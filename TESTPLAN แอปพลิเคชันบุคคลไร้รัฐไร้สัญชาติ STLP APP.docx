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ADB72" w14:textId="7ED04480" w:rsidR="0007403D" w:rsidRDefault="0007403D" w:rsidP="0007403D">
      <w:pPr>
        <w:pStyle w:val="Title"/>
        <w:jc w:val="right"/>
        <w:rPr>
          <w:rFonts w:ascii="TH Sarabun New" w:hAnsi="TH Sarabun New" w:cs="TH Sarabun New"/>
          <w:sz w:val="56"/>
          <w:szCs w:val="56"/>
          <w:lang w:bidi="th-TH"/>
        </w:rPr>
      </w:pPr>
      <w:r w:rsidRPr="005D33FA">
        <w:rPr>
          <w:rFonts w:ascii="TH Sarabun New" w:hAnsi="TH Sarabun New" w:cs="TH Sarabun New"/>
          <w:sz w:val="56"/>
          <w:szCs w:val="56"/>
          <w:lang w:bidi="th-TH"/>
        </w:rPr>
        <w:t>Test Plan</w:t>
      </w:r>
      <w:r w:rsidR="00765A71">
        <w:rPr>
          <w:rFonts w:ascii="TH Sarabun New" w:hAnsi="TH Sarabun New" w:cs="TH Sarabun New"/>
          <w:sz w:val="56"/>
          <w:szCs w:val="56"/>
          <w:lang w:bidi="th-TH"/>
        </w:rPr>
        <w:t xml:space="preserve"> Specification</w:t>
      </w:r>
    </w:p>
    <w:p w14:paraId="1EF25EED" w14:textId="53307CD1" w:rsidR="00765A71" w:rsidRPr="00765A71" w:rsidRDefault="00765A71" w:rsidP="00765A71">
      <w:pPr>
        <w:jc w:val="right"/>
        <w:rPr>
          <w:b/>
          <w:bCs/>
          <w:sz w:val="56"/>
          <w:szCs w:val="56"/>
        </w:rPr>
      </w:pPr>
      <w:r w:rsidRPr="00765A71">
        <w:rPr>
          <w:rFonts w:ascii="TH Sarabun New" w:hAnsi="TH Sarabun New" w:cs="TH Sarabun New"/>
          <w:b/>
          <w:bCs/>
          <w:sz w:val="56"/>
          <w:szCs w:val="56"/>
          <w:cs/>
        </w:rPr>
        <w:t>การออกแบบเอกสารในระดับการทดสอบ</w:t>
      </w:r>
    </w:p>
    <w:p w14:paraId="76C168AC" w14:textId="77777777" w:rsidR="0007403D" w:rsidRPr="005D33FA" w:rsidRDefault="0007403D" w:rsidP="0007403D">
      <w:pPr>
        <w:jc w:val="right"/>
        <w:rPr>
          <w:rFonts w:ascii="TH Sarabun New" w:hAnsi="TH Sarabun New" w:cs="TH Sarabun New"/>
          <w:bCs/>
          <w:cs/>
        </w:rPr>
      </w:pPr>
      <w:r w:rsidRPr="005D33FA">
        <w:rPr>
          <w:rFonts w:ascii="TH Sarabun New" w:hAnsi="TH Sarabun New" w:cs="TH Sarabun New"/>
          <w:bCs/>
          <w:sz w:val="56"/>
          <w:szCs w:val="56"/>
          <w:cs/>
          <w:lang w:bidi="th-TH"/>
        </w:rPr>
        <w:t xml:space="preserve">แอปพลิเคชันบุคคลไร้รัฐไร้สัญชาติ </w:t>
      </w:r>
      <w:r w:rsidRPr="005D33FA">
        <w:rPr>
          <w:rFonts w:ascii="TH Sarabun New" w:hAnsi="TH Sarabun New" w:cs="TH Sarabun New"/>
          <w:b/>
          <w:sz w:val="56"/>
          <w:szCs w:val="56"/>
          <w:lang w:bidi="th-TH"/>
        </w:rPr>
        <w:t>STLP APP</w:t>
      </w:r>
    </w:p>
    <w:p w14:paraId="74D97A87" w14:textId="77777777" w:rsidR="0007403D" w:rsidRPr="005D33FA" w:rsidRDefault="0007403D" w:rsidP="0007403D">
      <w:pPr>
        <w:rPr>
          <w:rFonts w:ascii="TH Sarabun New" w:hAnsi="TH Sarabun New" w:cs="TH Sarabun New"/>
          <w:cs/>
          <w:lang w:bidi="th-TH"/>
        </w:rPr>
      </w:pPr>
    </w:p>
    <w:p w14:paraId="563E8A8C" w14:textId="151A06FD" w:rsidR="0007403D" w:rsidRPr="005D33FA" w:rsidRDefault="0007403D" w:rsidP="0007403D">
      <w:pPr>
        <w:pStyle w:val="Title"/>
        <w:jc w:val="right"/>
        <w:rPr>
          <w:rFonts w:ascii="TH Sarabun New" w:hAnsi="TH Sarabun New" w:cs="TH Sarabun New"/>
          <w:b w:val="0"/>
          <w:bCs/>
          <w:sz w:val="56"/>
          <w:szCs w:val="56"/>
          <w:lang w:bidi="th-TH"/>
        </w:rPr>
      </w:pPr>
      <w:r w:rsidRPr="005D33FA">
        <w:rPr>
          <w:rFonts w:ascii="TH Sarabun New" w:hAnsi="TH Sarabun New" w:cs="TH Sarabun New"/>
          <w:b w:val="0"/>
          <w:bCs/>
          <w:sz w:val="56"/>
          <w:szCs w:val="56"/>
          <w:cs/>
          <w:lang w:bidi="th-TH"/>
        </w:rPr>
        <w:t>เวอร์ชัน</w:t>
      </w:r>
      <w:r w:rsidRPr="005D33FA">
        <w:rPr>
          <w:rFonts w:ascii="TH Sarabun New" w:hAnsi="TH Sarabun New" w:cs="TH Sarabun New"/>
          <w:b w:val="0"/>
          <w:bCs/>
          <w:sz w:val="56"/>
          <w:szCs w:val="56"/>
          <w:lang w:bidi="th-TH"/>
        </w:rPr>
        <w:t xml:space="preserve"> </w:t>
      </w:r>
      <w:r w:rsidR="00A32A94">
        <w:rPr>
          <w:rFonts w:ascii="TH Sarabun New" w:hAnsi="TH Sarabun New" w:cs="TH Sarabun New"/>
          <w:sz w:val="56"/>
          <w:szCs w:val="56"/>
          <w:lang w:bidi="th-TH"/>
        </w:rPr>
        <w:t>3.0</w:t>
      </w:r>
    </w:p>
    <w:p w14:paraId="3856004A" w14:textId="77777777" w:rsidR="0007403D" w:rsidRPr="005D33FA" w:rsidRDefault="0007403D" w:rsidP="0007403D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5655F225" w14:textId="77777777" w:rsidR="0007403D" w:rsidRPr="005D33FA" w:rsidRDefault="0007403D" w:rsidP="0007403D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3A37586C" w14:textId="77777777" w:rsidR="0007403D" w:rsidRPr="005D33FA" w:rsidRDefault="0007403D" w:rsidP="0007403D">
      <w:pPr>
        <w:jc w:val="right"/>
        <w:rPr>
          <w:rStyle w:val="fontstyle01"/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5D33FA">
        <w:rPr>
          <w:rStyle w:val="fontstyle01"/>
          <w:rFonts w:ascii="TH Sarabun New" w:hAnsi="TH Sarabun New" w:cs="TH Sarabun New"/>
          <w:cs/>
        </w:rPr>
        <w:t>นายศุภกร สุภาวงค์</w:t>
      </w:r>
      <w:r w:rsidRPr="005D33FA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5D33FA">
        <w:rPr>
          <w:rStyle w:val="fontstyle01"/>
          <w:rFonts w:ascii="TH Sarabun New" w:hAnsi="TH Sarabun New" w:cs="TH Sarabun New"/>
          <w:cs/>
        </w:rPr>
        <w:t xml:space="preserve">รหัส </w:t>
      </w:r>
      <w:r w:rsidRPr="005D33FA">
        <w:rPr>
          <w:rStyle w:val="fontstyle01"/>
          <w:rFonts w:ascii="TH Sarabun New" w:hAnsi="TH Sarabun New" w:cs="TH Sarabun New"/>
        </w:rPr>
        <w:t>5804106349</w:t>
      </w:r>
    </w:p>
    <w:p w14:paraId="7847FF0C" w14:textId="77777777" w:rsidR="0007403D" w:rsidRPr="005D33FA" w:rsidRDefault="0007403D" w:rsidP="0007403D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5D33FA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5D33FA">
        <w:rPr>
          <w:rStyle w:val="fontstyle01"/>
          <w:rFonts w:ascii="TH Sarabun New" w:hAnsi="TH Sarabun New" w:cs="TH Sarabun New"/>
          <w:cs/>
        </w:rPr>
        <w:t>คณะ วิทยาศาสตร์ สาขาวิชา เทคโนโลยีสารสนเทศ</w:t>
      </w:r>
      <w:r w:rsidRPr="005D33FA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5D33FA">
        <w:rPr>
          <w:rStyle w:val="fontstyle01"/>
          <w:rFonts w:ascii="TH Sarabun New" w:hAnsi="TH Sarabun New" w:cs="TH Sarabun New"/>
          <w:cs/>
        </w:rPr>
        <w:t>มหาวิทยาลัยแม่โจ้ (เชียงใหม่)</w:t>
      </w:r>
    </w:p>
    <w:p w14:paraId="1B9CE08C" w14:textId="77777777" w:rsidR="0007403D" w:rsidRPr="005D33FA" w:rsidRDefault="0007403D" w:rsidP="0007403D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15B5CAEB" w14:textId="77777777" w:rsidR="0007403D" w:rsidRPr="005D33FA" w:rsidRDefault="0007403D" w:rsidP="0007403D">
      <w:pPr>
        <w:jc w:val="right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7D106B10" w14:textId="6C5F0E55" w:rsidR="0007403D" w:rsidRPr="005D33FA" w:rsidRDefault="0007403D" w:rsidP="0007403D">
      <w:pPr>
        <w:jc w:val="right"/>
        <w:rPr>
          <w:rFonts w:ascii="TH Sarabun New" w:hAnsi="TH Sarabun New" w:cs="TH Sarabun New"/>
          <w:sz w:val="28"/>
        </w:rPr>
      </w:pPr>
      <w:r w:rsidRPr="005D33FA">
        <w:rPr>
          <w:rStyle w:val="fontstyle01"/>
          <w:rFonts w:ascii="TH Sarabun New" w:hAnsi="TH Sarabun New" w:cs="TH Sarabun New"/>
          <w:cs/>
        </w:rPr>
        <w:t>ที่ปรึกษา</w:t>
      </w:r>
      <w:r w:rsidRPr="005D33FA">
        <w:rPr>
          <w:rFonts w:ascii="TH Sarabun New" w:hAnsi="TH Sarabun New" w:cs="TH Sarabun New"/>
          <w:b/>
          <w:bCs/>
          <w:color w:val="000000"/>
          <w:sz w:val="48"/>
          <w:szCs w:val="48"/>
        </w:rPr>
        <w:br/>
      </w:r>
      <w:r w:rsidRPr="005D33FA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อ.ดร.สายัณห์ อุ่นนันกาศ</w:t>
      </w:r>
    </w:p>
    <w:p w14:paraId="4E89A24B" w14:textId="77777777" w:rsidR="009F0512" w:rsidRDefault="009F0512" w:rsidP="00425FC2">
      <w:pPr>
        <w:pStyle w:val="BodyText"/>
        <w:ind w:left="0"/>
        <w:rPr>
          <w:rFonts w:ascii="TH Sarabun New" w:hAnsi="TH Sarabun New" w:cs="TH Sarabun New"/>
        </w:rPr>
      </w:pPr>
    </w:p>
    <w:p w14:paraId="37EDEB2F" w14:textId="70D5A0E0" w:rsidR="002A2BDF" w:rsidRPr="00425FC2" w:rsidRDefault="002A2BDF" w:rsidP="00425FC2">
      <w:pPr>
        <w:pStyle w:val="BodyText"/>
        <w:ind w:left="0"/>
        <w:rPr>
          <w:rFonts w:ascii="TH Sarabun New" w:hAnsi="TH Sarabun New" w:cs="TH Sarabun New"/>
        </w:rPr>
        <w:sectPr w:rsidR="002A2BDF" w:rsidRPr="00425FC2" w:rsidSect="00DE2E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cols w:space="720"/>
          <w:vAlign w:val="center"/>
        </w:sectPr>
      </w:pPr>
    </w:p>
    <w:p w14:paraId="1F2C8BF6" w14:textId="77777777" w:rsidR="002A2BDF" w:rsidRDefault="002A2BDF" w:rsidP="002A2BDF">
      <w:pPr>
        <w:pStyle w:val="Heading1"/>
        <w:numPr>
          <w:ilvl w:val="0"/>
          <w:numId w:val="0"/>
        </w:numPr>
        <w:jc w:val="center"/>
        <w:rPr>
          <w:rFonts w:ascii="TH Sarabun New" w:eastAsia="MS Mincho" w:hAnsi="TH Sarabun New" w:cs="TH Sarabun New"/>
          <w:bCs/>
          <w:sz w:val="40"/>
          <w:szCs w:val="40"/>
          <w:lang w:bidi="th-TH"/>
        </w:rPr>
      </w:pPr>
      <w:r>
        <w:rPr>
          <w:rFonts w:ascii="TH Sarabun New" w:eastAsia="MS Mincho" w:hAnsi="TH Sarabun New" w:cs="TH Sarabun New" w:hint="cs"/>
          <w:bCs/>
          <w:sz w:val="40"/>
          <w:szCs w:val="40"/>
          <w:cs/>
          <w:lang w:bidi="th-TH"/>
        </w:rPr>
        <w:lastRenderedPageBreak/>
        <w:t>บันทึกการแก้ไข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4359"/>
        <w:gridCol w:w="2255"/>
      </w:tblGrid>
      <w:tr w:rsidR="002A2BDF" w14:paraId="56FC5327" w14:textId="77777777" w:rsidTr="00201C85">
        <w:trPr>
          <w:jc w:val="center"/>
        </w:trPr>
        <w:tc>
          <w:tcPr>
            <w:tcW w:w="1271" w:type="dxa"/>
          </w:tcPr>
          <w:p w14:paraId="0B0217CA" w14:textId="77777777" w:rsidR="002A2BDF" w:rsidRDefault="002A2BDF" w:rsidP="00201C85">
            <w:pPr>
              <w:jc w:val="center"/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วัน-เดือน-ปี</w:t>
            </w:r>
          </w:p>
        </w:tc>
        <w:tc>
          <w:tcPr>
            <w:tcW w:w="1134" w:type="dxa"/>
          </w:tcPr>
          <w:p w14:paraId="6A57556E" w14:textId="77777777" w:rsidR="002A2BDF" w:rsidRDefault="002A2BDF" w:rsidP="00201C85">
            <w:pPr>
              <w:jc w:val="center"/>
              <w:rPr>
                <w:rFonts w:ascii="TH Sarabun New" w:eastAsia="MS Mincho" w:hAnsi="TH Sarabun New" w:cs="TH Sarabun New"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เวอร์ชัน</w:t>
            </w:r>
          </w:p>
        </w:tc>
        <w:tc>
          <w:tcPr>
            <w:tcW w:w="4359" w:type="dxa"/>
          </w:tcPr>
          <w:p w14:paraId="33754DE1" w14:textId="77777777" w:rsidR="002A2BDF" w:rsidRDefault="002A2BDF" w:rsidP="00201C85">
            <w:pPr>
              <w:jc w:val="center"/>
              <w:rPr>
                <w:rFonts w:ascii="TH Sarabun New" w:eastAsia="MS Mincho" w:hAnsi="TH Sarabun New" w:cs="TH Sarabun New"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รายละเอียด</w:t>
            </w:r>
          </w:p>
        </w:tc>
        <w:tc>
          <w:tcPr>
            <w:tcW w:w="2255" w:type="dxa"/>
          </w:tcPr>
          <w:p w14:paraId="36398050" w14:textId="77777777" w:rsidR="002A2BDF" w:rsidRDefault="002A2BDF" w:rsidP="00201C85">
            <w:pPr>
              <w:jc w:val="center"/>
              <w:rPr>
                <w:rFonts w:ascii="TH Sarabun New" w:eastAsia="MS Mincho" w:hAnsi="TH Sarabun New" w:cs="TH Sarabun New"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ผู้รับผิดชอบ</w:t>
            </w:r>
          </w:p>
        </w:tc>
      </w:tr>
      <w:tr w:rsidR="009A0724" w14:paraId="48D2FB9D" w14:textId="77777777" w:rsidTr="00201C85">
        <w:trPr>
          <w:jc w:val="center"/>
        </w:trPr>
        <w:tc>
          <w:tcPr>
            <w:tcW w:w="1271" w:type="dxa"/>
          </w:tcPr>
          <w:p w14:paraId="290EF40F" w14:textId="57CCD2F8" w:rsidR="009A0724" w:rsidRDefault="009A0724" w:rsidP="009A0724">
            <w:pPr>
              <w:jc w:val="center"/>
              <w:rPr>
                <w:rFonts w:ascii="TH Sarabun New" w:eastAsia="MS Mincho" w:hAnsi="TH Sarabun New" w:cs="TH Sarabun New"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4</w:t>
            </w:r>
            <w:r w:rsidRPr="002576BD">
              <w:rPr>
                <w:rFonts w:ascii="TH Sarabun New" w:hAnsi="TH Sarabun New" w:cs="TH Sarabun New"/>
                <w:cs/>
                <w:lang w:bidi="th-TH"/>
              </w:rPr>
              <w:t>-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05</w:t>
            </w:r>
            <w:r w:rsidRPr="002576BD">
              <w:rPr>
                <w:rFonts w:ascii="TH Sarabun New" w:hAnsi="TH Sarabun New" w:cs="TH Sarabun New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</w:rPr>
              <w:t>2019</w:t>
            </w:r>
          </w:p>
        </w:tc>
        <w:tc>
          <w:tcPr>
            <w:tcW w:w="1134" w:type="dxa"/>
          </w:tcPr>
          <w:p w14:paraId="3DB5A4B6" w14:textId="77777777" w:rsidR="009A0724" w:rsidRDefault="009A0724" w:rsidP="009A0724">
            <w:pPr>
              <w:jc w:val="center"/>
              <w:rPr>
                <w:rFonts w:ascii="TH Sarabun New" w:eastAsia="MS Mincho" w:hAnsi="TH Sarabun New" w:cs="TH Sarabun New"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1.0</w:t>
            </w:r>
          </w:p>
        </w:tc>
        <w:tc>
          <w:tcPr>
            <w:tcW w:w="4359" w:type="dxa"/>
          </w:tcPr>
          <w:p w14:paraId="7C7CBBF8" w14:textId="453212FC" w:rsidR="009A0724" w:rsidRDefault="009A0724" w:rsidP="009A0724">
            <w:pPr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 xml:space="preserve">รายละเอียด </w:t>
            </w:r>
            <w:r>
              <w:rPr>
                <w:rFonts w:ascii="TH Sarabun New" w:eastAsia="MS Mincho" w:hAnsi="TH Sarabun New" w:cs="TH Sarabun New"/>
                <w:lang w:bidi="th-TH"/>
              </w:rPr>
              <w:t xml:space="preserve">Test Plan </w:t>
            </w: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เวอร์ชันแรก</w:t>
            </w:r>
          </w:p>
        </w:tc>
        <w:tc>
          <w:tcPr>
            <w:tcW w:w="2255" w:type="dxa"/>
          </w:tcPr>
          <w:p w14:paraId="584421D6" w14:textId="77777777" w:rsidR="009A0724" w:rsidRDefault="009A0724" w:rsidP="009A0724">
            <w:pPr>
              <w:jc w:val="center"/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นายศุภกร สุภาวงค์</w:t>
            </w:r>
          </w:p>
        </w:tc>
      </w:tr>
      <w:tr w:rsidR="009A0724" w14:paraId="46953966" w14:textId="77777777" w:rsidTr="00201C85">
        <w:trPr>
          <w:jc w:val="center"/>
        </w:trPr>
        <w:tc>
          <w:tcPr>
            <w:tcW w:w="1271" w:type="dxa"/>
          </w:tcPr>
          <w:p w14:paraId="4C25C070" w14:textId="3D7A9D91" w:rsidR="009A0724" w:rsidRDefault="009A0724" w:rsidP="009A0724">
            <w:pPr>
              <w:jc w:val="center"/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6-05-2019</w:t>
            </w:r>
          </w:p>
        </w:tc>
        <w:tc>
          <w:tcPr>
            <w:tcW w:w="1134" w:type="dxa"/>
          </w:tcPr>
          <w:p w14:paraId="5F5471BC" w14:textId="007DC9FA" w:rsidR="009A0724" w:rsidRDefault="009A0724" w:rsidP="009A0724">
            <w:pPr>
              <w:jc w:val="center"/>
              <w:rPr>
                <w:rFonts w:ascii="TH Sarabun New" w:eastAsia="MS Mincho" w:hAnsi="TH Sarabun New" w:cs="TH Sarabun New" w:hint="cs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2.0</w:t>
            </w:r>
          </w:p>
        </w:tc>
        <w:tc>
          <w:tcPr>
            <w:tcW w:w="4359" w:type="dxa"/>
          </w:tcPr>
          <w:p w14:paraId="459C2C76" w14:textId="38ECA8E2" w:rsidR="009A0724" w:rsidRPr="004E3528" w:rsidRDefault="009A0724" w:rsidP="009A0724">
            <w:pPr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แก้ไขสิ่งที่ต้องการจะทอสอบ ของแต่ละหน้าจอเพื่อให้ตรงกับเอกสาร และเช็คความถูกต้องของเอกสาร</w:t>
            </w:r>
          </w:p>
        </w:tc>
        <w:tc>
          <w:tcPr>
            <w:tcW w:w="2255" w:type="dxa"/>
          </w:tcPr>
          <w:p w14:paraId="13628BAD" w14:textId="589E5F46" w:rsidR="009A0724" w:rsidRDefault="009A0724" w:rsidP="009A0724">
            <w:pPr>
              <w:jc w:val="center"/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นายศุภกร สุภาวงค์</w:t>
            </w:r>
          </w:p>
        </w:tc>
      </w:tr>
      <w:tr w:rsidR="009A0724" w14:paraId="48154B88" w14:textId="77777777" w:rsidTr="00C34205">
        <w:trPr>
          <w:jc w:val="center"/>
        </w:trPr>
        <w:tc>
          <w:tcPr>
            <w:tcW w:w="1271" w:type="dxa"/>
          </w:tcPr>
          <w:p w14:paraId="5B72D709" w14:textId="77777777" w:rsidR="009A0724" w:rsidRDefault="009A0724" w:rsidP="00C34205">
            <w:pPr>
              <w:jc w:val="center"/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5-11-2020</w:t>
            </w:r>
          </w:p>
        </w:tc>
        <w:tc>
          <w:tcPr>
            <w:tcW w:w="1134" w:type="dxa"/>
          </w:tcPr>
          <w:p w14:paraId="5FB06350" w14:textId="25CBC73A" w:rsidR="009A0724" w:rsidRDefault="009A0724" w:rsidP="00C34205">
            <w:pPr>
              <w:jc w:val="center"/>
              <w:rPr>
                <w:rFonts w:ascii="TH Sarabun New" w:eastAsia="MS Mincho" w:hAnsi="TH Sarabun New" w:cs="TH Sarabun New" w:hint="cs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3.0</w:t>
            </w:r>
          </w:p>
        </w:tc>
        <w:tc>
          <w:tcPr>
            <w:tcW w:w="4359" w:type="dxa"/>
          </w:tcPr>
          <w:p w14:paraId="0CDED53F" w14:textId="77777777" w:rsidR="009A0724" w:rsidRPr="004E3528" w:rsidRDefault="009A0724" w:rsidP="009A0724">
            <w:pPr>
              <w:rPr>
                <w:rFonts w:ascii="TH Sarabun New" w:eastAsia="MS Mincho" w:hAnsi="TH Sarabun New" w:cs="TH Sarabun New" w:hint="cs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แก้ไขสิ่งที่ต้องการจะทอสอบ ของแต่ละหน้าจอเพื่อให้ตรงกับเอกสาร และเช็คความถูกต้องของเอกสาร</w:t>
            </w:r>
          </w:p>
        </w:tc>
        <w:tc>
          <w:tcPr>
            <w:tcW w:w="2255" w:type="dxa"/>
          </w:tcPr>
          <w:p w14:paraId="5BA79BEA" w14:textId="77777777" w:rsidR="009A0724" w:rsidRDefault="009A0724" w:rsidP="00C34205">
            <w:pPr>
              <w:jc w:val="center"/>
              <w:rPr>
                <w:rFonts w:ascii="TH Sarabun New" w:eastAsia="MS Mincho" w:hAnsi="TH Sarabun New" w:cs="TH Sarabun New"/>
                <w:cs/>
                <w:lang w:bidi="th-TH"/>
              </w:rPr>
            </w:pPr>
            <w:r>
              <w:rPr>
                <w:rFonts w:ascii="TH Sarabun New" w:eastAsia="MS Mincho" w:hAnsi="TH Sarabun New" w:cs="TH Sarabun New" w:hint="cs"/>
                <w:cs/>
                <w:lang w:bidi="th-TH"/>
              </w:rPr>
              <w:t>นายศุภกร สุภาวงค์</w:t>
            </w:r>
          </w:p>
        </w:tc>
      </w:tr>
    </w:tbl>
    <w:p w14:paraId="125BDEC2" w14:textId="77777777" w:rsidR="002A2BDF" w:rsidRPr="002A2BDF" w:rsidRDefault="002A2BDF" w:rsidP="00F37800">
      <w:pPr>
        <w:pStyle w:val="TOCHeading"/>
        <w:jc w:val="center"/>
        <w:rPr>
          <w:rFonts w:ascii="TH Sarabun New" w:hAnsi="TH Sarabun New" w:cs="TH Sarabun New"/>
          <w:color w:val="auto"/>
          <w:lang w:bidi="th-TH"/>
        </w:rPr>
      </w:pPr>
    </w:p>
    <w:p w14:paraId="0E01C607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03F91227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21E41B07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24C22B67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6D80B608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5435BC8F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1A39C8A9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197D3DEC" w14:textId="77777777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1B5AB0B0" w14:textId="264C1824" w:rsidR="002A2BDF" w:rsidRDefault="002A2BDF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lang w:bidi="th-TH"/>
        </w:rPr>
      </w:pPr>
    </w:p>
    <w:p w14:paraId="5046D37A" w14:textId="482BC437" w:rsidR="004E3528" w:rsidRDefault="004E3528" w:rsidP="004E3528">
      <w:pPr>
        <w:rPr>
          <w:lang w:bidi="th-TH"/>
        </w:rPr>
      </w:pPr>
    </w:p>
    <w:p w14:paraId="5213441A" w14:textId="48287648" w:rsidR="004E3528" w:rsidRDefault="004E3528" w:rsidP="004E3528">
      <w:pPr>
        <w:rPr>
          <w:lang w:bidi="th-TH"/>
        </w:rPr>
      </w:pPr>
    </w:p>
    <w:p w14:paraId="50C82E51" w14:textId="77777777" w:rsidR="004E3528" w:rsidRPr="004E3528" w:rsidRDefault="004E3528" w:rsidP="004E3528">
      <w:pPr>
        <w:rPr>
          <w:rFonts w:hint="cs"/>
          <w:lang w:bidi="th-TH"/>
        </w:rPr>
      </w:pPr>
    </w:p>
    <w:p w14:paraId="64453494" w14:textId="74BD405A" w:rsidR="009F0512" w:rsidRPr="00F37800" w:rsidRDefault="00F37800" w:rsidP="00F37800">
      <w:pPr>
        <w:pStyle w:val="TOCHeading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  <w:cs/>
          <w:lang w:bidi="th-TH"/>
        </w:rPr>
      </w:pPr>
      <w:r w:rsidRPr="004912A3">
        <w:rPr>
          <w:rFonts w:ascii="TH Sarabun New" w:hAnsi="TH Sarabun New" w:cs="TH Sarabun New"/>
          <w:b/>
          <w:bCs/>
          <w:color w:val="auto"/>
          <w:sz w:val="36"/>
          <w:szCs w:val="36"/>
          <w:cs/>
          <w:lang w:bidi="th-TH"/>
        </w:rPr>
        <w:lastRenderedPageBreak/>
        <w:t>สารบัญ</w:t>
      </w:r>
    </w:p>
    <w:sdt>
      <w:sdtPr>
        <w:rPr>
          <w:rFonts w:ascii="Angsana New" w:eastAsia="Times New Roman" w:hAnsi="Angsana New" w:cs="Angsana New"/>
          <w:color w:val="auto"/>
        </w:rPr>
        <w:id w:val="1168140131"/>
        <w:docPartObj>
          <w:docPartGallery w:val="Table of Contents"/>
          <w:docPartUnique/>
        </w:docPartObj>
      </w:sdtPr>
      <w:sdtEndPr/>
      <w:sdtContent>
        <w:p w14:paraId="73868624" w14:textId="277B3A43" w:rsidR="004912A3" w:rsidRPr="00F37800" w:rsidRDefault="004912A3" w:rsidP="00F37800">
          <w:pPr>
            <w:pStyle w:val="TOCHeading"/>
            <w:rPr>
              <w:rFonts w:ascii="TH Sarabun New" w:hAnsi="TH Sarabun New" w:cs="TH Sarabun New"/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7977" w:history="1">
            <w:r w:rsidRPr="00F37800">
              <w:rPr>
                <w:rStyle w:val="Hyperlink"/>
                <w:rFonts w:ascii="TH Sarabun New" w:hAnsi="TH Sarabun New" w:cs="TH Sarabun New"/>
                <w:noProof/>
                <w:color w:val="000000" w:themeColor="text1"/>
                <w:cs/>
              </w:rPr>
              <w:t>รหัสแผนการทดสอบ (</w:t>
            </w:r>
            <w:r w:rsidRPr="00F37800">
              <w:rPr>
                <w:rStyle w:val="Hyperlink"/>
                <w:rFonts w:ascii="TH Sarabun New" w:hAnsi="TH Sarabun New" w:cs="TH Sarabun New"/>
                <w:noProof/>
                <w:color w:val="000000" w:themeColor="text1"/>
              </w:rPr>
              <w:t>Test Plan Identifier)</w:t>
            </w:r>
            <w:r w:rsidRP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ab/>
            </w:r>
            <w:r w:rsid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ab/>
            </w:r>
            <w:r w:rsid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ab/>
            </w:r>
            <w:r w:rsid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ab/>
            </w:r>
            <w:r w:rsid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ab/>
            </w:r>
            <w:r w:rsid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ab/>
              <w:t xml:space="preserve">    </w:t>
            </w:r>
            <w:r w:rsidRPr="00F37800">
              <w:rPr>
                <w:rStyle w:val="Hyperlink"/>
                <w:rFonts w:ascii="TH Sarabun New" w:hAnsi="TH Sarabun New" w:cs="TH Sarabun New"/>
                <w:noProof/>
                <w:color w:val="000000" w:themeColor="text1"/>
                <w:cs/>
              </w:rPr>
              <w:fldChar w:fldCharType="begin"/>
            </w:r>
            <w:r w:rsidRPr="00F37800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instrText xml:space="preserve"> PAGEREF _Toc7427977 \h </w:instrText>
            </w:r>
            <w:r w:rsidRPr="00F37800">
              <w:rPr>
                <w:rStyle w:val="Hyperlink"/>
                <w:rFonts w:ascii="TH Sarabun New" w:hAnsi="TH Sarabun New" w:cs="TH Sarabun New"/>
                <w:noProof/>
                <w:color w:val="000000" w:themeColor="text1"/>
                <w:cs/>
              </w:rPr>
            </w:r>
            <w:r w:rsidRPr="00F37800">
              <w:rPr>
                <w:rStyle w:val="Hyperlink"/>
                <w:rFonts w:ascii="TH Sarabun New" w:hAnsi="TH Sarabun New" w:cs="TH Sarabun New"/>
                <w:noProof/>
                <w:color w:val="000000" w:themeColor="text1"/>
                <w:cs/>
              </w:rPr>
              <w:fldChar w:fldCharType="separate"/>
            </w:r>
            <w:r w:rsidR="00F82D56">
              <w:rPr>
                <w:rStyle w:val="Hyperlink"/>
                <w:rFonts w:ascii="TH Sarabun New" w:hAnsi="TH Sarabun New" w:cs="TH Sarabun New"/>
                <w:noProof/>
                <w:webHidden/>
                <w:color w:val="000000" w:themeColor="text1"/>
              </w:rPr>
              <w:t>4</w:t>
            </w:r>
            <w:r w:rsidRPr="00F37800">
              <w:rPr>
                <w:rStyle w:val="Hyperlink"/>
                <w:rFonts w:ascii="TH Sarabun New" w:hAnsi="TH Sarabun New" w:cs="TH Sarabun New"/>
                <w:noProof/>
                <w:color w:val="000000" w:themeColor="text1"/>
                <w:cs/>
              </w:rPr>
              <w:fldChar w:fldCharType="end"/>
            </w:r>
          </w:hyperlink>
        </w:p>
        <w:p w14:paraId="0AD514DC" w14:textId="392CD543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78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เอกสารอ้างอิง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 xml:space="preserve"> (Referrences)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_Toc7427978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4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2B8DE01D" w14:textId="3DB429C9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79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บทนำ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 xml:space="preserve"> (Introduction)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_Toc7427979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4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7CDB881B" w14:textId="63CF2F90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0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รายการทดสอบ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Test Items-functions)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_Toc7427980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4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0D017045" w14:textId="77924379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1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ความเสี่ยงของซอต์ฟแวร์ภายใต้การทดสอบ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Software Risk Issues)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_Toc7427981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5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0B3CAF4E" w14:textId="6FDB5EB5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2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คุณสมบัติที่ทดสอบ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Tested Features)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_Toc7427982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5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321E0B91" w14:textId="53B75FB8" w:rsidR="004912A3" w:rsidRPr="00425FC2" w:rsidRDefault="00B005DC" w:rsidP="00425FC2">
          <w:pPr>
            <w:pStyle w:val="TOC2"/>
            <w:tabs>
              <w:tab w:val="left" w:pos="1000"/>
            </w:tabs>
            <w:ind w:left="792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3" w:history="1"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  <w:lang w:bidi="th-TH"/>
              </w:rPr>
              <w:t>ฟังก์ชัน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 xml:space="preserve"> Search IDCardType</w:t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begin"/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instrText xml:space="preserve"> PAGEREF _Toc7427983 \h </w:instrTex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end"/>
            </w:r>
          </w:hyperlink>
        </w:p>
        <w:p w14:paraId="45AE9769" w14:textId="0B1A7E6B" w:rsidR="004912A3" w:rsidRDefault="00B005DC" w:rsidP="00425FC2">
          <w:pPr>
            <w:pStyle w:val="TOC2"/>
            <w:tabs>
              <w:tab w:val="left" w:pos="1000"/>
            </w:tabs>
            <w:ind w:left="792"/>
            <w:rPr>
              <w:rStyle w:val="Hyperlink"/>
              <w:rFonts w:ascii="TH Sarabun New" w:hAnsi="TH Sarabun New" w:cs="TH Sarabun New"/>
              <w:noProof/>
              <w:color w:val="auto"/>
            </w:rPr>
          </w:pPr>
          <w:hyperlink w:anchor="_Toc7427984" w:history="1"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  <w:lang w:bidi="th-TH"/>
              </w:rPr>
              <w:t>ฟังก์ชัน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 xml:space="preserve"> CreateUser</w:t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begin"/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instrText xml:space="preserve"> PAGEREF _Toc7427984 \h </w:instrTex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end"/>
            </w:r>
          </w:hyperlink>
        </w:p>
        <w:p w14:paraId="12708CB1" w14:textId="10320239" w:rsidR="00B647B4" w:rsidRPr="00B647B4" w:rsidRDefault="00B005DC" w:rsidP="00B647B4">
          <w:pPr>
            <w:pStyle w:val="TOC2"/>
            <w:tabs>
              <w:tab w:val="left" w:pos="1000"/>
            </w:tabs>
            <w:ind w:left="792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4" w:history="1">
            <w:r w:rsidR="00B647B4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  <w:lang w:bidi="th-TH"/>
              </w:rPr>
              <w:t>ฟังก์ชัน</w:t>
            </w:r>
            <w:r w:rsidR="00B647B4" w:rsidRPr="00425FC2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 xml:space="preserve"> </w:t>
            </w:r>
            <w:r w:rsidR="00B647B4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>Login</w:t>
            </w:r>
            <w:r w:rsidR="00B647B4" w:rsidRPr="00425FC2">
              <w:rPr>
                <w:rFonts w:ascii="TH Sarabun New" w:hAnsi="TH Sarabun New" w:cs="TH Sarabun New"/>
                <w:noProof/>
                <w:webHidden/>
              </w:rPr>
              <w:tab/>
            </w:r>
            <w:r w:rsidR="00B647B4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begin"/>
            </w:r>
            <w:r w:rsidR="00B647B4" w:rsidRPr="00425FC2">
              <w:rPr>
                <w:rFonts w:ascii="TH Sarabun New" w:hAnsi="TH Sarabun New" w:cs="TH Sarabun New"/>
                <w:noProof/>
                <w:webHidden/>
              </w:rPr>
              <w:instrText xml:space="preserve"> PAGEREF _Toc7427984 \h </w:instrText>
            </w:r>
            <w:r w:rsidR="00B647B4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</w:r>
            <w:r w:rsidR="00B647B4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separate"/>
            </w:r>
            <w:r w:rsidR="00B647B4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B647B4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end"/>
            </w:r>
          </w:hyperlink>
        </w:p>
        <w:p w14:paraId="789855D3" w14:textId="59161B58" w:rsidR="004912A3" w:rsidRPr="00425FC2" w:rsidRDefault="00B005DC" w:rsidP="00425FC2">
          <w:pPr>
            <w:pStyle w:val="TOC2"/>
            <w:tabs>
              <w:tab w:val="left" w:pos="1000"/>
            </w:tabs>
            <w:ind w:left="792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6" w:history="1"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  <w:lang w:bidi="th-TH"/>
              </w:rPr>
              <w:t>ฟังก์ชัน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 xml:space="preserve"> AddMoreRequest</w:t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begin"/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instrText xml:space="preserve"> PAGEREF _Toc7427986 \h </w:instrTex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end"/>
            </w:r>
          </w:hyperlink>
        </w:p>
        <w:p w14:paraId="072187BA" w14:textId="3952B99B" w:rsidR="004912A3" w:rsidRPr="00425FC2" w:rsidRDefault="00B005DC" w:rsidP="00425FC2">
          <w:pPr>
            <w:pStyle w:val="TOC2"/>
            <w:tabs>
              <w:tab w:val="left" w:pos="1000"/>
            </w:tabs>
            <w:ind w:left="792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7" w:history="1"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  <w:lang w:bidi="th-TH"/>
              </w:rPr>
              <w:t>ฟังก์ชัน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 xml:space="preserve"> Select Staffs For Request</w:t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begin"/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instrText xml:space="preserve"> PAGEREF _Toc7427987 \h </w:instrTex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end"/>
            </w:r>
          </w:hyperlink>
        </w:p>
        <w:p w14:paraId="2C6098A7" w14:textId="6D212ED0" w:rsidR="004912A3" w:rsidRPr="00425FC2" w:rsidRDefault="00B005DC" w:rsidP="00425FC2">
          <w:pPr>
            <w:pStyle w:val="TOC2"/>
            <w:tabs>
              <w:tab w:val="left" w:pos="1000"/>
            </w:tabs>
            <w:ind w:left="792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8" w:history="1"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  <w:lang w:bidi="th-TH"/>
              </w:rPr>
              <w:t>ฟังก์ชัน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</w:rPr>
              <w:t xml:space="preserve"> Give Suggestion</w:t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begin"/>
            </w:r>
            <w:r w:rsidR="004912A3" w:rsidRPr="00425FC2">
              <w:rPr>
                <w:rFonts w:ascii="TH Sarabun New" w:hAnsi="TH Sarabun New" w:cs="TH Sarabun New"/>
                <w:noProof/>
                <w:webHidden/>
              </w:rPr>
              <w:instrText xml:space="preserve"> PAGEREF _Toc7427988 \h </w:instrTex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7</w:t>
            </w:r>
            <w:r w:rsidR="004912A3" w:rsidRPr="00425FC2">
              <w:rPr>
                <w:rStyle w:val="Hyperlink"/>
                <w:rFonts w:ascii="TH Sarabun New" w:hAnsi="TH Sarabun New" w:cs="TH Sarabun New"/>
                <w:noProof/>
                <w:color w:val="auto"/>
                <w:cs/>
              </w:rPr>
              <w:fldChar w:fldCharType="end"/>
            </w:r>
          </w:hyperlink>
        </w:p>
        <w:p w14:paraId="10CD0D59" w14:textId="044DFF69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89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คุณสมบัติที่จะมีการทดสอบในอนาคต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_Toc7427989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7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2585B82B" w14:textId="6533C6C4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90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คุณสมบัติที่ไม่มีการทดสอบ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Features Not Tested)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_Toc7427990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7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15F7233D" w14:textId="2B3BCE4B" w:rsidR="004912A3" w:rsidRPr="004912A3" w:rsidRDefault="00B005DC" w:rsidP="004912A3">
          <w:pPr>
            <w:pStyle w:val="TOC1"/>
            <w:tabs>
              <w:tab w:val="left" w:pos="432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91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วิธีที่ใช้ในการทดสอบ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Approach/Strategy)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_Toc7427991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8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450F97ED" w14:textId="4E4B78EF" w:rsidR="004912A3" w:rsidRPr="004912A3" w:rsidRDefault="00B005DC" w:rsidP="004912A3">
          <w:pPr>
            <w:pStyle w:val="TOC1"/>
            <w:tabs>
              <w:tab w:val="left" w:pos="864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92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เงื่อนไขผ่านหรือไม่ผ่านการทดสอบ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_Toc7427992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024444DB" w14:textId="7087074B" w:rsidR="004912A3" w:rsidRPr="004912A3" w:rsidRDefault="00B005DC" w:rsidP="004912A3">
          <w:pPr>
            <w:pStyle w:val="TOC1"/>
            <w:tabs>
              <w:tab w:val="left" w:pos="864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93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เงื่อนไขการหยุดและเริ่มต้นใหม่ของการทดสอบ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Suspension Criteria And Resumption Requirements)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_Toc7427993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10122C4D" w14:textId="4EED5850" w:rsidR="004912A3" w:rsidRPr="004912A3" w:rsidRDefault="00B005DC" w:rsidP="004912A3">
          <w:pPr>
            <w:pStyle w:val="TOC1"/>
            <w:tabs>
              <w:tab w:val="left" w:pos="864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94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การส่งมอบการทดสอบ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Test deliverables)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_Toc7427994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243A35EE" w14:textId="5912C70F" w:rsidR="004912A3" w:rsidRPr="004912A3" w:rsidRDefault="00B005DC" w:rsidP="004912A3">
          <w:pPr>
            <w:pStyle w:val="TOC1"/>
            <w:tabs>
              <w:tab w:val="left" w:pos="864"/>
            </w:tabs>
            <w:spacing w:before="0"/>
            <w:rPr>
              <w:rFonts w:ascii="TH Sarabun New" w:eastAsiaTheme="minorEastAsia" w:hAnsi="TH Sarabun New" w:cs="TH Sarabun New"/>
              <w:noProof/>
              <w:sz w:val="22"/>
              <w:szCs w:val="28"/>
              <w:lang w:bidi="th-TH"/>
            </w:rPr>
          </w:pPr>
          <w:hyperlink w:anchor="_Toc7427995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งานทดสอบคงค้าง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Remaining Test Task)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D16BEC">
              <w:rPr>
                <w:rStyle w:val="Hyperlink"/>
                <w:rFonts w:ascii="TH Sarabun New" w:hAnsi="TH Sarabun New" w:cs="TH Sarabun New"/>
                <w:noProof/>
              </w:rPr>
              <w:t>9</w:t>
            </w:r>
          </w:hyperlink>
        </w:p>
        <w:p w14:paraId="6833BF87" w14:textId="29D5442C" w:rsidR="004912A3" w:rsidRPr="004912A3" w:rsidRDefault="00B005DC" w:rsidP="004912A3">
          <w:pPr>
            <w:pStyle w:val="TOC1"/>
            <w:tabs>
              <w:tab w:val="left" w:pos="864"/>
            </w:tabs>
            <w:spacing w:before="0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8"/>
              <w:lang w:bidi="th-TH"/>
            </w:rPr>
          </w:pPr>
          <w:hyperlink w:anchor="_Toc7427996" w:history="1"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  <w:lang w:bidi="th-TH"/>
              </w:rPr>
              <w:t>สภาพแวดล้อมการทดสอบที่ต้องการ (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</w:rPr>
              <w:t>Environmental Needs)</w:t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tab/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begin"/>
            </w:r>
            <w:r w:rsidR="004912A3" w:rsidRPr="004912A3">
              <w:rPr>
                <w:rFonts w:ascii="TH Sarabun New" w:hAnsi="TH Sarabun New" w:cs="TH Sarabun New"/>
                <w:noProof/>
                <w:webHidden/>
              </w:rPr>
              <w:instrText xml:space="preserve"> PAGEREF _Toc7427996 \h </w:instrTex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separate"/>
            </w:r>
            <w:r w:rsidR="00F82D56">
              <w:rPr>
                <w:rFonts w:ascii="TH Sarabun New" w:hAnsi="TH Sarabun New" w:cs="TH Sarabun New"/>
                <w:noProof/>
                <w:webHidden/>
              </w:rPr>
              <w:t>10</w:t>
            </w:r>
            <w:r w:rsidR="004912A3" w:rsidRPr="004912A3">
              <w:rPr>
                <w:rStyle w:val="Hyperlink"/>
                <w:rFonts w:ascii="TH Sarabun New" w:hAnsi="TH Sarabun New" w:cs="TH Sarabun New"/>
                <w:noProof/>
                <w:cs/>
              </w:rPr>
              <w:fldChar w:fldCharType="end"/>
            </w:r>
          </w:hyperlink>
        </w:p>
        <w:p w14:paraId="4413F515" w14:textId="3EF62ABB" w:rsidR="004912A3" w:rsidRDefault="004912A3">
          <w:r>
            <w:rPr>
              <w:b/>
              <w:bCs/>
              <w:noProof/>
            </w:rPr>
            <w:fldChar w:fldCharType="end"/>
          </w:r>
        </w:p>
      </w:sdtContent>
    </w:sdt>
    <w:p w14:paraId="7E5D02BC" w14:textId="2DA9C05B" w:rsidR="0006500D" w:rsidRPr="005D33FA" w:rsidRDefault="0034458E" w:rsidP="00F138C8">
      <w:pPr>
        <w:pStyle w:val="Title"/>
        <w:rPr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bCs/>
          <w:szCs w:val="36"/>
          <w:cs/>
          <w:lang w:bidi="th-TH"/>
        </w:rPr>
        <w:br w:type="page"/>
      </w:r>
    </w:p>
    <w:p w14:paraId="7ED8F95F" w14:textId="1A2271C2" w:rsidR="004B3CAA" w:rsidRPr="009F0512" w:rsidRDefault="004B3CAA" w:rsidP="009F0512">
      <w:pPr>
        <w:pStyle w:val="Heading1"/>
        <w:rPr>
          <w:rFonts w:ascii="TH Sarabun New" w:hAnsi="TH Sarabun New" w:cs="TH Sarabun New"/>
          <w:bCs/>
          <w:sz w:val="32"/>
        </w:rPr>
      </w:pPr>
      <w:bookmarkStart w:id="0" w:name="_Toc7427977"/>
      <w:r w:rsidRPr="009F0512">
        <w:rPr>
          <w:rFonts w:ascii="TH Sarabun New" w:hAnsi="TH Sarabun New" w:cs="TH Sarabun New"/>
          <w:bCs/>
          <w:sz w:val="32"/>
          <w:cs/>
        </w:rPr>
        <w:lastRenderedPageBreak/>
        <w:t>รหัสแผนการทดสอบ (</w:t>
      </w:r>
      <w:r w:rsidRPr="009F0512">
        <w:rPr>
          <w:rFonts w:ascii="TH Sarabun New" w:hAnsi="TH Sarabun New" w:cs="TH Sarabun New"/>
          <w:sz w:val="32"/>
        </w:rPr>
        <w:t>Test Plan Identifier)</w:t>
      </w:r>
      <w:bookmarkEnd w:id="0"/>
      <w:r w:rsidRPr="009F0512">
        <w:rPr>
          <w:rFonts w:ascii="TH Sarabun New" w:hAnsi="TH Sarabun New" w:cs="TH Sarabun New"/>
          <w:bCs/>
          <w:sz w:val="32"/>
        </w:rPr>
        <w:t xml:space="preserve"> </w:t>
      </w:r>
    </w:p>
    <w:p w14:paraId="0F02E133" w14:textId="2E8854A2" w:rsidR="004B3CAA" w:rsidRPr="0033624D" w:rsidRDefault="004B3CAA" w:rsidP="0033624D">
      <w:pPr>
        <w:pStyle w:val="Title"/>
        <w:spacing w:after="240"/>
        <w:ind w:left="360" w:firstLine="360"/>
        <w:jc w:val="left"/>
        <w:rPr>
          <w:rFonts w:ascii="TH Sarabun New" w:hAnsi="TH Sarabun New" w:cs="TH Sarabun New"/>
          <w:b w:val="0"/>
          <w:bCs/>
          <w:sz w:val="32"/>
        </w:rPr>
      </w:pPr>
      <w:r w:rsidRPr="005D33FA">
        <w:rPr>
          <w:rFonts w:ascii="TH Sarabun New" w:hAnsi="TH Sarabun New" w:cs="TH Sarabun New"/>
          <w:sz w:val="32"/>
          <w:cs/>
        </w:rPr>
        <w:t>เอกสารจัดอยู่ในรูปแบบระดับการทดสอบ (</w:t>
      </w:r>
      <w:r w:rsidRPr="005D33FA">
        <w:rPr>
          <w:rFonts w:ascii="TH Sarabun New" w:hAnsi="TH Sarabun New" w:cs="TH Sarabun New"/>
          <w:b w:val="0"/>
          <w:bCs/>
          <w:sz w:val="32"/>
        </w:rPr>
        <w:t>System Test Plan</w:t>
      </w:r>
      <w:r w:rsidRPr="005D33FA">
        <w:rPr>
          <w:rFonts w:ascii="TH Sarabun New" w:hAnsi="TH Sarabun New" w:cs="TH Sarabun New"/>
          <w:sz w:val="32"/>
        </w:rPr>
        <w:t xml:space="preserve">) </w:t>
      </w:r>
      <w:r w:rsidRPr="005D33FA">
        <w:rPr>
          <w:rFonts w:ascii="TH Sarabun New" w:hAnsi="TH Sarabun New" w:cs="TH Sarabun New"/>
          <w:sz w:val="32"/>
          <w:cs/>
        </w:rPr>
        <w:t>มีการก</w:t>
      </w:r>
      <w:r w:rsidRPr="005D33FA">
        <w:rPr>
          <w:rFonts w:ascii="TH Sarabun New" w:hAnsi="TH Sarabun New" w:cs="TH Sarabun New"/>
          <w:sz w:val="32"/>
          <w:cs/>
          <w:lang w:bidi="th-TH"/>
        </w:rPr>
        <w:t>ำ</w:t>
      </w:r>
      <w:r w:rsidRPr="005D33FA">
        <w:rPr>
          <w:rFonts w:ascii="TH Sarabun New" w:hAnsi="TH Sarabun New" w:cs="TH Sarabun New"/>
          <w:sz w:val="32"/>
          <w:cs/>
        </w:rPr>
        <w:t>หนดรหัสแผนการทดสอบ</w:t>
      </w:r>
      <w:r w:rsidRPr="005D33FA">
        <w:rPr>
          <w:rFonts w:ascii="TH Sarabun New" w:hAnsi="TH Sarabun New" w:cs="TH Sarabun New"/>
          <w:sz w:val="32"/>
        </w:rPr>
        <w:t xml:space="preserve"> </w:t>
      </w:r>
      <w:r w:rsidRPr="005D33FA">
        <w:rPr>
          <w:rFonts w:ascii="TH Sarabun New" w:hAnsi="TH Sarabun New" w:cs="TH Sarabun New"/>
          <w:sz w:val="32"/>
          <w:cs/>
        </w:rPr>
        <w:t xml:space="preserve">คือ </w:t>
      </w:r>
      <w:r w:rsidRPr="005D33FA">
        <w:rPr>
          <w:rFonts w:ascii="TH Sarabun New" w:hAnsi="TH Sarabun New" w:cs="TH Sarabun New"/>
          <w:b w:val="0"/>
          <w:bCs/>
          <w:sz w:val="32"/>
        </w:rPr>
        <w:t xml:space="preserve">TP- </w:t>
      </w:r>
      <w:r w:rsidR="0033624D">
        <w:rPr>
          <w:rFonts w:ascii="TH Sarabun New" w:hAnsi="TH Sarabun New" w:cs="TH Sarabun New"/>
          <w:b w:val="0"/>
          <w:bCs/>
          <w:sz w:val="32"/>
        </w:rPr>
        <w:t>STLP</w:t>
      </w:r>
      <w:r w:rsidRPr="005D33FA">
        <w:rPr>
          <w:rFonts w:ascii="TH Sarabun New" w:hAnsi="TH Sarabun New" w:cs="TH Sarabun New"/>
          <w:b w:val="0"/>
          <w:bCs/>
          <w:sz w:val="32"/>
        </w:rPr>
        <w:t xml:space="preserve"> (Test Plan – </w:t>
      </w:r>
      <w:r w:rsidR="0033624D">
        <w:rPr>
          <w:rFonts w:ascii="TH Sarabun New" w:hAnsi="TH Sarabun New" w:cs="TH Sarabun New"/>
          <w:b w:val="0"/>
          <w:bCs/>
          <w:sz w:val="32"/>
        </w:rPr>
        <w:t>STATELESS PERSON)</w:t>
      </w:r>
    </w:p>
    <w:p w14:paraId="7C860A23" w14:textId="77777777" w:rsidR="004B3CAA" w:rsidRPr="009F0512" w:rsidRDefault="004B3CAA" w:rsidP="009F0512">
      <w:pPr>
        <w:pStyle w:val="Heading1"/>
        <w:rPr>
          <w:rFonts w:ascii="TH Sarabun New" w:hAnsi="TH Sarabun New" w:cs="TH Sarabun New"/>
          <w:sz w:val="32"/>
        </w:rPr>
      </w:pPr>
      <w:bookmarkStart w:id="1" w:name="_Toc7427978"/>
      <w:r w:rsidRPr="009F0512">
        <w:rPr>
          <w:rFonts w:ascii="TH Sarabun New" w:hAnsi="TH Sarabun New" w:cs="TH Sarabun New"/>
          <w:b w:val="0"/>
          <w:bCs/>
          <w:sz w:val="32"/>
          <w:cs/>
        </w:rPr>
        <w:t>เอกสารอ้างอิง</w:t>
      </w:r>
      <w:r w:rsidRPr="009F0512">
        <w:rPr>
          <w:rFonts w:ascii="TH Sarabun New" w:hAnsi="TH Sarabun New" w:cs="TH Sarabun New"/>
          <w:sz w:val="32"/>
          <w:cs/>
        </w:rPr>
        <w:t xml:space="preserve"> (</w:t>
      </w:r>
      <w:proofErr w:type="spellStart"/>
      <w:r w:rsidRPr="009F0512">
        <w:rPr>
          <w:rFonts w:ascii="TH Sarabun New" w:hAnsi="TH Sarabun New" w:cs="TH Sarabun New"/>
          <w:sz w:val="32"/>
        </w:rPr>
        <w:t>Referrences</w:t>
      </w:r>
      <w:proofErr w:type="spellEnd"/>
      <w:r w:rsidRPr="009F0512">
        <w:rPr>
          <w:rFonts w:ascii="TH Sarabun New" w:hAnsi="TH Sarabun New" w:cs="TH Sarabun New"/>
          <w:sz w:val="32"/>
        </w:rPr>
        <w:t>)</w:t>
      </w:r>
      <w:bookmarkEnd w:id="1"/>
      <w:r w:rsidRPr="009F0512">
        <w:rPr>
          <w:rFonts w:ascii="TH Sarabun New" w:hAnsi="TH Sarabun New" w:cs="TH Sarabun New"/>
          <w:sz w:val="32"/>
        </w:rPr>
        <w:t xml:space="preserve"> </w:t>
      </w:r>
    </w:p>
    <w:p w14:paraId="7DF0B873" w14:textId="4D564F29" w:rsidR="00E846D3" w:rsidRPr="005D33FA" w:rsidRDefault="004B3CAA" w:rsidP="0033624D">
      <w:pPr>
        <w:spacing w:after="240"/>
        <w:ind w:left="360" w:firstLine="360"/>
        <w:rPr>
          <w:rFonts w:ascii="TH Sarabun New" w:hAnsi="TH Sarabun New" w:cs="TH Sarabun New"/>
          <w:lang w:bidi="th-TH"/>
        </w:rPr>
      </w:pPr>
      <w:r w:rsidRPr="005D33FA">
        <w:rPr>
          <w:rFonts w:ascii="TH Sarabun New" w:hAnsi="TH Sarabun New" w:cs="TH Sarabun New"/>
        </w:rPr>
        <w:t xml:space="preserve">Mr. </w:t>
      </w:r>
      <w:proofErr w:type="spellStart"/>
      <w:r w:rsidRPr="005D33FA">
        <w:rPr>
          <w:rFonts w:ascii="TH Sarabun New" w:hAnsi="TH Sarabun New" w:cs="TH Sarabun New"/>
        </w:rPr>
        <w:t>Aik</w:t>
      </w:r>
      <w:proofErr w:type="spellEnd"/>
      <w:r w:rsidRPr="005D33FA">
        <w:rPr>
          <w:rFonts w:ascii="TH Sarabun New" w:hAnsi="TH Sarabun New" w:cs="TH Sarabun New"/>
        </w:rPr>
        <w:t xml:space="preserve"> Nit. (2561). </w:t>
      </w:r>
      <w:r w:rsidRPr="005D33FA">
        <w:rPr>
          <w:rFonts w:ascii="TH Sarabun New" w:hAnsi="TH Sarabun New" w:cs="TH Sarabun New"/>
          <w:b/>
          <w:bCs/>
          <w:i/>
          <w:iCs/>
          <w:cs/>
        </w:rPr>
        <w:t xml:space="preserve">ผู้พัฒนาระบบแอปพลิเคชันบุคคลไร้รัฐไร้สัญชาติ </w:t>
      </w:r>
      <w:r w:rsidRPr="005D33FA">
        <w:rPr>
          <w:rFonts w:ascii="TH Sarabun New" w:hAnsi="TH Sarabun New" w:cs="TH Sarabun New"/>
          <w:b/>
          <w:bCs/>
          <w:i/>
          <w:iCs/>
        </w:rPr>
        <w:t>: STATELESS PERSON APPLCATION</w:t>
      </w:r>
      <w:r w:rsidRPr="005D33FA">
        <w:rPr>
          <w:rFonts w:ascii="TH Sarabun New" w:hAnsi="TH Sarabun New" w:cs="TH Sarabun New"/>
          <w:b/>
          <w:bCs/>
        </w:rPr>
        <w:t xml:space="preserve">. </w:t>
      </w:r>
      <w:r w:rsidRPr="005D33FA">
        <w:rPr>
          <w:rFonts w:ascii="TH Sarabun New" w:hAnsi="TH Sarabun New" w:cs="TH Sarabun New"/>
          <w:cs/>
        </w:rPr>
        <w:t>คณะวิทยาศาสตร์ สาขาเทคโนโลยีสารสนเทศ</w:t>
      </w:r>
      <w:r w:rsidRPr="005D33FA">
        <w:rPr>
          <w:rFonts w:ascii="TH Sarabun New" w:hAnsi="TH Sarabun New" w:cs="TH Sarabun New"/>
        </w:rPr>
        <w:t xml:space="preserve">, </w:t>
      </w:r>
      <w:r w:rsidRPr="005D33FA">
        <w:rPr>
          <w:rFonts w:ascii="TH Sarabun New" w:hAnsi="TH Sarabun New" w:cs="TH Sarabun New"/>
          <w:cs/>
        </w:rPr>
        <w:t>นักศึกษามหาวิทยาลัยแม่โจ้.</w:t>
      </w:r>
    </w:p>
    <w:p w14:paraId="1B457DFC" w14:textId="4A9D5DFD" w:rsidR="004B3CAA" w:rsidRPr="009F0512" w:rsidRDefault="004B3CAA" w:rsidP="009F0512">
      <w:pPr>
        <w:pStyle w:val="Heading1"/>
        <w:rPr>
          <w:rFonts w:ascii="TH Sarabun New" w:hAnsi="TH Sarabun New" w:cs="TH Sarabun New"/>
          <w:sz w:val="32"/>
        </w:rPr>
      </w:pPr>
      <w:bookmarkStart w:id="2" w:name="_Toc7427979"/>
      <w:bookmarkStart w:id="3" w:name="_Hlk8073285"/>
      <w:r w:rsidRPr="009F0512">
        <w:rPr>
          <w:rFonts w:ascii="TH Sarabun New" w:hAnsi="TH Sarabun New" w:cs="TH Sarabun New"/>
          <w:b w:val="0"/>
          <w:bCs/>
          <w:sz w:val="32"/>
          <w:cs/>
        </w:rPr>
        <w:t>บทนำ</w:t>
      </w:r>
      <w:r w:rsidRPr="009F0512">
        <w:rPr>
          <w:rFonts w:ascii="TH Sarabun New" w:hAnsi="TH Sarabun New" w:cs="TH Sarabun New"/>
          <w:sz w:val="32"/>
          <w:cs/>
        </w:rPr>
        <w:t xml:space="preserve"> (</w:t>
      </w:r>
      <w:r w:rsidRPr="009F0512">
        <w:rPr>
          <w:rFonts w:ascii="TH Sarabun New" w:hAnsi="TH Sarabun New" w:cs="TH Sarabun New"/>
          <w:sz w:val="32"/>
        </w:rPr>
        <w:t>Introduction)</w:t>
      </w:r>
      <w:bookmarkEnd w:id="2"/>
      <w:r w:rsidRPr="009F0512">
        <w:rPr>
          <w:rFonts w:ascii="TH Sarabun New" w:hAnsi="TH Sarabun New" w:cs="TH Sarabun New"/>
          <w:sz w:val="32"/>
        </w:rPr>
        <w:t xml:space="preserve"> </w:t>
      </w:r>
    </w:p>
    <w:p w14:paraId="605FA082" w14:textId="77777777" w:rsidR="00E846D3" w:rsidRPr="005D33FA" w:rsidRDefault="00E846D3" w:rsidP="00E846D3">
      <w:pPr>
        <w:ind w:left="360" w:firstLine="360"/>
        <w:jc w:val="thaiDistribute"/>
        <w:rPr>
          <w:rFonts w:ascii="TH Sarabun New" w:hAnsi="TH Sarabun New" w:cs="TH Sarabun New"/>
          <w:lang w:bidi="th-TH"/>
        </w:rPr>
      </w:pPr>
      <w:r w:rsidRPr="005D33FA">
        <w:rPr>
          <w:rFonts w:ascii="TH Sarabun New" w:hAnsi="TH Sarabun New" w:cs="TH Sarabun New"/>
          <w:cs/>
        </w:rPr>
        <w:t>การทดสอบระบบแอปพลิเคชันบุคคลไร้รัฐไร้สัญชาติ ถูกพัฒนาขึ้นมาโดยที่ยังไม่เกิดการทดสอบการทำงาน เราจึงได้ยกตัวอย่างสำคัญๆ มาอธิบายคร่าวๆ ได้แก่ ในการทดสอบแอปพลิเคชันบุคคลไร้รัฐไร้สัญชาติชาตินั้น จะทำการทดสอบการค้นหาความหมายประเภทบัตรประจำตัวประชาชนบุคคลไร้สัญชาติ เพื่อให้แน่ใจว่าข้อมูลที่รับเข้ามานั้นตรงกับตัวตนที่มีอยู่จริง การทดสอบความถูกต้องของการบุคคลไร้สัญชาติรายใหม่เพื่อให้แน่ใจว่าข้อมูลมีความถูกต้อง การทดสอบความถูกต้องของการเขียนคำร้องขอความช่วยเหลือของบุคคลไร้รัฐไร้สัญชาติ การทดสอบการพิจารณาให้คำแนะนำจากเจ้าหน้าที่ ซึ่งใส่ส่วนนี้จะเป็นการทดสอบความถูกต้องของข้อมูล ก่อนที่ส่งให้ทางเจ้าเจ้าหน้าที่ เป็นต้น</w:t>
      </w:r>
    </w:p>
    <w:p w14:paraId="419899EA" w14:textId="770C7364" w:rsidR="004B3CAA" w:rsidRPr="005D33FA" w:rsidRDefault="00E846D3" w:rsidP="0033624D">
      <w:pPr>
        <w:ind w:left="360" w:firstLine="360"/>
        <w:jc w:val="thaiDistribute"/>
        <w:rPr>
          <w:rFonts w:ascii="TH Sarabun New" w:hAnsi="TH Sarabun New" w:cs="TH Sarabun New"/>
          <w:lang w:bidi="th-TH"/>
        </w:rPr>
      </w:pPr>
      <w:r w:rsidRPr="005D33FA">
        <w:rPr>
          <w:rFonts w:ascii="TH Sarabun New" w:hAnsi="TH Sarabun New" w:cs="TH Sarabun New"/>
          <w:cs/>
        </w:rPr>
        <w:t xml:space="preserve">โดยการทดสอบแอปพลิเคชันบุคคลไร้รัฐไร้สัญชาติ จะเป็นการใช้เครื่องมือทดสอบอัตโนมัติ ด้วยโปรแกรมที่มีชื่อว่า </w:t>
      </w:r>
      <w:r w:rsidRPr="005D33FA">
        <w:rPr>
          <w:rFonts w:ascii="TH Sarabun New" w:hAnsi="TH Sarabun New" w:cs="TH Sarabun New"/>
        </w:rPr>
        <w:t xml:space="preserve">Appium </w:t>
      </w:r>
      <w:r w:rsidRPr="005D33FA">
        <w:rPr>
          <w:rFonts w:ascii="TH Sarabun New" w:hAnsi="TH Sarabun New" w:cs="TH Sarabun New"/>
          <w:cs/>
        </w:rPr>
        <w:t xml:space="preserve">โดยการทดสอบนั้นจะเป็นการทดสอบในรูปแบบ </w:t>
      </w:r>
      <w:r w:rsidRPr="005D33FA">
        <w:rPr>
          <w:rFonts w:ascii="TH Sarabun New" w:hAnsi="TH Sarabun New" w:cs="TH Sarabun New"/>
        </w:rPr>
        <w:t xml:space="preserve">Keyword Driven Framework </w:t>
      </w:r>
      <w:r w:rsidRPr="005D33FA">
        <w:rPr>
          <w:rFonts w:ascii="TH Sarabun New" w:hAnsi="TH Sarabun New" w:cs="TH Sarabun New"/>
          <w:cs/>
        </w:rPr>
        <w:t xml:space="preserve">ซึ่งจะมีการบันทึกในรูปแบบไฟล์ </w:t>
      </w:r>
      <w:r w:rsidRPr="005D33FA">
        <w:rPr>
          <w:rFonts w:ascii="TH Sarabun New" w:hAnsi="TH Sarabun New" w:cs="TH Sarabun New"/>
        </w:rPr>
        <w:t xml:space="preserve">(.xlsx) </w:t>
      </w:r>
      <w:r w:rsidRPr="005D33FA">
        <w:rPr>
          <w:rFonts w:ascii="TH Sarabun New" w:hAnsi="TH Sarabun New" w:cs="TH Sarabun New"/>
          <w:cs/>
        </w:rPr>
        <w:t xml:space="preserve">เป็นไฟล์ </w:t>
      </w:r>
      <w:r w:rsidRPr="005D33FA">
        <w:rPr>
          <w:rFonts w:ascii="TH Sarabun New" w:hAnsi="TH Sarabun New" w:cs="TH Sarabun New"/>
        </w:rPr>
        <w:t xml:space="preserve">Excel </w:t>
      </w:r>
      <w:r w:rsidRPr="005D33FA">
        <w:rPr>
          <w:rFonts w:ascii="TH Sarabun New" w:hAnsi="TH Sarabun New" w:cs="TH Sarabun New"/>
          <w:cs/>
        </w:rPr>
        <w:t xml:space="preserve">โดยการจัดทำเอกสารจะประกอบด้วย 3 ส่วนคือ </w:t>
      </w:r>
      <w:r w:rsidRPr="005D33FA">
        <w:rPr>
          <w:rFonts w:ascii="TH Sarabun New" w:hAnsi="TH Sarabun New" w:cs="TH Sarabun New"/>
        </w:rPr>
        <w:t xml:space="preserve">Test Plan </w:t>
      </w:r>
      <w:r w:rsidRPr="005D33FA">
        <w:rPr>
          <w:rFonts w:ascii="TH Sarabun New" w:hAnsi="TH Sarabun New" w:cs="TH Sarabun New"/>
          <w:cs/>
        </w:rPr>
        <w:t xml:space="preserve">คือ การออกแบบเอกสารในระดับการทดสอบ </w:t>
      </w:r>
      <w:r w:rsidRPr="005D33FA">
        <w:rPr>
          <w:rFonts w:ascii="TH Sarabun New" w:hAnsi="TH Sarabun New" w:cs="TH Sarabun New"/>
        </w:rPr>
        <w:t xml:space="preserve">Test Design </w:t>
      </w:r>
      <w:r w:rsidRPr="005D33FA">
        <w:rPr>
          <w:rFonts w:ascii="TH Sarabun New" w:hAnsi="TH Sarabun New" w:cs="TH Sarabun New"/>
          <w:cs/>
        </w:rPr>
        <w:t xml:space="preserve">คือ การออกแบบเอกสารประกอบการทดสอบ และ </w:t>
      </w:r>
      <w:r w:rsidRPr="005D33FA">
        <w:rPr>
          <w:rFonts w:ascii="TH Sarabun New" w:hAnsi="TH Sarabun New" w:cs="TH Sarabun New"/>
        </w:rPr>
        <w:t xml:space="preserve">Test Case </w:t>
      </w:r>
      <w:r w:rsidRPr="005D33FA">
        <w:rPr>
          <w:rFonts w:ascii="TH Sarabun New" w:hAnsi="TH Sarabun New" w:cs="TH Sarabun New"/>
          <w:cs/>
        </w:rPr>
        <w:t xml:space="preserve">คือ เอกสารเกี่ยวกับกรณีที่ใช้ในการทดสอบ ซึ่งเมื่อทำการเก็บข้อมูลที่ได้ จะมีการสรุปผลการทดสอบว่าผ่านหรือไม่ผ่านการทดสอบ </w:t>
      </w:r>
      <w:r w:rsidRPr="005D33FA">
        <w:rPr>
          <w:rFonts w:ascii="TH Sarabun New" w:hAnsi="TH Sarabun New" w:cs="TH Sarabun New"/>
          <w:cs/>
          <w:lang w:bidi="th-TH"/>
        </w:rPr>
        <w:t>โดยมี อ.ดร.สายัณห์อุ่นนันกาศ เป็นที่ปรึกษาและควบคุมการทดสอบ</w:t>
      </w:r>
    </w:p>
    <w:p w14:paraId="734FB148" w14:textId="53510CDE" w:rsidR="00E846D3" w:rsidRPr="004912A3" w:rsidRDefault="00E846D3" w:rsidP="009F0512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4" w:name="_Toc7427980"/>
      <w:bookmarkEnd w:id="3"/>
      <w:r w:rsidRPr="004912A3">
        <w:rPr>
          <w:rFonts w:ascii="TH Sarabun New" w:hAnsi="TH Sarabun New" w:cs="TH Sarabun New"/>
          <w:b w:val="0"/>
          <w:bCs/>
          <w:sz w:val="32"/>
          <w:cs/>
        </w:rPr>
        <w:t>รายการทดสอบ (</w:t>
      </w:r>
      <w:r w:rsidRPr="004912A3">
        <w:rPr>
          <w:rFonts w:ascii="TH Sarabun New" w:hAnsi="TH Sarabun New" w:cs="TH Sarabun New"/>
          <w:sz w:val="32"/>
        </w:rPr>
        <w:t>Test Items-functions)</w:t>
      </w:r>
      <w:bookmarkEnd w:id="4"/>
      <w:r w:rsidRPr="004912A3">
        <w:rPr>
          <w:rFonts w:ascii="TH Sarabun New" w:hAnsi="TH Sarabun New" w:cs="TH Sarabun New"/>
          <w:sz w:val="32"/>
        </w:rPr>
        <w:t xml:space="preserve"> </w:t>
      </w:r>
    </w:p>
    <w:p w14:paraId="0CB3F267" w14:textId="26DC091B" w:rsidR="00E846D3" w:rsidRPr="005D33FA" w:rsidRDefault="00E846D3" w:rsidP="00E846D3">
      <w:pPr>
        <w:ind w:left="360" w:firstLine="360"/>
        <w:jc w:val="thaiDistribute"/>
        <w:rPr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cs/>
        </w:rPr>
        <w:t>รายการทดสอบระบบแอปพลิเคชันบุคคลไร้รัฐไร้สัญชาติ ภายในขอบเขต</w:t>
      </w:r>
      <w:r w:rsidRPr="005D33FA">
        <w:rPr>
          <w:rFonts w:ascii="TH Sarabun New" w:hAnsi="TH Sarabun New" w:cs="TH Sarabun New"/>
        </w:rPr>
        <w:t xml:space="preserve"> </w:t>
      </w:r>
      <w:r w:rsidRPr="005D33FA">
        <w:rPr>
          <w:rFonts w:ascii="TH Sarabun New" w:hAnsi="TH Sarabun New" w:cs="TH Sarabun New"/>
          <w:cs/>
        </w:rPr>
        <w:t>การทดสอบนั้นจะครอบค</w:t>
      </w:r>
      <w:r w:rsidRPr="005D33FA">
        <w:rPr>
          <w:rFonts w:ascii="TH Sarabun New" w:hAnsi="TH Sarabun New" w:cs="TH Sarabun New"/>
          <w:cs/>
          <w:lang w:bidi="th-TH"/>
        </w:rPr>
        <w:t>ลุ</w:t>
      </w:r>
      <w:r w:rsidRPr="005D33FA">
        <w:rPr>
          <w:rFonts w:ascii="TH Sarabun New" w:hAnsi="TH Sarabun New" w:cs="TH Sarabun New"/>
          <w:cs/>
        </w:rPr>
        <w:t>มการทดสอบดังนี้</w:t>
      </w:r>
      <w:r w:rsidRPr="005D33FA">
        <w:rPr>
          <w:rFonts w:ascii="TH Sarabun New" w:hAnsi="TH Sarabun New" w:cs="TH Sarabun New"/>
        </w:rPr>
        <w:t xml:space="preserve"> </w:t>
      </w:r>
    </w:p>
    <w:p w14:paraId="4ABE1513" w14:textId="7BE5CD0E" w:rsidR="002E646E" w:rsidRPr="005D33FA" w:rsidRDefault="002E646E" w:rsidP="00B738EE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5D33FA">
        <w:rPr>
          <w:rFonts w:ascii="TH Sarabun New" w:hAnsi="TH Sarabun New" w:cs="TH Sarabun New"/>
          <w:sz w:val="32"/>
          <w:szCs w:val="32"/>
          <w:cs/>
        </w:rPr>
        <w:t xml:space="preserve">ระบบถูกพัฒนามาจาก </w:t>
      </w:r>
      <w:r w:rsidRPr="005D33FA">
        <w:rPr>
          <w:rFonts w:ascii="TH Sarabun New" w:hAnsi="TH Sarabun New" w:cs="TH Sarabun New"/>
          <w:sz w:val="32"/>
          <w:szCs w:val="32"/>
        </w:rPr>
        <w:t xml:space="preserve">Android Studio </w:t>
      </w:r>
      <w:r w:rsidRPr="005D33FA">
        <w:rPr>
          <w:rFonts w:ascii="TH Sarabun New" w:hAnsi="TH Sarabun New" w:cs="TH Sarabun New"/>
          <w:sz w:val="32"/>
          <w:szCs w:val="32"/>
          <w:cs/>
        </w:rPr>
        <w:t xml:space="preserve">ซึ่งเป็น </w:t>
      </w:r>
      <w:r w:rsidRPr="005D33FA">
        <w:rPr>
          <w:rFonts w:ascii="TH Sarabun New" w:hAnsi="TH Sarabun New" w:cs="TH Sarabun New"/>
          <w:sz w:val="32"/>
          <w:szCs w:val="32"/>
        </w:rPr>
        <w:t xml:space="preserve">IDE Tool </w:t>
      </w:r>
      <w:r w:rsidRPr="005D33FA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5D33FA">
        <w:rPr>
          <w:rFonts w:ascii="TH Sarabun New" w:hAnsi="TH Sarabun New" w:cs="TH Sarabun New"/>
          <w:sz w:val="32"/>
          <w:szCs w:val="32"/>
        </w:rPr>
        <w:t xml:space="preserve">Google </w:t>
      </w:r>
      <w:r w:rsidRPr="005D33FA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5D33FA">
        <w:rPr>
          <w:rFonts w:ascii="TH Sarabun New" w:hAnsi="TH Sarabun New" w:cs="TH Sarabun New"/>
          <w:sz w:val="32"/>
          <w:szCs w:val="32"/>
        </w:rPr>
        <w:t xml:space="preserve">Spring Boot </w:t>
      </w:r>
      <w:r w:rsidR="002A50E5" w:rsidRPr="005D33FA">
        <w:rPr>
          <w:rFonts w:ascii="TH Sarabun New" w:hAnsi="TH Sarabun New" w:cs="TH Sarabun New"/>
          <w:spacing w:val="-1"/>
          <w:sz w:val="32"/>
          <w:szCs w:val="32"/>
          <w:shd w:val="clear" w:color="auto" w:fill="FFFFFF"/>
          <w:cs/>
        </w:rPr>
        <w:t xml:space="preserve">เพื่อทำ </w:t>
      </w:r>
      <w:r w:rsidR="002A50E5" w:rsidRPr="005D33FA">
        <w:rPr>
          <w:rFonts w:ascii="TH Sarabun New" w:hAnsi="TH Sarabun New" w:cs="TH Sarabun New"/>
          <w:spacing w:val="-1"/>
          <w:sz w:val="32"/>
          <w:szCs w:val="32"/>
          <w:shd w:val="clear" w:color="auto" w:fill="FFFFFF"/>
        </w:rPr>
        <w:t>REST API</w:t>
      </w:r>
      <w:r w:rsidR="002A50E5"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="002A50E5" w:rsidRPr="005D33FA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="002A50E5" w:rsidRPr="005D33FA">
        <w:rPr>
          <w:rFonts w:ascii="TH Sarabun New" w:hAnsi="TH Sarabun New" w:cs="TH Sarabun New"/>
          <w:sz w:val="32"/>
          <w:szCs w:val="32"/>
        </w:rPr>
        <w:t xml:space="preserve">Eclipse </w:t>
      </w:r>
      <w:r w:rsidR="002A50E5" w:rsidRPr="005D33FA">
        <w:rPr>
          <w:rFonts w:ascii="TH Sarabun New" w:hAnsi="TH Sarabun New" w:cs="TH Sarabun New"/>
          <w:sz w:val="32"/>
          <w:szCs w:val="32"/>
          <w:cs/>
        </w:rPr>
        <w:t>ในการพัฒนาโปรแกรม</w:t>
      </w:r>
    </w:p>
    <w:p w14:paraId="7FF415CD" w14:textId="1A34FD38" w:rsidR="002E646E" w:rsidRPr="005D33FA" w:rsidRDefault="002E646E" w:rsidP="00B738EE">
      <w:pPr>
        <w:pStyle w:val="ListParagraph"/>
        <w:numPr>
          <w:ilvl w:val="0"/>
          <w:numId w:val="2"/>
        </w:numPr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5D33FA">
        <w:rPr>
          <w:rFonts w:ascii="TH Sarabun New" w:hAnsi="TH Sarabun New" w:cs="TH Sarabun New"/>
          <w:sz w:val="32"/>
          <w:szCs w:val="32"/>
          <w:cs/>
        </w:rPr>
        <w:t xml:space="preserve">ระบบใช้ซอฟต์แวร์ </w:t>
      </w:r>
      <w:proofErr w:type="spellStart"/>
      <w:r w:rsidRPr="005D33FA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ทำหน้าที่เป็นระบบฐานข้อมูล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</w:p>
    <w:p w14:paraId="301C1040" w14:textId="632056F1" w:rsidR="002E646E" w:rsidRPr="005D33FA" w:rsidRDefault="00E846D3" w:rsidP="00B738EE">
      <w:pPr>
        <w:pStyle w:val="Title"/>
        <w:widowControl/>
        <w:numPr>
          <w:ilvl w:val="0"/>
          <w:numId w:val="3"/>
        </w:numPr>
        <w:ind w:left="1080"/>
        <w:jc w:val="thaiDistribute"/>
        <w:rPr>
          <w:rFonts w:ascii="TH Sarabun New" w:hAnsi="TH Sarabun New" w:cs="TH Sarabun New"/>
          <w:b w:val="0"/>
          <w:sz w:val="32"/>
          <w:lang w:bidi="th-TH"/>
        </w:rPr>
      </w:pPr>
      <w:r w:rsidRPr="005D33FA">
        <w:rPr>
          <w:rFonts w:ascii="TH Sarabun New" w:hAnsi="TH Sarabun New" w:cs="TH Sarabun New"/>
          <w:sz w:val="32"/>
          <w:cs/>
        </w:rPr>
        <w:t>ทดสอบฟังก์ชันการท</w:t>
      </w:r>
      <w:r w:rsidRPr="005D33FA">
        <w:rPr>
          <w:rFonts w:ascii="TH Sarabun New" w:hAnsi="TH Sarabun New" w:cs="TH Sarabun New"/>
          <w:sz w:val="32"/>
          <w:cs/>
          <w:lang w:bidi="th-TH"/>
        </w:rPr>
        <w:t>ำ</w:t>
      </w:r>
      <w:r w:rsidRPr="005D33FA">
        <w:rPr>
          <w:rFonts w:ascii="TH Sarabun New" w:hAnsi="TH Sarabun New" w:cs="TH Sarabun New"/>
          <w:sz w:val="32"/>
          <w:cs/>
        </w:rPr>
        <w:t xml:space="preserve">งานของระบบด้วยซอฟต์แวร์ </w:t>
      </w:r>
      <w:r w:rsidRPr="005D33FA">
        <w:rPr>
          <w:rFonts w:ascii="TH Sarabun New" w:hAnsi="TH Sarabun New" w:cs="TH Sarabun New"/>
          <w:b w:val="0"/>
          <w:bCs/>
          <w:sz w:val="32"/>
        </w:rPr>
        <w:t>Appium version 1.7.2</w:t>
      </w:r>
    </w:p>
    <w:p w14:paraId="7612F7FC" w14:textId="29417779" w:rsidR="002E646E" w:rsidRPr="004912A3" w:rsidRDefault="002E646E" w:rsidP="004912A3">
      <w:pPr>
        <w:pStyle w:val="Heading1"/>
        <w:rPr>
          <w:rFonts w:ascii="TH Sarabun New" w:hAnsi="TH Sarabun New" w:cs="TH Sarabun New"/>
          <w:sz w:val="32"/>
        </w:rPr>
      </w:pPr>
      <w:bookmarkStart w:id="5" w:name="_Toc7427981"/>
      <w:r w:rsidRPr="004912A3">
        <w:rPr>
          <w:rFonts w:ascii="TH Sarabun New" w:hAnsi="TH Sarabun New" w:cs="TH Sarabun New"/>
          <w:b w:val="0"/>
          <w:bCs/>
          <w:sz w:val="32"/>
          <w:cs/>
        </w:rPr>
        <w:lastRenderedPageBreak/>
        <w:t>ความเสี่ยงของซอต์ฟแวร์ภายใต้การทดสอบ (</w:t>
      </w:r>
      <w:r w:rsidRPr="004912A3">
        <w:rPr>
          <w:rFonts w:ascii="TH Sarabun New" w:hAnsi="TH Sarabun New" w:cs="TH Sarabun New"/>
          <w:sz w:val="32"/>
        </w:rPr>
        <w:t>Software Risk Issues)</w:t>
      </w:r>
      <w:bookmarkEnd w:id="5"/>
      <w:r w:rsidRPr="004912A3">
        <w:rPr>
          <w:rFonts w:ascii="TH Sarabun New" w:hAnsi="TH Sarabun New" w:cs="TH Sarabun New"/>
          <w:sz w:val="32"/>
        </w:rPr>
        <w:t xml:space="preserve"> </w:t>
      </w:r>
    </w:p>
    <w:p w14:paraId="7C81EC40" w14:textId="77777777" w:rsidR="002E646E" w:rsidRPr="005D33FA" w:rsidRDefault="002E646E" w:rsidP="0045296D">
      <w:pPr>
        <w:ind w:left="360" w:firstLine="360"/>
        <w:jc w:val="thaiDistribute"/>
        <w:rPr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cs/>
        </w:rPr>
        <w:t>การทดสอบระบบแอปพลิเคชันบุคคลไร้รัฐไร้สัญชาติ ส่วนใหญ่จ</w:t>
      </w:r>
      <w:r w:rsidRPr="005D33FA">
        <w:rPr>
          <w:rFonts w:ascii="TH Sarabun New" w:hAnsi="TH Sarabun New" w:cs="TH Sarabun New"/>
          <w:cs/>
          <w:lang w:bidi="th-TH"/>
        </w:rPr>
        <w:t>ะ</w:t>
      </w:r>
      <w:r w:rsidRPr="005D33FA">
        <w:rPr>
          <w:rFonts w:ascii="TH Sarabun New" w:hAnsi="TH Sarabun New" w:cs="TH Sarabun New"/>
          <w:cs/>
        </w:rPr>
        <w:t>ทดสอบ</w:t>
      </w:r>
      <w:r w:rsidRPr="005D33FA">
        <w:rPr>
          <w:rFonts w:ascii="TH Sarabun New" w:hAnsi="TH Sarabun New" w:cs="TH Sarabun New"/>
        </w:rPr>
        <w:t xml:space="preserve"> </w:t>
      </w:r>
      <w:r w:rsidRPr="005D33FA">
        <w:rPr>
          <w:rFonts w:ascii="TH Sarabun New" w:hAnsi="TH Sarabun New" w:cs="TH Sarabun New"/>
          <w:cs/>
        </w:rPr>
        <w:t>ฟังก์ชันการท</w:t>
      </w:r>
      <w:r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งานเกี่ยวกับการท</w:t>
      </w:r>
      <w:r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งานร่วมของผู้ใช้ระบบ ในบางฟังก์ชัน</w:t>
      </w:r>
      <w:r w:rsidRPr="005D33FA">
        <w:rPr>
          <w:rFonts w:ascii="TH Sarabun New" w:hAnsi="TH Sarabun New" w:cs="TH Sarabun New"/>
          <w:cs/>
          <w:lang w:bidi="th-TH"/>
        </w:rPr>
        <w:t>จะ</w:t>
      </w:r>
      <w:r w:rsidRPr="005D33FA">
        <w:rPr>
          <w:rFonts w:ascii="TH Sarabun New" w:hAnsi="TH Sarabun New" w:cs="TH Sarabun New"/>
          <w:cs/>
        </w:rPr>
        <w:t>มีการท</w:t>
      </w:r>
      <w:r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งานที่ซับซ้อน รวมไปถึงด้านเทคโนโลยีของ</w:t>
      </w:r>
    </w:p>
    <w:p w14:paraId="356E3A2D" w14:textId="392D571C" w:rsidR="002E646E" w:rsidRPr="005D33FA" w:rsidRDefault="002E646E" w:rsidP="0033624D">
      <w:pPr>
        <w:spacing w:after="240"/>
        <w:ind w:left="360"/>
        <w:jc w:val="thaiDistribute"/>
        <w:rPr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cs/>
        </w:rPr>
        <w:t>ซอต์ฟแวร์เปลี่ยนแปลงได้ ดังนั้นในการทดสอบอาจมีปัจจัยต่าง ๆ ที่สามารถท</w:t>
      </w:r>
      <w:r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ให้เกิด</w:t>
      </w:r>
      <w:r w:rsidRPr="005D33FA">
        <w:rPr>
          <w:rFonts w:ascii="TH Sarabun New" w:hAnsi="TH Sarabun New" w:cs="TH Sarabun New"/>
        </w:rPr>
        <w:t xml:space="preserve"> </w:t>
      </w:r>
      <w:r w:rsidRPr="005D33FA">
        <w:rPr>
          <w:rFonts w:ascii="TH Sarabun New" w:hAnsi="TH Sarabun New" w:cs="TH Sarabun New"/>
          <w:cs/>
        </w:rPr>
        <w:t>ปัญหาในภายหลังได้ โดยม</w:t>
      </w:r>
      <w:r w:rsidRPr="005D33FA">
        <w:rPr>
          <w:rFonts w:ascii="TH Sarabun New" w:hAnsi="TH Sarabun New" w:cs="TH Sarabun New"/>
          <w:cs/>
          <w:lang w:bidi="th-TH"/>
        </w:rPr>
        <w:t>ี</w:t>
      </w:r>
      <w:r w:rsidRPr="005D33FA">
        <w:rPr>
          <w:rFonts w:ascii="TH Sarabun New" w:hAnsi="TH Sarabun New" w:cs="TH Sarabun New"/>
          <w:cs/>
        </w:rPr>
        <w:t>ปัจจัยต่าง ๆ ดังนี้</w:t>
      </w:r>
      <w:r w:rsidRPr="005D33FA">
        <w:rPr>
          <w:rFonts w:ascii="TH Sarabun New" w:hAnsi="TH Sarabun New" w:cs="TH Sarabun New"/>
        </w:rPr>
        <w:t xml:space="preserve"> </w:t>
      </w:r>
    </w:p>
    <w:p w14:paraId="6186B043" w14:textId="4BF7FE11" w:rsidR="002E646E" w:rsidRPr="005D33FA" w:rsidRDefault="002E646E" w:rsidP="00B738EE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D33FA">
        <w:rPr>
          <w:rFonts w:ascii="TH Sarabun New" w:hAnsi="TH Sarabun New" w:cs="TH Sarabun New"/>
          <w:sz w:val="32"/>
          <w:szCs w:val="32"/>
          <w:cs/>
        </w:rPr>
        <w:t>ความสามารถในการใช้งานหรือทำความเข้าใจของเครื่องมือการทดสอบ หากนักทดสอบไม่มีความ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เข้าใจในเครื่องมือ อาจส่งผลให้เกิดความเสี่ยงในการทดสอบและการทดสอบล่าช้า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</w:p>
    <w:p w14:paraId="7926D8EA" w14:textId="1136DD4C" w:rsidR="0033624D" w:rsidRPr="0033624D" w:rsidRDefault="002E646E" w:rsidP="00B738EE">
      <w:pPr>
        <w:pStyle w:val="ListParagraph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5D33FA">
        <w:rPr>
          <w:rFonts w:ascii="TH Sarabun New" w:hAnsi="TH Sarabun New" w:cs="TH Sarabun New"/>
          <w:sz w:val="32"/>
          <w:szCs w:val="32"/>
          <w:cs/>
        </w:rPr>
        <w:t>เอกสารประกอบความต้องการระบบหรือเอกสารประกอบการทดสอบระบบไม่สมบูรณ์ หากเอกสาร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ไม่สมบรูณ์ ทำให้ส่งผลให้เกิดความเสี่ยงด้านข้อผิดพลาดในการทดสอบระบ</w:t>
      </w:r>
      <w:r w:rsidR="0033624D">
        <w:rPr>
          <w:rFonts w:ascii="TH Sarabun New" w:hAnsi="TH Sarabun New" w:cs="TH Sarabun New" w:hint="cs"/>
          <w:sz w:val="32"/>
          <w:szCs w:val="32"/>
          <w:cs/>
        </w:rPr>
        <w:t>บ</w:t>
      </w:r>
    </w:p>
    <w:p w14:paraId="31DDA388" w14:textId="1ED77180" w:rsidR="002A50E5" w:rsidRPr="004912A3" w:rsidRDefault="002A50E5" w:rsidP="004912A3">
      <w:pPr>
        <w:pStyle w:val="Heading1"/>
        <w:rPr>
          <w:rFonts w:ascii="TH Sarabun New" w:hAnsi="TH Sarabun New" w:cs="TH Sarabun New"/>
          <w:sz w:val="32"/>
        </w:rPr>
      </w:pPr>
      <w:bookmarkStart w:id="6" w:name="_Toc7427982"/>
      <w:r w:rsidRPr="004912A3">
        <w:rPr>
          <w:rFonts w:ascii="TH Sarabun New" w:hAnsi="TH Sarabun New" w:cs="TH Sarabun New"/>
          <w:b w:val="0"/>
          <w:bCs/>
          <w:sz w:val="32"/>
          <w:cs/>
        </w:rPr>
        <w:t>คุณสมบัติที่ทดสอบ (</w:t>
      </w:r>
      <w:r w:rsidRPr="004912A3">
        <w:rPr>
          <w:rFonts w:ascii="TH Sarabun New" w:hAnsi="TH Sarabun New" w:cs="TH Sarabun New"/>
          <w:sz w:val="32"/>
        </w:rPr>
        <w:t>Tested Features)</w:t>
      </w:r>
      <w:bookmarkEnd w:id="6"/>
      <w:r w:rsidRPr="004912A3">
        <w:rPr>
          <w:rFonts w:ascii="TH Sarabun New" w:hAnsi="TH Sarabun New" w:cs="TH Sarabun New"/>
          <w:sz w:val="32"/>
        </w:rPr>
        <w:t xml:space="preserve"> </w:t>
      </w:r>
    </w:p>
    <w:p w14:paraId="1F8941B2" w14:textId="63921B06" w:rsidR="00CB2D09" w:rsidRPr="005D33FA" w:rsidRDefault="00A90766" w:rsidP="0045296D">
      <w:pPr>
        <w:ind w:left="360" w:firstLine="360"/>
        <w:jc w:val="thaiDistribute"/>
        <w:rPr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cs/>
        </w:rPr>
        <w:t>การทดสอบระบบแอปพลิเคชันบุคคลไร้รัฐไร้สัญชาติ</w:t>
      </w:r>
      <w:r w:rsidR="002A50E5" w:rsidRPr="005D33FA">
        <w:rPr>
          <w:rFonts w:ascii="TH Sarabun New" w:hAnsi="TH Sarabun New" w:cs="TH Sarabun New"/>
          <w:cs/>
        </w:rPr>
        <w:t xml:space="preserve"> จะทดสอบ ๆ ฟังก์ชัน</w:t>
      </w:r>
      <w:r w:rsidR="002A50E5" w:rsidRPr="005D33FA">
        <w:rPr>
          <w:rFonts w:ascii="TH Sarabun New" w:hAnsi="TH Sarabun New" w:cs="TH Sarabun New"/>
        </w:rPr>
        <w:t xml:space="preserve"> </w:t>
      </w:r>
      <w:r w:rsidR="002A50E5" w:rsidRPr="005D33FA">
        <w:rPr>
          <w:rFonts w:ascii="TH Sarabun New" w:hAnsi="TH Sarabun New" w:cs="TH Sarabun New"/>
          <w:cs/>
        </w:rPr>
        <w:t>การท</w:t>
      </w:r>
      <w:r w:rsidRPr="005D33FA">
        <w:rPr>
          <w:rFonts w:ascii="TH Sarabun New" w:hAnsi="TH Sarabun New" w:cs="TH Sarabun New"/>
          <w:cs/>
          <w:lang w:bidi="th-TH"/>
        </w:rPr>
        <w:t>ำ</w:t>
      </w:r>
      <w:r w:rsidR="002A50E5" w:rsidRPr="005D33FA">
        <w:rPr>
          <w:rFonts w:ascii="TH Sarabun New" w:hAnsi="TH Sarabun New" w:cs="TH Sarabun New"/>
          <w:cs/>
        </w:rPr>
        <w:t>งานระบบตาม</w:t>
      </w:r>
      <w:r w:rsidRPr="005D33FA">
        <w:rPr>
          <w:rFonts w:ascii="TH Sarabun New" w:hAnsi="TH Sarabun New" w:cs="TH Sarabun New"/>
          <w:cs/>
          <w:lang w:bidi="th-TH"/>
        </w:rPr>
        <w:t>การ</w:t>
      </w:r>
      <w:r w:rsidR="00CB2D09" w:rsidRPr="005D33FA">
        <w:rPr>
          <w:rFonts w:ascii="TH Sarabun New" w:hAnsi="TH Sarabun New" w:cs="TH Sarabun New"/>
          <w:cs/>
          <w:lang w:bidi="th-TH"/>
        </w:rPr>
        <w:t>ใช้งาน</w:t>
      </w:r>
      <w:r w:rsidR="002A50E5" w:rsidRPr="005D33FA">
        <w:rPr>
          <w:rFonts w:ascii="TH Sarabun New" w:hAnsi="TH Sarabun New" w:cs="TH Sarabun New"/>
          <w:cs/>
        </w:rPr>
        <w:t>ของผู้ใช้ โดยแต่ละระดับการท</w:t>
      </w:r>
      <w:r w:rsidR="00CB2D09" w:rsidRPr="005D33FA">
        <w:rPr>
          <w:rFonts w:ascii="TH Sarabun New" w:hAnsi="TH Sarabun New" w:cs="TH Sarabun New"/>
          <w:cs/>
          <w:lang w:bidi="th-TH"/>
        </w:rPr>
        <w:t>ำ</w:t>
      </w:r>
      <w:r w:rsidR="002A50E5" w:rsidRPr="005D33FA">
        <w:rPr>
          <w:rFonts w:ascii="TH Sarabun New" w:hAnsi="TH Sarabun New" w:cs="TH Sarabun New"/>
          <w:cs/>
        </w:rPr>
        <w:t>งานสามารถระบุความส</w:t>
      </w:r>
      <w:r w:rsidR="00CB2D09" w:rsidRPr="005D33FA">
        <w:rPr>
          <w:rFonts w:ascii="TH Sarabun New" w:hAnsi="TH Sarabun New" w:cs="TH Sarabun New"/>
          <w:cs/>
          <w:lang w:bidi="th-TH"/>
        </w:rPr>
        <w:t>ำ</w:t>
      </w:r>
      <w:r w:rsidR="002A50E5" w:rsidRPr="005D33FA">
        <w:rPr>
          <w:rFonts w:ascii="TH Sarabun New" w:hAnsi="TH Sarabun New" w:cs="TH Sarabun New"/>
          <w:cs/>
        </w:rPr>
        <w:t>คัญ (</w:t>
      </w:r>
      <w:r w:rsidR="002A50E5" w:rsidRPr="005D33FA">
        <w:rPr>
          <w:rFonts w:ascii="TH Sarabun New" w:hAnsi="TH Sarabun New" w:cs="TH Sarabun New"/>
        </w:rPr>
        <w:t xml:space="preserve">Priority) </w:t>
      </w:r>
      <w:r w:rsidR="002A50E5" w:rsidRPr="005D33FA">
        <w:rPr>
          <w:rFonts w:ascii="TH Sarabun New" w:hAnsi="TH Sarabun New" w:cs="TH Sarabun New"/>
          <w:cs/>
        </w:rPr>
        <w:t>ได้หลายระดับ</w:t>
      </w:r>
      <w:r w:rsidR="002A50E5" w:rsidRPr="005D33FA">
        <w:rPr>
          <w:rFonts w:ascii="TH Sarabun New" w:hAnsi="TH Sarabun New" w:cs="TH Sarabun New"/>
        </w:rPr>
        <w:t xml:space="preserve"> </w:t>
      </w:r>
      <w:r w:rsidR="002A50E5" w:rsidRPr="005D33FA">
        <w:rPr>
          <w:rFonts w:ascii="TH Sarabun New" w:hAnsi="TH Sarabun New" w:cs="TH Sarabun New"/>
          <w:cs/>
        </w:rPr>
        <w:t>ดังนี้</w:t>
      </w:r>
      <w:r w:rsidR="002A50E5" w:rsidRPr="005D33FA">
        <w:rPr>
          <w:rFonts w:ascii="TH Sarabun New" w:hAnsi="TH Sarabun New" w:cs="TH Sarabun New"/>
        </w:rPr>
        <w:t xml:space="preserve"> </w:t>
      </w:r>
    </w:p>
    <w:p w14:paraId="5B943F2E" w14:textId="6F625750" w:rsidR="00CB2D09" w:rsidRPr="005D33FA" w:rsidRDefault="002A50E5" w:rsidP="002A50E5">
      <w:pPr>
        <w:ind w:left="360" w:firstLine="360"/>
        <w:rPr>
          <w:rFonts w:ascii="TH Sarabun New" w:hAnsi="TH Sarabun New" w:cs="TH Sarabun New"/>
        </w:rPr>
      </w:pPr>
      <w:r w:rsidRPr="005D33FA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5D33FA">
        <w:rPr>
          <w:rFonts w:ascii="TH Sarabun New" w:hAnsi="TH Sarabun New" w:cs="TH Sarabun New"/>
          <w:b/>
          <w:bCs/>
        </w:rPr>
        <w:t>TP-6.1</w:t>
      </w:r>
      <w:r w:rsidR="00CB2D09" w:rsidRPr="005D33FA">
        <w:rPr>
          <w:rFonts w:ascii="TH Sarabun New" w:hAnsi="TH Sarabun New" w:cs="TH Sarabun New"/>
        </w:rPr>
        <w:t xml:space="preserve"> </w:t>
      </w:r>
      <w:r w:rsidR="00CB2D09" w:rsidRPr="005D33FA">
        <w:rPr>
          <w:rFonts w:ascii="TH Sarabun New" w:hAnsi="TH Sarabun New" w:cs="TH Sarabun New"/>
          <w:cs/>
        </w:rPr>
        <w:t>ความหมายของระดับความส</w:t>
      </w:r>
      <w:r w:rsidR="00CB2D09" w:rsidRPr="005D33FA">
        <w:rPr>
          <w:rFonts w:ascii="TH Sarabun New" w:hAnsi="TH Sarabun New" w:cs="TH Sarabun New"/>
          <w:cs/>
          <w:lang w:bidi="th-TH"/>
        </w:rPr>
        <w:t>ำ</w:t>
      </w:r>
      <w:r w:rsidR="00CB2D09" w:rsidRPr="005D33FA">
        <w:rPr>
          <w:rFonts w:ascii="TH Sarabun New" w:hAnsi="TH Sarabun New" w:cs="TH Sarabun New"/>
          <w:cs/>
        </w:rPr>
        <w:t>คัญ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332"/>
        <w:gridCol w:w="4942"/>
      </w:tblGrid>
      <w:tr w:rsidR="00CB2D09" w:rsidRPr="005D33FA" w14:paraId="120B8A66" w14:textId="77777777" w:rsidTr="00EA5D60">
        <w:tc>
          <w:tcPr>
            <w:tcW w:w="4332" w:type="dxa"/>
          </w:tcPr>
          <w:p w14:paraId="038AD7F8" w14:textId="61904695" w:rsidR="00CB2D09" w:rsidRPr="005D33FA" w:rsidRDefault="00CB2D09" w:rsidP="00EA5D6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33FA">
              <w:rPr>
                <w:rFonts w:ascii="TH Sarabun New" w:hAnsi="TH Sarabun New" w:cs="TH Sarabun New"/>
                <w:b/>
                <w:bCs/>
                <w:cs/>
              </w:rPr>
              <w:t>ระดับความส</w:t>
            </w:r>
            <w:r w:rsidR="00EA5D60" w:rsidRPr="005D33FA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ำ</w:t>
            </w:r>
            <w:r w:rsidRPr="005D33FA">
              <w:rPr>
                <w:rFonts w:ascii="TH Sarabun New" w:hAnsi="TH Sarabun New" w:cs="TH Sarabun New"/>
                <w:b/>
                <w:bCs/>
                <w:cs/>
              </w:rPr>
              <w:t>คัญในการทดสอบระบบ</w:t>
            </w:r>
          </w:p>
        </w:tc>
        <w:tc>
          <w:tcPr>
            <w:tcW w:w="4942" w:type="dxa"/>
          </w:tcPr>
          <w:p w14:paraId="008BE637" w14:textId="4DDCAE4A" w:rsidR="00CB2D09" w:rsidRPr="005D33FA" w:rsidRDefault="00CB2D09" w:rsidP="00EA5D6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5D33FA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</w:tc>
      </w:tr>
      <w:tr w:rsidR="00CB2D09" w:rsidRPr="005D33FA" w14:paraId="18A81AAE" w14:textId="77777777" w:rsidTr="00EA5D60">
        <w:tc>
          <w:tcPr>
            <w:tcW w:w="4332" w:type="dxa"/>
          </w:tcPr>
          <w:p w14:paraId="5FC92A4B" w14:textId="63D57E0D" w:rsidR="00CB2D09" w:rsidRPr="005D33FA" w:rsidRDefault="00CB2D09" w:rsidP="0045296D">
            <w:pPr>
              <w:rPr>
                <w:rFonts w:ascii="TH Sarabun New" w:hAnsi="TH Sarabun New" w:cs="TH Sarabun New"/>
              </w:rPr>
            </w:pPr>
            <w:r w:rsidRPr="005D33FA">
              <w:rPr>
                <w:rFonts w:ascii="TH Sarabun New" w:hAnsi="TH Sarabun New" w:cs="TH Sarabun New"/>
                <w:cs/>
              </w:rPr>
              <w:t>ระดับความส</w:t>
            </w:r>
            <w:r w:rsidR="00EA5D60" w:rsidRPr="005D33FA">
              <w:rPr>
                <w:rFonts w:ascii="TH Sarabun New" w:hAnsi="TH Sarabun New" w:cs="TH Sarabun New"/>
                <w:cs/>
              </w:rPr>
              <w:t>ำ</w:t>
            </w:r>
            <w:r w:rsidRPr="005D33FA">
              <w:rPr>
                <w:rFonts w:ascii="TH Sarabun New" w:hAnsi="TH Sarabun New" w:cs="TH Sarabun New"/>
                <w:cs/>
              </w:rPr>
              <w:t>คัญสูง (</w:t>
            </w:r>
            <w:r w:rsidRPr="005D33FA">
              <w:rPr>
                <w:rFonts w:ascii="TH Sarabun New" w:hAnsi="TH Sarabun New" w:cs="TH Sarabun New"/>
              </w:rPr>
              <w:t>High Level : H)</w:t>
            </w:r>
          </w:p>
        </w:tc>
        <w:tc>
          <w:tcPr>
            <w:tcW w:w="4942" w:type="dxa"/>
          </w:tcPr>
          <w:p w14:paraId="43687047" w14:textId="0CCB5425" w:rsidR="00CB2D09" w:rsidRPr="005D33FA" w:rsidRDefault="00CB2D09" w:rsidP="0045296D">
            <w:pPr>
              <w:rPr>
                <w:rFonts w:ascii="TH Sarabun New" w:hAnsi="TH Sarabun New" w:cs="TH Sarabun New"/>
              </w:rPr>
            </w:pPr>
            <w:r w:rsidRPr="005D33FA">
              <w:rPr>
                <w:rFonts w:ascii="TH Sarabun New" w:hAnsi="TH Sarabun New" w:cs="TH Sarabun New"/>
                <w:cs/>
              </w:rPr>
              <w:t>ฟังก์ชันการท</w:t>
            </w:r>
            <w:r w:rsidR="00EA5D60" w:rsidRPr="005D33FA">
              <w:rPr>
                <w:rFonts w:ascii="TH Sarabun New" w:hAnsi="TH Sarabun New" w:cs="TH Sarabun New"/>
                <w:cs/>
              </w:rPr>
              <w:t>ำ</w:t>
            </w:r>
            <w:r w:rsidRPr="005D33FA">
              <w:rPr>
                <w:rFonts w:ascii="TH Sarabun New" w:hAnsi="TH Sarabun New" w:cs="TH Sarabun New"/>
                <w:cs/>
              </w:rPr>
              <w:t>งานนี่มีผลกระทบต่อระบบมาก จึงมีความ</w:t>
            </w:r>
            <w:r w:rsidR="00EA5D60" w:rsidRPr="005D33FA">
              <w:rPr>
                <w:rFonts w:ascii="TH Sarabun New" w:hAnsi="TH Sarabun New" w:cs="TH Sarabun New"/>
                <w:cs/>
              </w:rPr>
              <w:t>จำ</w:t>
            </w:r>
            <w:r w:rsidRPr="005D33FA">
              <w:rPr>
                <w:rFonts w:ascii="TH Sarabun New" w:hAnsi="TH Sarabun New" w:cs="TH Sarabun New"/>
                <w:cs/>
              </w:rPr>
              <w:t>เป็นในการทดสอบข้อมูลในอันดับต้น ๆ</w:t>
            </w:r>
          </w:p>
        </w:tc>
      </w:tr>
      <w:tr w:rsidR="00CB2D09" w:rsidRPr="005D33FA" w14:paraId="27376C77" w14:textId="77777777" w:rsidTr="00EA5D60">
        <w:tc>
          <w:tcPr>
            <w:tcW w:w="4332" w:type="dxa"/>
          </w:tcPr>
          <w:p w14:paraId="0414323F" w14:textId="6EF18F5B" w:rsidR="00CB2D09" w:rsidRPr="005D33FA" w:rsidRDefault="00CB2D09" w:rsidP="0045296D">
            <w:pPr>
              <w:rPr>
                <w:rFonts w:ascii="TH Sarabun New" w:hAnsi="TH Sarabun New" w:cs="TH Sarabun New"/>
              </w:rPr>
            </w:pPr>
            <w:r w:rsidRPr="005D33FA">
              <w:rPr>
                <w:rFonts w:ascii="TH Sarabun New" w:hAnsi="TH Sarabun New" w:cs="TH Sarabun New"/>
                <w:cs/>
              </w:rPr>
              <w:t>ระดับความส</w:t>
            </w:r>
            <w:r w:rsidR="00EA5D60" w:rsidRPr="005D33FA">
              <w:rPr>
                <w:rFonts w:ascii="TH Sarabun New" w:hAnsi="TH Sarabun New" w:cs="TH Sarabun New"/>
                <w:cs/>
              </w:rPr>
              <w:t>ำ</w:t>
            </w:r>
            <w:r w:rsidRPr="005D33FA">
              <w:rPr>
                <w:rFonts w:ascii="TH Sarabun New" w:hAnsi="TH Sarabun New" w:cs="TH Sarabun New"/>
                <w:cs/>
              </w:rPr>
              <w:t>คัญกลาง (</w:t>
            </w:r>
            <w:r w:rsidRPr="005D33FA">
              <w:rPr>
                <w:rFonts w:ascii="TH Sarabun New" w:hAnsi="TH Sarabun New" w:cs="TH Sarabun New"/>
              </w:rPr>
              <w:t>Medium Level : M)</w:t>
            </w:r>
          </w:p>
        </w:tc>
        <w:tc>
          <w:tcPr>
            <w:tcW w:w="4942" w:type="dxa"/>
          </w:tcPr>
          <w:p w14:paraId="15D854BC" w14:textId="05DC8CCF" w:rsidR="00CB2D09" w:rsidRPr="005D33FA" w:rsidRDefault="00CB2D09" w:rsidP="0045296D">
            <w:pPr>
              <w:rPr>
                <w:rFonts w:ascii="TH Sarabun New" w:hAnsi="TH Sarabun New" w:cs="TH Sarabun New"/>
              </w:rPr>
            </w:pPr>
            <w:r w:rsidRPr="005D33FA">
              <w:rPr>
                <w:rFonts w:ascii="TH Sarabun New" w:hAnsi="TH Sarabun New" w:cs="TH Sarabun New"/>
                <w:cs/>
              </w:rPr>
              <w:t>ฟังก์ชันการท</w:t>
            </w:r>
            <w:r w:rsidR="0045296D" w:rsidRPr="005D33FA">
              <w:rPr>
                <w:rFonts w:ascii="TH Sarabun New" w:hAnsi="TH Sarabun New" w:cs="TH Sarabun New"/>
                <w:cs/>
                <w:lang w:bidi="th-TH"/>
              </w:rPr>
              <w:t>ำ</w:t>
            </w:r>
            <w:r w:rsidRPr="005D33FA">
              <w:rPr>
                <w:rFonts w:ascii="TH Sarabun New" w:hAnsi="TH Sarabun New" w:cs="TH Sarabun New"/>
                <w:cs/>
              </w:rPr>
              <w:t>งานนี้มีผลกระทบต่อระบบปานกลาง จึงมี</w:t>
            </w:r>
            <w:r w:rsidRPr="005D33FA">
              <w:rPr>
                <w:rFonts w:ascii="TH Sarabun New" w:hAnsi="TH Sarabun New" w:cs="TH Sarabun New"/>
              </w:rPr>
              <w:t xml:space="preserve"> </w:t>
            </w:r>
            <w:r w:rsidRPr="005D33FA">
              <w:rPr>
                <w:rFonts w:ascii="TH Sarabun New" w:hAnsi="TH Sarabun New" w:cs="TH Sarabun New"/>
                <w:cs/>
              </w:rPr>
              <w:t>ความจ</w:t>
            </w:r>
            <w:r w:rsidR="0045296D" w:rsidRPr="005D33FA">
              <w:rPr>
                <w:rFonts w:ascii="TH Sarabun New" w:hAnsi="TH Sarabun New" w:cs="TH Sarabun New"/>
                <w:cs/>
                <w:lang w:bidi="th-TH"/>
              </w:rPr>
              <w:t>ำ</w:t>
            </w:r>
            <w:r w:rsidRPr="005D33FA">
              <w:rPr>
                <w:rFonts w:ascii="TH Sarabun New" w:hAnsi="TH Sarabun New" w:cs="TH Sarabun New"/>
                <w:cs/>
              </w:rPr>
              <w:t>เป็นในการทดสอบข้อมูลในอันดับรองลงมา</w:t>
            </w:r>
          </w:p>
        </w:tc>
      </w:tr>
      <w:tr w:rsidR="00CB2D09" w:rsidRPr="005D33FA" w14:paraId="62FB35FD" w14:textId="77777777" w:rsidTr="00EA5D60">
        <w:tc>
          <w:tcPr>
            <w:tcW w:w="4332" w:type="dxa"/>
          </w:tcPr>
          <w:p w14:paraId="1448E59A" w14:textId="049F47D2" w:rsidR="00CB2D09" w:rsidRPr="005D33FA" w:rsidRDefault="00CB2D09" w:rsidP="0045296D">
            <w:pPr>
              <w:rPr>
                <w:rFonts w:ascii="TH Sarabun New" w:hAnsi="TH Sarabun New" w:cs="TH Sarabun New"/>
              </w:rPr>
            </w:pPr>
            <w:r w:rsidRPr="005D33FA">
              <w:rPr>
                <w:rFonts w:ascii="TH Sarabun New" w:hAnsi="TH Sarabun New" w:cs="TH Sarabun New"/>
                <w:cs/>
              </w:rPr>
              <w:t>ระดับความส</w:t>
            </w:r>
            <w:r w:rsidR="00EA5D60" w:rsidRPr="005D33FA">
              <w:rPr>
                <w:rFonts w:ascii="TH Sarabun New" w:hAnsi="TH Sarabun New" w:cs="TH Sarabun New"/>
                <w:cs/>
              </w:rPr>
              <w:t>ำ</w:t>
            </w:r>
            <w:r w:rsidRPr="005D33FA">
              <w:rPr>
                <w:rFonts w:ascii="TH Sarabun New" w:hAnsi="TH Sarabun New" w:cs="TH Sarabun New"/>
                <w:cs/>
              </w:rPr>
              <w:t>คัญต</w:t>
            </w:r>
            <w:r w:rsidR="00EA5D60" w:rsidRPr="005D33FA">
              <w:rPr>
                <w:rFonts w:ascii="TH Sarabun New" w:hAnsi="TH Sarabun New" w:cs="TH Sarabun New"/>
                <w:cs/>
              </w:rPr>
              <w:t>่ำ</w:t>
            </w:r>
            <w:r w:rsidRPr="005D33FA">
              <w:rPr>
                <w:rFonts w:ascii="TH Sarabun New" w:hAnsi="TH Sarabun New" w:cs="TH Sarabun New"/>
                <w:cs/>
              </w:rPr>
              <w:t xml:space="preserve"> (</w:t>
            </w:r>
            <w:r w:rsidRPr="005D33FA">
              <w:rPr>
                <w:rFonts w:ascii="TH Sarabun New" w:hAnsi="TH Sarabun New" w:cs="TH Sarabun New"/>
              </w:rPr>
              <w:t>Low Level : L)</w:t>
            </w:r>
          </w:p>
        </w:tc>
        <w:tc>
          <w:tcPr>
            <w:tcW w:w="4942" w:type="dxa"/>
          </w:tcPr>
          <w:p w14:paraId="4B9D0CA7" w14:textId="35CF15C9" w:rsidR="00CB2D09" w:rsidRPr="005D33FA" w:rsidRDefault="00EA5D60" w:rsidP="0045296D">
            <w:pPr>
              <w:rPr>
                <w:rFonts w:ascii="TH Sarabun New" w:hAnsi="TH Sarabun New" w:cs="TH Sarabun New"/>
              </w:rPr>
            </w:pPr>
            <w:r w:rsidRPr="005D33FA">
              <w:rPr>
                <w:rFonts w:ascii="TH Sarabun New" w:hAnsi="TH Sarabun New" w:cs="TH Sarabun New"/>
                <w:cs/>
              </w:rPr>
              <w:t>ฟัง</w:t>
            </w:r>
            <w:r w:rsidR="00CB2D09" w:rsidRPr="005D33FA">
              <w:rPr>
                <w:rFonts w:ascii="TH Sarabun New" w:hAnsi="TH Sarabun New" w:cs="TH Sarabun New"/>
                <w:cs/>
              </w:rPr>
              <w:t>ก์ชันการท</w:t>
            </w:r>
            <w:r w:rsidRPr="005D33FA">
              <w:rPr>
                <w:rFonts w:ascii="TH Sarabun New" w:hAnsi="TH Sarabun New" w:cs="TH Sarabun New"/>
                <w:cs/>
              </w:rPr>
              <w:t>ำ</w:t>
            </w:r>
            <w:r w:rsidR="00CB2D09" w:rsidRPr="005D33FA">
              <w:rPr>
                <w:rFonts w:ascii="TH Sarabun New" w:hAnsi="TH Sarabun New" w:cs="TH Sarabun New"/>
                <w:cs/>
              </w:rPr>
              <w:t>งานนี้มีผลกระทบต่อระบบต</w:t>
            </w:r>
            <w:r w:rsidRPr="005D33FA">
              <w:rPr>
                <w:rFonts w:ascii="TH Sarabun New" w:hAnsi="TH Sarabun New" w:cs="TH Sarabun New"/>
                <w:cs/>
              </w:rPr>
              <w:t>่ำ</w:t>
            </w:r>
            <w:r w:rsidR="00CB2D09" w:rsidRPr="005D33FA">
              <w:rPr>
                <w:rFonts w:ascii="TH Sarabun New" w:hAnsi="TH Sarabun New" w:cs="TH Sarabun New"/>
                <w:cs/>
              </w:rPr>
              <w:t xml:space="preserve"> ซึ่งเป็น</w:t>
            </w:r>
            <w:r w:rsidR="00CB2D09" w:rsidRPr="005D33FA">
              <w:rPr>
                <w:rFonts w:ascii="TH Sarabun New" w:hAnsi="TH Sarabun New" w:cs="TH Sarabun New"/>
              </w:rPr>
              <w:t xml:space="preserve"> </w:t>
            </w:r>
            <w:r w:rsidR="00CB2D09" w:rsidRPr="005D33FA">
              <w:rPr>
                <w:rFonts w:ascii="TH Sarabun New" w:hAnsi="TH Sarabun New" w:cs="TH Sarabun New"/>
                <w:cs/>
              </w:rPr>
              <w:t>ฟังก์ชันที่ไม่ส่งผลกระทบต่อระบบมาก จึงมีความจ</w:t>
            </w:r>
            <w:r w:rsidRPr="005D33FA">
              <w:rPr>
                <w:rFonts w:ascii="TH Sarabun New" w:hAnsi="TH Sarabun New" w:cs="TH Sarabun New"/>
                <w:cs/>
              </w:rPr>
              <w:t>ำ</w:t>
            </w:r>
            <w:r w:rsidR="00CB2D09" w:rsidRPr="005D33FA">
              <w:rPr>
                <w:rFonts w:ascii="TH Sarabun New" w:hAnsi="TH Sarabun New" w:cs="TH Sarabun New"/>
                <w:cs/>
              </w:rPr>
              <w:t>เป็น</w:t>
            </w:r>
            <w:r w:rsidR="00CB2D09" w:rsidRPr="005D33FA">
              <w:rPr>
                <w:rFonts w:ascii="TH Sarabun New" w:hAnsi="TH Sarabun New" w:cs="TH Sarabun New"/>
              </w:rPr>
              <w:t xml:space="preserve"> </w:t>
            </w:r>
            <w:r w:rsidR="00CB2D09" w:rsidRPr="005D33FA">
              <w:rPr>
                <w:rFonts w:ascii="TH Sarabun New" w:hAnsi="TH Sarabun New" w:cs="TH Sarabun New"/>
                <w:cs/>
              </w:rPr>
              <w:t>ในการทดสอบข้อมูลในอันดับสุดท้าย</w:t>
            </w:r>
          </w:p>
        </w:tc>
      </w:tr>
    </w:tbl>
    <w:p w14:paraId="0EC6616E" w14:textId="703E56A5" w:rsidR="002A50E5" w:rsidRDefault="002A50E5" w:rsidP="0033624D">
      <w:pPr>
        <w:spacing w:before="240" w:after="240"/>
        <w:ind w:firstLine="720"/>
        <w:rPr>
          <w:rFonts w:ascii="TH Sarabun New" w:hAnsi="TH Sarabun New" w:cs="TH Sarabun New"/>
          <w:lang w:bidi="th-TH"/>
        </w:rPr>
      </w:pPr>
      <w:r w:rsidRPr="005D33FA">
        <w:rPr>
          <w:rFonts w:ascii="TH Sarabun New" w:hAnsi="TH Sarabun New" w:cs="TH Sarabun New"/>
          <w:cs/>
        </w:rPr>
        <w:t>โดยทุก ๆ ฟังก์ชันการท</w:t>
      </w:r>
      <w:r w:rsidR="00CB2D09"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งานของระบบ นักทดสอบจ</w:t>
      </w:r>
      <w:r w:rsidR="00CB2D09"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เป็นต้องทดสอบทั้งการท</w:t>
      </w:r>
      <w:r w:rsidR="00CB2D09" w:rsidRPr="005D33FA">
        <w:rPr>
          <w:rFonts w:ascii="TH Sarabun New" w:hAnsi="TH Sarabun New" w:cs="TH Sarabun New"/>
          <w:cs/>
          <w:lang w:bidi="th-TH"/>
        </w:rPr>
        <w:t>ำ</w:t>
      </w:r>
      <w:r w:rsidRPr="005D33FA">
        <w:rPr>
          <w:rFonts w:ascii="TH Sarabun New" w:hAnsi="TH Sarabun New" w:cs="TH Sarabun New"/>
          <w:cs/>
        </w:rPr>
        <w:t>งานที่ถูกต้องซึ่ง</w:t>
      </w:r>
      <w:r w:rsidRPr="005D33FA">
        <w:rPr>
          <w:rFonts w:ascii="TH Sarabun New" w:hAnsi="TH Sarabun New" w:cs="TH Sarabun New"/>
        </w:rPr>
        <w:t xml:space="preserve"> </w:t>
      </w:r>
      <w:r w:rsidRPr="005D33FA">
        <w:rPr>
          <w:rFonts w:ascii="TH Sarabun New" w:hAnsi="TH Sarabun New" w:cs="TH Sarabun New"/>
          <w:cs/>
        </w:rPr>
        <w:t xml:space="preserve">เรียกว่า </w:t>
      </w:r>
      <w:r w:rsidRPr="005D33FA">
        <w:rPr>
          <w:rFonts w:ascii="TH Sarabun New" w:hAnsi="TH Sarabun New" w:cs="TH Sarabun New"/>
        </w:rPr>
        <w:t xml:space="preserve">Positive Testing (Valid) </w:t>
      </w:r>
      <w:r w:rsidRPr="005D33FA">
        <w:rPr>
          <w:rFonts w:ascii="TH Sarabun New" w:hAnsi="TH Sarabun New" w:cs="TH Sarabun New"/>
          <w:cs/>
        </w:rPr>
        <w:t xml:space="preserve">และการท างานในส่วนที่ไม่ถูกต้องหรือที่เรียกว่า </w:t>
      </w:r>
      <w:r w:rsidRPr="005D33FA">
        <w:rPr>
          <w:rFonts w:ascii="TH Sarabun New" w:hAnsi="TH Sarabun New" w:cs="TH Sarabun New"/>
        </w:rPr>
        <w:t xml:space="preserve">Negative Testing (Invalid) </w:t>
      </w:r>
      <w:r w:rsidRPr="005D33FA">
        <w:rPr>
          <w:rFonts w:ascii="TH Sarabun New" w:hAnsi="TH Sarabun New" w:cs="TH Sarabun New"/>
          <w:cs/>
        </w:rPr>
        <w:t>ซึ่งมีรายละเอียดการทดสอบดังต่อไปน</w:t>
      </w:r>
      <w:r w:rsidR="00CB2D09" w:rsidRPr="005D33FA">
        <w:rPr>
          <w:rFonts w:ascii="TH Sarabun New" w:hAnsi="TH Sarabun New" w:cs="TH Sarabun New"/>
          <w:cs/>
          <w:lang w:bidi="th-TH"/>
        </w:rPr>
        <w:t>ี้</w:t>
      </w:r>
    </w:p>
    <w:p w14:paraId="228ED980" w14:textId="43A6F193" w:rsidR="0033624D" w:rsidRDefault="0033624D" w:rsidP="0033624D">
      <w:pPr>
        <w:spacing w:before="240" w:after="240"/>
        <w:ind w:firstLine="720"/>
        <w:rPr>
          <w:rFonts w:ascii="TH Sarabun New" w:hAnsi="TH Sarabun New" w:cs="TH Sarabun New"/>
          <w:lang w:bidi="th-TH"/>
        </w:rPr>
      </w:pPr>
    </w:p>
    <w:p w14:paraId="768E5A02" w14:textId="77777777" w:rsidR="004912A3" w:rsidRPr="005D33FA" w:rsidRDefault="004912A3" w:rsidP="0033624D">
      <w:pPr>
        <w:spacing w:before="240" w:after="240"/>
        <w:ind w:firstLine="720"/>
        <w:rPr>
          <w:rFonts w:ascii="TH Sarabun New" w:hAnsi="TH Sarabun New" w:cs="TH Sarabun New"/>
          <w:lang w:bidi="th-TH"/>
        </w:rPr>
      </w:pPr>
    </w:p>
    <w:p w14:paraId="518E91A9" w14:textId="00872E51" w:rsidR="0045296D" w:rsidRPr="002A2BDF" w:rsidRDefault="0045296D" w:rsidP="002A2BDF">
      <w:pPr>
        <w:pStyle w:val="Heading2"/>
        <w:jc w:val="thaiDistribute"/>
        <w:rPr>
          <w:rFonts w:ascii="TH Sarabun New" w:hAnsi="TH Sarabun New" w:cs="TH Sarabun New"/>
        </w:rPr>
      </w:pPr>
      <w:bookmarkStart w:id="7" w:name="_Toc7427983"/>
      <w:r w:rsidRPr="002A2BDF">
        <w:rPr>
          <w:rFonts w:ascii="TH Sarabun New" w:hAnsi="TH Sarabun New" w:cs="TH Sarabun New"/>
          <w:b w:val="0"/>
          <w:bCs/>
          <w:sz w:val="32"/>
          <w:cs/>
        </w:rPr>
        <w:lastRenderedPageBreak/>
        <w:t>ฟังก์ชัน</w:t>
      </w:r>
      <w:r w:rsidRPr="002A2BDF">
        <w:rPr>
          <w:rFonts w:ascii="TH Sarabun New" w:hAnsi="TH Sarabun New" w:cs="TH Sarabun New"/>
          <w:b w:val="0"/>
          <w:bCs/>
          <w:sz w:val="32"/>
        </w:rPr>
        <w:t xml:space="preserve"> </w:t>
      </w:r>
      <w:r w:rsidRPr="002A2BDF">
        <w:rPr>
          <w:rFonts w:ascii="TH Sarabun New" w:hAnsi="TH Sarabun New" w:cs="TH Sarabun New"/>
          <w:sz w:val="32"/>
        </w:rPr>
        <w:t xml:space="preserve">Search </w:t>
      </w:r>
      <w:proofErr w:type="spellStart"/>
      <w:r w:rsidRPr="002A2BDF">
        <w:rPr>
          <w:rFonts w:ascii="TH Sarabun New" w:hAnsi="TH Sarabun New" w:cs="TH Sarabun New"/>
          <w:sz w:val="32"/>
        </w:rPr>
        <w:t>IDCardType</w:t>
      </w:r>
      <w:proofErr w:type="spellEnd"/>
      <w:r w:rsidRPr="002A2BDF">
        <w:rPr>
          <w:rFonts w:ascii="TH Sarabun New" w:hAnsi="TH Sarabun New" w:cs="TH Sarabun New"/>
          <w:sz w:val="32"/>
        </w:rPr>
        <w:t xml:space="preserve"> : </w:t>
      </w:r>
      <w:r w:rsidRPr="002A2BDF">
        <w:rPr>
          <w:rFonts w:ascii="TH Sarabun New" w:hAnsi="TH Sarabun New" w:cs="TH Sarabun New"/>
          <w:sz w:val="32"/>
          <w:cs/>
        </w:rPr>
        <w:t>ผู้ใช้ทัวไปกรอกข้อมูลหมายเลขบัตรประจำตัว โดยหน้าจอตรวจสอบประเภท</w:t>
      </w:r>
      <w:r w:rsidRPr="002A2BDF">
        <w:rPr>
          <w:rFonts w:ascii="TH Sarabun New" w:hAnsi="TH Sarabun New" w:cs="TH Sarabun New"/>
          <w:cs/>
        </w:rPr>
        <w:t>บัตรบุคคลไร้รัฐไร้สัญชาติให้ผู้ใช้งานกรอกเลขประจำตัว 13 หลักของบุคคลไร้รัฐไร้สัญชาติเพื่อตรวจสอบข้อมูลของประเภทบัตรบุคคลไร้รัฐไร้สัญชาติ</w:t>
      </w:r>
      <w:bookmarkEnd w:id="7"/>
    </w:p>
    <w:p w14:paraId="15048AB5" w14:textId="71A275FF" w:rsidR="0045296D" w:rsidRPr="005D33FA" w:rsidRDefault="0045296D" w:rsidP="002A2B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ระบบค้นหาข้อมูลได้สำเร็จ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</w:p>
    <w:p w14:paraId="71FF4964" w14:textId="49C424F3" w:rsidR="0045296D" w:rsidRPr="005D33FA" w:rsidRDefault="0045296D" w:rsidP="002A2B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ระบบค้นหาข้อมูลไม่สำเร็จ</w:t>
      </w:r>
    </w:p>
    <w:p w14:paraId="00FA0FDF" w14:textId="19AA1D14" w:rsidR="005D33FA" w:rsidRPr="005D33FA" w:rsidRDefault="005D33FA" w:rsidP="002A2BDF">
      <w:pPr>
        <w:pStyle w:val="Heading2"/>
        <w:jc w:val="thaiDistribute"/>
        <w:rPr>
          <w:rFonts w:ascii="TH Sarabun New" w:hAnsi="TH Sarabun New" w:cs="TH Sarabun New"/>
          <w:sz w:val="32"/>
        </w:rPr>
      </w:pPr>
      <w:bookmarkStart w:id="8" w:name="_Toc7427984"/>
      <w:r w:rsidRPr="002A2BDF">
        <w:rPr>
          <w:rFonts w:ascii="TH Sarabun New" w:hAnsi="TH Sarabun New" w:cs="TH Sarabun New"/>
          <w:b w:val="0"/>
          <w:bCs/>
          <w:sz w:val="32"/>
          <w:cs/>
        </w:rPr>
        <w:t>ฟังก์ชัน</w:t>
      </w:r>
      <w:r w:rsidRPr="002A2BDF">
        <w:rPr>
          <w:rFonts w:ascii="TH Sarabun New" w:hAnsi="TH Sarabun New" w:cs="TH Sarabun New"/>
          <w:b w:val="0"/>
          <w:bCs/>
          <w:sz w:val="32"/>
        </w:rPr>
        <w:t xml:space="preserve"> </w:t>
      </w:r>
      <w:proofErr w:type="spellStart"/>
      <w:r w:rsidRPr="002A2BDF">
        <w:rPr>
          <w:rFonts w:ascii="TH Sarabun New" w:hAnsi="TH Sarabun New" w:cs="TH Sarabun New"/>
          <w:sz w:val="32"/>
        </w:rPr>
        <w:t>CreateUser</w:t>
      </w:r>
      <w:proofErr w:type="spellEnd"/>
      <w:r w:rsidRPr="005D33FA">
        <w:rPr>
          <w:rFonts w:ascii="TH Sarabun New" w:hAnsi="TH Sarabun New" w:cs="TH Sarabun New"/>
          <w:sz w:val="32"/>
        </w:rPr>
        <w:t xml:space="preserve"> : </w:t>
      </w:r>
      <w:r w:rsidRPr="005D33FA">
        <w:rPr>
          <w:rFonts w:ascii="TH Sarabun New" w:hAnsi="TH Sarabun New" w:cs="TH Sarabun New"/>
          <w:sz w:val="32"/>
          <w:cs/>
        </w:rPr>
        <w:t>ผู้ใช้ท</w:t>
      </w:r>
      <w:r w:rsidR="002A2BDF">
        <w:rPr>
          <w:rFonts w:ascii="TH Sarabun New" w:hAnsi="TH Sarabun New" w:cs="TH Sarabun New" w:hint="cs"/>
          <w:sz w:val="32"/>
          <w:cs/>
          <w:lang w:bidi="th-TH"/>
        </w:rPr>
        <w:t>ั่</w:t>
      </w:r>
      <w:r w:rsidRPr="005D33FA">
        <w:rPr>
          <w:rFonts w:ascii="TH Sarabun New" w:hAnsi="TH Sarabun New" w:cs="TH Sarabun New"/>
          <w:sz w:val="32"/>
          <w:cs/>
        </w:rPr>
        <w:t xml:space="preserve">วไปกรอกข้อมูลการสมัครสมาชิก </w:t>
      </w:r>
      <w:r w:rsidRPr="005D33FA">
        <w:rPr>
          <w:rFonts w:ascii="TH Sarabun New" w:hAnsi="TH Sarabun New" w:cs="TH Sarabun New"/>
          <w:sz w:val="32"/>
          <w:cs/>
          <w:lang w:bidi="th-TH"/>
        </w:rPr>
        <w:t>สร้างชื่อผู้ใช้งานจะมี</w:t>
      </w:r>
      <w:r>
        <w:rPr>
          <w:rFonts w:ascii="TH Sarabun New" w:hAnsi="TH Sarabun New" w:cs="TH Sarabun New" w:hint="cs"/>
          <w:sz w:val="32"/>
          <w:cs/>
        </w:rPr>
        <w:t>ฟอร์ม</w:t>
      </w:r>
      <w:r w:rsidRPr="005D33FA">
        <w:rPr>
          <w:rFonts w:ascii="TH Sarabun New" w:hAnsi="TH Sarabun New" w:cs="TH Sarabun New"/>
          <w:sz w:val="32"/>
          <w:cs/>
          <w:lang w:bidi="th-TH"/>
        </w:rPr>
        <w:t>ให้ผู้ใช้งานกรอกรายละเอียด</w:t>
      </w:r>
      <w:r>
        <w:rPr>
          <w:rFonts w:ascii="TH Sarabun New" w:hAnsi="TH Sarabun New" w:cs="TH Sarabun New" w:hint="cs"/>
          <w:sz w:val="32"/>
          <w:cs/>
        </w:rPr>
        <w:t xml:space="preserve">ข้อมูลส่วนตัวต่างๆ </w:t>
      </w:r>
      <w:r w:rsidRPr="005D33FA">
        <w:rPr>
          <w:rFonts w:ascii="TH Sarabun New" w:hAnsi="TH Sarabun New" w:cs="TH Sarabun New"/>
          <w:sz w:val="32"/>
          <w:cs/>
          <w:lang w:bidi="th-TH"/>
        </w:rPr>
        <w:t>เพื่อสร้างชื่อผู้ใช้งานสำหรับบุคคลไร้รัฐไร้สัญชาติ</w:t>
      </w:r>
      <w:bookmarkEnd w:id="8"/>
      <w:r w:rsidRPr="005D33FA">
        <w:rPr>
          <w:rFonts w:ascii="TH Sarabun New" w:hAnsi="TH Sarabun New" w:cs="TH Sarabun New"/>
          <w:sz w:val="32"/>
          <w:cs/>
          <w:lang w:bidi="th-TH"/>
        </w:rPr>
        <w:t xml:space="preserve"> </w:t>
      </w:r>
    </w:p>
    <w:p w14:paraId="143F9982" w14:textId="10227AB0" w:rsidR="005D33FA" w:rsidRPr="005D33FA" w:rsidRDefault="005D33FA" w:rsidP="002A2B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บันทึกการสมัครสมาชิกสำเร็จ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</w:p>
    <w:p w14:paraId="04CA4E14" w14:textId="464BEC20" w:rsidR="005D33FA" w:rsidRDefault="005D33FA" w:rsidP="002A2B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บันทึกการสมัครสมาชิก</w:t>
      </w:r>
      <w:r w:rsidRPr="005D33FA">
        <w:rPr>
          <w:rFonts w:ascii="TH Sarabun New" w:hAnsi="TH Sarabun New" w:cs="TH Sarabun New"/>
          <w:sz w:val="32"/>
          <w:szCs w:val="32"/>
          <w:cs/>
        </w:rPr>
        <w:t>ไม่สำเร็จ</w:t>
      </w:r>
    </w:p>
    <w:p w14:paraId="259ED19B" w14:textId="0A8C4265" w:rsidR="00E576FA" w:rsidRPr="005D33FA" w:rsidRDefault="00E576FA" w:rsidP="00E576FA">
      <w:pPr>
        <w:pStyle w:val="Heading2"/>
        <w:jc w:val="thaiDistribute"/>
        <w:rPr>
          <w:rFonts w:ascii="TH Sarabun New" w:hAnsi="TH Sarabun New" w:cs="TH Sarabun New"/>
          <w:sz w:val="32"/>
        </w:rPr>
      </w:pPr>
      <w:bookmarkStart w:id="9" w:name="_Toc7427985"/>
      <w:r w:rsidRPr="002A2BDF">
        <w:rPr>
          <w:rFonts w:ascii="TH Sarabun New" w:hAnsi="TH Sarabun New" w:cs="TH Sarabun New"/>
          <w:b w:val="0"/>
          <w:bCs/>
          <w:sz w:val="32"/>
          <w:cs/>
        </w:rPr>
        <w:t>ฟังก์ชัน</w:t>
      </w:r>
      <w:r w:rsidRPr="002A2BDF">
        <w:rPr>
          <w:rFonts w:ascii="TH Sarabun New" w:hAnsi="TH Sarabun New" w:cs="TH Sarabun New"/>
          <w:b w:val="0"/>
          <w:bCs/>
          <w:sz w:val="32"/>
        </w:rPr>
        <w:t xml:space="preserve"> </w:t>
      </w:r>
      <w:r>
        <w:rPr>
          <w:rFonts w:ascii="TH Sarabun New" w:hAnsi="TH Sarabun New" w:cs="TH Sarabun New"/>
          <w:sz w:val="32"/>
        </w:rPr>
        <w:t>Login</w:t>
      </w:r>
      <w:r w:rsidRPr="005D33FA">
        <w:rPr>
          <w:rFonts w:ascii="TH Sarabun New" w:hAnsi="TH Sarabun New" w:cs="TH Sarabun New"/>
          <w:sz w:val="32"/>
        </w:rPr>
        <w:t xml:space="preserve"> : </w:t>
      </w:r>
      <w:r w:rsidRPr="00D7227B">
        <w:rPr>
          <w:rFonts w:ascii="TH Sarabun New" w:hAnsi="TH Sarabun New" w:cs="TH Sarabun New"/>
          <w:cs/>
        </w:rPr>
        <w:t>ผู้ใช้งาน</w:t>
      </w:r>
      <w:r w:rsidRPr="00D7227B">
        <w:rPr>
          <w:rFonts w:ascii="TH Sarabun New" w:hAnsi="TH Sarabun New" w:cs="TH Sarabun New" w:hint="cs"/>
          <w:cs/>
          <w:lang w:bidi="th-TH"/>
        </w:rPr>
        <w:t>จะต้องกรอกชื่อผู้ใช้งานและรหัสผ่านในการเข้าสู่ระบบ ในกรณีที่เป็นบุคคลไร้รัฐไร้สัญชาติจำเป็นต้องสร้างชื่อผู้ใช้งานก่อนจึงจะเข้าสู่เมนูเขียนคำร้องขอความช่วยเหลือได้</w:t>
      </w:r>
    </w:p>
    <w:p w14:paraId="58DBEC8B" w14:textId="22D6D184" w:rsidR="00E576FA" w:rsidRPr="005D33FA" w:rsidRDefault="00E576FA" w:rsidP="00E576FA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ทำการเข้าสู่ระบบสำเร็จ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</w:p>
    <w:p w14:paraId="080E640B" w14:textId="083D23F2" w:rsidR="00E576FA" w:rsidRDefault="00E576FA" w:rsidP="00E576FA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ทำการเข้าสู่ระบบ</w:t>
      </w:r>
      <w:r w:rsidRPr="005D33FA">
        <w:rPr>
          <w:rFonts w:ascii="TH Sarabun New" w:hAnsi="TH Sarabun New" w:cs="TH Sarabun New"/>
          <w:sz w:val="32"/>
          <w:szCs w:val="32"/>
          <w:cs/>
        </w:rPr>
        <w:t>ไม่สำเร็จ</w:t>
      </w:r>
    </w:p>
    <w:p w14:paraId="727D9875" w14:textId="44C8C3BD" w:rsidR="009B0FAC" w:rsidRPr="005D33FA" w:rsidRDefault="009B0FAC" w:rsidP="002A2BDF">
      <w:pPr>
        <w:pStyle w:val="Heading2"/>
        <w:jc w:val="thaiDistribute"/>
        <w:rPr>
          <w:rFonts w:ascii="TH Sarabun New" w:hAnsi="TH Sarabun New" w:cs="TH Sarabun New"/>
          <w:sz w:val="32"/>
        </w:rPr>
      </w:pPr>
      <w:bookmarkStart w:id="10" w:name="_Toc7427986"/>
      <w:bookmarkEnd w:id="9"/>
      <w:r w:rsidRPr="009B0FAC">
        <w:rPr>
          <w:rFonts w:ascii="TH Sarabun New" w:hAnsi="TH Sarabun New" w:cs="TH Sarabun New"/>
          <w:b w:val="0"/>
          <w:bCs/>
          <w:sz w:val="32"/>
          <w:cs/>
        </w:rPr>
        <w:t>ฟังก์ชัน</w:t>
      </w:r>
      <w:r w:rsidRPr="009B0FAC">
        <w:rPr>
          <w:rFonts w:ascii="TH Sarabun New" w:hAnsi="TH Sarabun New" w:cs="TH Sarabun New"/>
          <w:b w:val="0"/>
          <w:bCs/>
          <w:sz w:val="32"/>
        </w:rPr>
        <w:t xml:space="preserve"> </w:t>
      </w:r>
      <w:proofErr w:type="spellStart"/>
      <w:r w:rsidRPr="009B0FAC">
        <w:rPr>
          <w:rFonts w:ascii="TH Sarabun New" w:hAnsi="TH Sarabun New" w:cs="TH Sarabun New"/>
          <w:bCs/>
          <w:sz w:val="32"/>
          <w:lang w:bidi="th-TH"/>
        </w:rPr>
        <w:t>AddMoreRequest</w:t>
      </w:r>
      <w:proofErr w:type="spellEnd"/>
      <w:r w:rsidRPr="009B0FAC">
        <w:rPr>
          <w:rFonts w:ascii="TH Sarabun New" w:hAnsi="TH Sarabun New" w:cs="TH Sarabun New"/>
          <w:sz w:val="32"/>
        </w:rPr>
        <w:t xml:space="preserve">: </w:t>
      </w:r>
      <w:r w:rsidRPr="009B0FAC">
        <w:rPr>
          <w:rFonts w:ascii="TH Sarabun New" w:hAnsi="TH Sarabun New" w:cs="TH Sarabun New"/>
          <w:sz w:val="32"/>
          <w:cs/>
        </w:rPr>
        <w:t>ผู้ใช้ท</w:t>
      </w:r>
      <w:r w:rsidR="002A2BDF">
        <w:rPr>
          <w:rFonts w:ascii="TH Sarabun New" w:hAnsi="TH Sarabun New" w:cs="TH Sarabun New" w:hint="cs"/>
          <w:sz w:val="32"/>
          <w:cs/>
          <w:lang w:bidi="th-TH"/>
        </w:rPr>
        <w:t>ั่</w:t>
      </w:r>
      <w:r w:rsidRPr="009B0FAC">
        <w:rPr>
          <w:rFonts w:ascii="TH Sarabun New" w:hAnsi="TH Sarabun New" w:cs="TH Sarabun New"/>
          <w:sz w:val="32"/>
          <w:cs/>
        </w:rPr>
        <w:t>วไปกรอกข้อมูล</w:t>
      </w:r>
      <w:r w:rsidRPr="009B0FAC">
        <w:rPr>
          <w:rFonts w:ascii="TH Sarabun New" w:hAnsi="TH Sarabun New" w:cs="TH Sarabun New" w:hint="cs"/>
          <w:sz w:val="32"/>
          <w:cs/>
        </w:rPr>
        <w:t>คำร้องขอ</w:t>
      </w:r>
      <w:r>
        <w:rPr>
          <w:rFonts w:ascii="TH Sarabun New" w:hAnsi="TH Sarabun New" w:cs="TH Sarabun New" w:hint="cs"/>
          <w:sz w:val="32"/>
          <w:cs/>
        </w:rPr>
        <w:t>เพิ่มเติม</w:t>
      </w:r>
      <w:r w:rsidRPr="009B0FAC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cs/>
        </w:rPr>
        <w:t>เมื่อคำร้องมีการพิจารณาให้คำแนะนำจากศูนย์ให้การช่วยเหลือฯ แล้ว บุคคลไร้รัฐไร้สัญชาติ สามารถเขียนคำร้องเพิ่มเติมได้ โดยกรอกแบบฟรอมเขียนคำร้องขอเพิ่มเติม</w:t>
      </w:r>
      <w:bookmarkEnd w:id="10"/>
      <w:r>
        <w:rPr>
          <w:rFonts w:ascii="TH Sarabun New" w:hAnsi="TH Sarabun New" w:cs="TH Sarabun New" w:hint="cs"/>
          <w:sz w:val="32"/>
          <w:cs/>
        </w:rPr>
        <w:t xml:space="preserve"> </w:t>
      </w:r>
    </w:p>
    <w:p w14:paraId="574EA73B" w14:textId="6BE7909A" w:rsidR="009B0FAC" w:rsidRPr="005D33FA" w:rsidRDefault="009B0FAC" w:rsidP="002A2B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</w:t>
      </w:r>
      <w:r>
        <w:rPr>
          <w:rFonts w:ascii="TH Sarabun New" w:hAnsi="TH Sarabun New" w:cs="TH Sarabun New" w:hint="cs"/>
          <w:sz w:val="32"/>
          <w:szCs w:val="32"/>
          <w:cs/>
        </w:rPr>
        <w:t>บทำการส่งคำร้องขอข้อมูลเพิ่มเติมสำเร็จ</w:t>
      </w:r>
    </w:p>
    <w:p w14:paraId="5923CB57" w14:textId="0945DA81" w:rsidR="009B0FAC" w:rsidRPr="0033624D" w:rsidRDefault="009B0FAC" w:rsidP="002A2BDF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</w:t>
      </w:r>
      <w:r>
        <w:rPr>
          <w:rFonts w:ascii="TH Sarabun New" w:hAnsi="TH Sarabun New" w:cs="TH Sarabun New" w:hint="cs"/>
          <w:sz w:val="32"/>
          <w:szCs w:val="32"/>
          <w:cs/>
        </w:rPr>
        <w:t>บทำการส่งคำร้องขอข้อมูลเพิ่มเติมไม่สำเร็จ</w:t>
      </w:r>
    </w:p>
    <w:p w14:paraId="60B6D089" w14:textId="5F603F65" w:rsidR="009B0FAC" w:rsidRPr="005D33FA" w:rsidRDefault="009B0FAC" w:rsidP="002A2BDF">
      <w:pPr>
        <w:pStyle w:val="Heading2"/>
        <w:jc w:val="thaiDistribute"/>
        <w:rPr>
          <w:rFonts w:ascii="TH Sarabun New" w:hAnsi="TH Sarabun New" w:cs="TH Sarabun New"/>
          <w:sz w:val="32"/>
        </w:rPr>
      </w:pPr>
      <w:bookmarkStart w:id="11" w:name="_Toc7427987"/>
      <w:r w:rsidRPr="009B0FAC">
        <w:rPr>
          <w:rFonts w:ascii="TH Sarabun New" w:hAnsi="TH Sarabun New" w:cs="TH Sarabun New"/>
          <w:b w:val="0"/>
          <w:bCs/>
          <w:sz w:val="32"/>
          <w:cs/>
        </w:rPr>
        <w:t>ฟังก์ชัน</w:t>
      </w:r>
      <w:r w:rsidRPr="009B0FAC">
        <w:rPr>
          <w:rFonts w:ascii="TH Sarabun New" w:hAnsi="TH Sarabun New" w:cs="TH Sarabun New"/>
          <w:b w:val="0"/>
          <w:bCs/>
          <w:sz w:val="32"/>
        </w:rPr>
        <w:t xml:space="preserve"> </w:t>
      </w:r>
      <w:r w:rsidRPr="009B0FAC">
        <w:rPr>
          <w:rFonts w:ascii="TH Sarabun New" w:hAnsi="TH Sarabun New" w:cs="TH Sarabun New"/>
          <w:bCs/>
          <w:sz w:val="32"/>
          <w:lang w:bidi="th-TH"/>
        </w:rPr>
        <w:t>Select Staffs For Request</w:t>
      </w:r>
      <w:r w:rsidRPr="009B0FAC">
        <w:rPr>
          <w:rFonts w:ascii="TH Sarabun New" w:hAnsi="TH Sarabun New" w:cs="TH Sarabun New"/>
          <w:sz w:val="32"/>
        </w:rPr>
        <w:t xml:space="preserve">: </w:t>
      </w:r>
      <w:r w:rsidR="00EB50BC">
        <w:rPr>
          <w:rFonts w:ascii="TH Sarabun New" w:hAnsi="TH Sarabun New" w:cs="TH Sarabun New" w:hint="cs"/>
          <w:sz w:val="32"/>
          <w:cs/>
        </w:rPr>
        <w:t>ฟังก์ชัน</w:t>
      </w:r>
      <w:r w:rsidRPr="009B0FAC">
        <w:rPr>
          <w:rFonts w:ascii="TH Sarabun New" w:hAnsi="TH Sarabun New" w:cs="TH Sarabun New" w:hint="cs"/>
          <w:sz w:val="32"/>
          <w:cs/>
          <w:lang w:bidi="th-TH"/>
        </w:rPr>
        <w:t>สำหรับประธานศูนย์ให้ความช่วยเหลือฯ เลือกเจ้าหน้าที่สำหรับคำร้องเพื่อให้เจ้าหน้าที่พิจารณาให้คำแนะนำ ผู้ใช้งานจำเป็นต้องรับเรื่องคำร้องก่อนจึงจะสามารถใช้งานหน้านี้ได้ โดยหน้านี้จะแสดงรายชื่อทั้งหมดภายในศูนย์ให้ความช่วยเหลือฯ และจากนั้นผู้ใช้งานกดเลือกที่รายชื่อเจ้าหน้าเพื่อส่งคำร้องให้แก่เจ้าหน้าที่คนที่เลือก</w:t>
      </w:r>
      <w:bookmarkEnd w:id="11"/>
    </w:p>
    <w:p w14:paraId="606B084F" w14:textId="33802564" w:rsidR="009B0FAC" w:rsidRPr="005D33FA" w:rsidRDefault="009B0FAC" w:rsidP="00B738EE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</w:t>
      </w:r>
      <w:r>
        <w:rPr>
          <w:rFonts w:ascii="TH Sarabun New" w:hAnsi="TH Sarabun New" w:cs="TH Sarabun New" w:hint="cs"/>
          <w:sz w:val="32"/>
          <w:szCs w:val="32"/>
          <w:cs/>
        </w:rPr>
        <w:t>บทำกา</w:t>
      </w:r>
      <w:r w:rsidR="00EB50BC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เลือกเจ้าหน้าที่สำเร็จ</w:t>
      </w:r>
    </w:p>
    <w:p w14:paraId="059282F6" w14:textId="1A8E5873" w:rsidR="009B0FAC" w:rsidRDefault="009B0FAC" w:rsidP="00B738EE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</w:t>
      </w:r>
      <w:r>
        <w:rPr>
          <w:rFonts w:ascii="TH Sarabun New" w:hAnsi="TH Sarabun New" w:cs="TH Sarabun New" w:hint="cs"/>
          <w:sz w:val="32"/>
          <w:szCs w:val="32"/>
          <w:cs/>
        </w:rPr>
        <w:t>บทำกา</w:t>
      </w:r>
      <w:r w:rsidR="00EB50BC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เลือกเจ้าหน้าที่ไม่สำเร็จ</w:t>
      </w:r>
    </w:p>
    <w:p w14:paraId="61E3E9A6" w14:textId="77777777" w:rsidR="00E576FA" w:rsidRDefault="00E576FA" w:rsidP="00E576FA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2E464A" w14:textId="728E07B4" w:rsidR="003D6BA7" w:rsidRPr="005D33FA" w:rsidRDefault="003D6BA7" w:rsidP="002A2BDF">
      <w:pPr>
        <w:pStyle w:val="Heading2"/>
        <w:jc w:val="thaiDistribute"/>
        <w:rPr>
          <w:rFonts w:ascii="TH Sarabun New" w:hAnsi="TH Sarabun New" w:cs="TH Sarabun New"/>
          <w:sz w:val="32"/>
        </w:rPr>
      </w:pPr>
      <w:bookmarkStart w:id="12" w:name="_Toc7427988"/>
      <w:r w:rsidRPr="003D6BA7">
        <w:rPr>
          <w:rFonts w:ascii="TH Sarabun New" w:hAnsi="TH Sarabun New" w:cs="TH Sarabun New"/>
          <w:b w:val="0"/>
          <w:bCs/>
          <w:sz w:val="32"/>
          <w:cs/>
        </w:rPr>
        <w:lastRenderedPageBreak/>
        <w:t>ฟังก์ชัน</w:t>
      </w:r>
      <w:r w:rsidRPr="003D6BA7">
        <w:rPr>
          <w:rFonts w:ascii="TH Sarabun New" w:hAnsi="TH Sarabun New" w:cs="TH Sarabun New"/>
          <w:b w:val="0"/>
          <w:bCs/>
          <w:sz w:val="32"/>
        </w:rPr>
        <w:t xml:space="preserve"> </w:t>
      </w:r>
      <w:r w:rsidRPr="003D6BA7">
        <w:rPr>
          <w:rFonts w:ascii="TH Sarabun New" w:hAnsi="TH Sarabun New" w:cs="TH Sarabun New"/>
          <w:bCs/>
          <w:sz w:val="32"/>
          <w:lang w:bidi="th-TH"/>
        </w:rPr>
        <w:t>Give Suggestion</w:t>
      </w:r>
      <w:r w:rsidRPr="003D6BA7">
        <w:rPr>
          <w:rFonts w:ascii="TH Sarabun New" w:hAnsi="TH Sarabun New" w:cs="TH Sarabun New"/>
          <w:sz w:val="32"/>
        </w:rPr>
        <w:t xml:space="preserve">: </w:t>
      </w:r>
      <w:r w:rsidR="00EB50BC">
        <w:rPr>
          <w:rFonts w:ascii="TH Sarabun New" w:hAnsi="TH Sarabun New" w:cs="TH Sarabun New" w:hint="cs"/>
          <w:sz w:val="32"/>
          <w:cs/>
        </w:rPr>
        <w:t>ฟังก์</w:t>
      </w:r>
      <w:r w:rsidR="002A2BDF">
        <w:rPr>
          <w:rFonts w:ascii="TH Sarabun New" w:hAnsi="TH Sarabun New" w:cs="TH Sarabun New" w:hint="cs"/>
          <w:sz w:val="32"/>
          <w:cs/>
          <w:lang w:bidi="th-TH"/>
        </w:rPr>
        <w:t>ชัน</w:t>
      </w:r>
      <w:r w:rsidR="00EB50BC">
        <w:rPr>
          <w:rFonts w:ascii="TH Sarabun New" w:hAnsi="TH Sarabun New" w:cs="TH Sarabun New" w:hint="cs"/>
          <w:sz w:val="32"/>
          <w:cs/>
        </w:rPr>
        <w:t xml:space="preserve">สำหรับเจ้าหน้าที่ </w:t>
      </w:r>
      <w:r w:rsidR="00EB50BC" w:rsidRPr="00EB50BC">
        <w:rPr>
          <w:rFonts w:ascii="TH Sarabun New" w:hAnsi="TH Sarabun New" w:cs="TH Sarabun New" w:hint="cs"/>
          <w:sz w:val="32"/>
          <w:cs/>
          <w:lang w:bidi="th-TH"/>
        </w:rPr>
        <w:t>การพิจารณาให้คำแนะนำสำหรับเจ้าหน้าที่ ผู้ใช้จะเข้าใช้งานในส่วนนนี้ได้ก็ต่อเมื่อประธานศูนย์ให้ความช่วยเหลือฯ ส่งคำร้องมาให้เท่านั้น โดยในหน้าการพิจารณาระบบจะแสดงรายละเอียดคำร้องและมีแบบฟอร์มการพิจารณาให้</w:t>
      </w:r>
      <w:bookmarkEnd w:id="12"/>
      <w:r w:rsidR="00EB50BC" w:rsidRPr="00EB50BC">
        <w:rPr>
          <w:rFonts w:ascii="TH Sarabun New" w:hAnsi="TH Sarabun New" w:cs="TH Sarabun New" w:hint="cs"/>
          <w:sz w:val="32"/>
          <w:cs/>
          <w:lang w:bidi="th-TH"/>
        </w:rPr>
        <w:t xml:space="preserve"> </w:t>
      </w:r>
    </w:p>
    <w:p w14:paraId="784B7220" w14:textId="01F59765" w:rsidR="003D6BA7" w:rsidRPr="005D33FA" w:rsidRDefault="003D6BA7" w:rsidP="00B738EE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ระบ</w:t>
      </w:r>
      <w:r>
        <w:rPr>
          <w:rFonts w:ascii="TH Sarabun New" w:hAnsi="TH Sarabun New" w:cs="TH Sarabun New" w:hint="cs"/>
          <w:sz w:val="32"/>
          <w:szCs w:val="32"/>
          <w:cs/>
        </w:rPr>
        <w:t>บทำ</w:t>
      </w:r>
      <w:r w:rsidR="00EB50BC">
        <w:rPr>
          <w:rFonts w:ascii="TH Sarabun New" w:hAnsi="TH Sarabun New" w:cs="TH Sarabun New" w:hint="cs"/>
          <w:sz w:val="32"/>
          <w:szCs w:val="32"/>
          <w:cs/>
        </w:rPr>
        <w:t>พิจารณาให้คำแนะนำ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14:paraId="5E488CBD" w14:textId="77DE2037" w:rsidR="009B0FAC" w:rsidRDefault="003D6BA7" w:rsidP="00B738EE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gramStart"/>
      <w:r w:rsidRPr="005D33FA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="00EB50BC" w:rsidRPr="005D33FA">
        <w:rPr>
          <w:rFonts w:ascii="TH Sarabun New" w:hAnsi="TH Sarabun New" w:cs="TH Sarabun New"/>
          <w:sz w:val="32"/>
          <w:szCs w:val="32"/>
          <w:cs/>
        </w:rPr>
        <w:t>ระบ</w:t>
      </w:r>
      <w:r w:rsidR="00EB50BC">
        <w:rPr>
          <w:rFonts w:ascii="TH Sarabun New" w:hAnsi="TH Sarabun New" w:cs="TH Sarabun New" w:hint="cs"/>
          <w:sz w:val="32"/>
          <w:szCs w:val="32"/>
          <w:cs/>
        </w:rPr>
        <w:t>บทำพิจารณาให้คำแนะนำไม่สำเร็จ</w:t>
      </w:r>
    </w:p>
    <w:p w14:paraId="68B731DC" w14:textId="062A818A" w:rsidR="0045296D" w:rsidRPr="005D33FA" w:rsidRDefault="0045296D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13" w:name="_Toc7427989"/>
      <w:r w:rsidRPr="005D33FA">
        <w:rPr>
          <w:rFonts w:ascii="TH Sarabun New" w:hAnsi="TH Sarabun New" w:cs="TH Sarabun New"/>
          <w:b w:val="0"/>
          <w:bCs/>
          <w:sz w:val="32"/>
          <w:cs/>
        </w:rPr>
        <w:t>คุณสมบัติที่จะมีการทดสอบในอนาคต</w:t>
      </w:r>
      <w:bookmarkEnd w:id="13"/>
    </w:p>
    <w:p w14:paraId="620AF65B" w14:textId="330144E4" w:rsidR="009B0FAC" w:rsidRDefault="009B0FAC" w:rsidP="00B738E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9B0FAC">
        <w:rPr>
          <w:rFonts w:ascii="TH Sarabun New" w:hAnsi="TH Sarabun New" w:cs="TH Sarabun New"/>
          <w:sz w:val="32"/>
          <w:szCs w:val="32"/>
        </w:rPr>
        <w:t>ViewSuggestion</w:t>
      </w:r>
      <w:proofErr w:type="spellEnd"/>
    </w:p>
    <w:p w14:paraId="52BCA6D6" w14:textId="14913671" w:rsidR="009B0FAC" w:rsidRDefault="009B0FAC" w:rsidP="00B738E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B0FAC">
        <w:rPr>
          <w:rFonts w:ascii="TH Sarabun New" w:hAnsi="TH Sarabun New" w:cs="TH Sarabun New"/>
          <w:sz w:val="32"/>
          <w:szCs w:val="32"/>
        </w:rPr>
        <w:t>Approve Request</w:t>
      </w:r>
    </w:p>
    <w:p w14:paraId="4B2A6CD8" w14:textId="5999E2EA" w:rsidR="0045296D" w:rsidRPr="005D33FA" w:rsidRDefault="0045296D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14" w:name="_Toc7427990"/>
      <w:r w:rsidRPr="005D33FA">
        <w:rPr>
          <w:rFonts w:ascii="TH Sarabun New" w:hAnsi="TH Sarabun New" w:cs="TH Sarabun New"/>
          <w:b w:val="0"/>
          <w:bCs/>
          <w:sz w:val="32"/>
          <w:cs/>
        </w:rPr>
        <w:t>คุณสมบัติที่ไม่มีการทดสอบ (</w:t>
      </w:r>
      <w:r w:rsidRPr="00425FC2">
        <w:rPr>
          <w:rFonts w:ascii="TH Sarabun New" w:hAnsi="TH Sarabun New" w:cs="TH Sarabun New"/>
          <w:sz w:val="32"/>
        </w:rPr>
        <w:t>Features Not Tested)</w:t>
      </w:r>
      <w:bookmarkEnd w:id="14"/>
      <w:r w:rsidRPr="005D33FA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10DF567E" w14:textId="282DC3A7" w:rsidR="0045296D" w:rsidRPr="005D33FA" w:rsidRDefault="0045296D" w:rsidP="00EB50BC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5D33FA">
        <w:rPr>
          <w:rFonts w:ascii="TH Sarabun New" w:hAnsi="TH Sarabun New" w:cs="TH Sarabun New"/>
          <w:sz w:val="32"/>
          <w:szCs w:val="32"/>
          <w:cs/>
        </w:rPr>
        <w:t>ในความเป็นจริงแล้วทุก ๆ ฟังก์ชันการท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งานควรถูกทดสอบทั้งหมด แต่บางฟังก์ชันการท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งานอาจมีการท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งานที่น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ข้อความที่ไม่มีการเปลี่ยนแปลง (</w:t>
      </w:r>
      <w:r w:rsidRPr="005D33FA">
        <w:rPr>
          <w:rFonts w:ascii="TH Sarabun New" w:hAnsi="TH Sarabun New" w:cs="TH Sarabun New"/>
          <w:sz w:val="32"/>
          <w:szCs w:val="32"/>
        </w:rPr>
        <w:t xml:space="preserve">Static) </w:t>
      </w:r>
      <w:r w:rsidRPr="005D33FA">
        <w:rPr>
          <w:rFonts w:ascii="TH Sarabun New" w:hAnsi="TH Sarabun New" w:cs="TH Sarabun New"/>
          <w:sz w:val="32"/>
          <w:szCs w:val="32"/>
          <w:cs/>
        </w:rPr>
        <w:t>มาแสดง ดังนั้นในการทดสอบยูสเคสดังกล่าว อาจไม่มี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ความจ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เป็นต้องทดสอบหรือท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การทดสอบด้วยมือได้สะดวกกว่าการทดสอบด้วยซอฟต์แวร์ เนื่องจากแอปพล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ิ</w:t>
      </w:r>
      <w:r w:rsidRPr="005D33FA">
        <w:rPr>
          <w:rFonts w:ascii="TH Sarabun New" w:hAnsi="TH Sarabun New" w:cs="TH Sarabun New"/>
          <w:sz w:val="32"/>
          <w:szCs w:val="32"/>
          <w:cs/>
        </w:rPr>
        <w:t>เคชัน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 xml:space="preserve">ไร้รัฐไร้สัญชาติ </w:t>
      </w:r>
      <w:r w:rsidRPr="005D33FA">
        <w:rPr>
          <w:rFonts w:ascii="TH Sarabun New" w:hAnsi="TH Sarabun New" w:cs="TH Sarabun New"/>
          <w:sz w:val="32"/>
          <w:szCs w:val="32"/>
          <w:cs/>
        </w:rPr>
        <w:t>ได้ท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การทดสอบเฉพาะบางฟังก์การท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งานข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อ</w:t>
      </w:r>
      <w:r w:rsidRPr="005D33FA">
        <w:rPr>
          <w:rFonts w:ascii="TH Sarabun New" w:hAnsi="TH Sarabun New" w:cs="TH Sarabun New"/>
          <w:sz w:val="32"/>
          <w:szCs w:val="32"/>
          <w:cs/>
        </w:rPr>
        <w:t>ง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ร</w:t>
      </w:r>
      <w:r w:rsidRPr="005D33FA">
        <w:rPr>
          <w:rFonts w:ascii="TH Sarabun New" w:hAnsi="TH Sarabun New" w:cs="TH Sarabun New"/>
          <w:sz w:val="32"/>
          <w:szCs w:val="32"/>
          <w:cs/>
        </w:rPr>
        <w:t>ะบบ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  <w:r w:rsidRPr="005D33FA">
        <w:rPr>
          <w:rFonts w:ascii="TH Sarabun New" w:hAnsi="TH Sarabun New" w:cs="TH Sarabun New"/>
          <w:sz w:val="32"/>
          <w:szCs w:val="32"/>
          <w:cs/>
        </w:rPr>
        <w:t>จึงท</w:t>
      </w:r>
      <w:r w:rsidR="005D33FA" w:rsidRPr="005D33FA">
        <w:rPr>
          <w:rFonts w:ascii="TH Sarabun New" w:hAnsi="TH Sarabun New" w:cs="TH Sarabun New"/>
          <w:sz w:val="32"/>
          <w:szCs w:val="32"/>
          <w:cs/>
        </w:rPr>
        <w:t>ำ</w:t>
      </w:r>
      <w:r w:rsidRPr="005D33FA">
        <w:rPr>
          <w:rFonts w:ascii="TH Sarabun New" w:hAnsi="TH Sarabun New" w:cs="TH Sarabun New"/>
          <w:sz w:val="32"/>
          <w:szCs w:val="32"/>
          <w:cs/>
        </w:rPr>
        <w:t>ให้มีบางคุณสมบัติที่ไม่มีการทดสอบ</w:t>
      </w:r>
      <w:r w:rsidRPr="005D33FA">
        <w:rPr>
          <w:rFonts w:ascii="TH Sarabun New" w:hAnsi="TH Sarabun New" w:cs="TH Sarabun New"/>
          <w:sz w:val="32"/>
          <w:szCs w:val="32"/>
        </w:rPr>
        <w:t xml:space="preserve"> </w:t>
      </w:r>
    </w:p>
    <w:p w14:paraId="09276E2A" w14:textId="748E4476" w:rsidR="00EB50BC" w:rsidRPr="00EB50BC" w:rsidRDefault="00EB50BC" w:rsidP="00B738E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B0FAC">
        <w:rPr>
          <w:rFonts w:ascii="TH Sarabun New" w:hAnsi="TH Sarabun New" w:cs="TH Sarabun New"/>
          <w:sz w:val="32"/>
          <w:szCs w:val="32"/>
        </w:rPr>
        <w:t>View Suggestion History</w:t>
      </w:r>
    </w:p>
    <w:p w14:paraId="43A7FE2E" w14:textId="045D44DC" w:rsidR="00EB50BC" w:rsidRPr="00EB50BC" w:rsidRDefault="00EB50BC" w:rsidP="00B738E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B50BC">
        <w:rPr>
          <w:rFonts w:ascii="TH Sarabun New" w:hAnsi="TH Sarabun New" w:cs="TH Sarabun New"/>
          <w:sz w:val="32"/>
          <w:szCs w:val="32"/>
        </w:rPr>
        <w:t xml:space="preserve">Choose </w:t>
      </w:r>
      <w:proofErr w:type="gramStart"/>
      <w:r w:rsidRPr="00EB50BC">
        <w:rPr>
          <w:rFonts w:ascii="TH Sarabun New" w:hAnsi="TH Sarabun New" w:cs="TH Sarabun New"/>
          <w:sz w:val="32"/>
          <w:szCs w:val="32"/>
        </w:rPr>
        <w:t>The</w:t>
      </w:r>
      <w:proofErr w:type="gramEnd"/>
      <w:r w:rsidRPr="00EB50BC">
        <w:rPr>
          <w:rFonts w:ascii="TH Sarabun New" w:hAnsi="TH Sarabun New" w:cs="TH Sarabun New"/>
          <w:sz w:val="32"/>
          <w:szCs w:val="32"/>
        </w:rPr>
        <w:t xml:space="preserve"> Best Suggestion</w:t>
      </w:r>
    </w:p>
    <w:p w14:paraId="34738786" w14:textId="24EA8597" w:rsidR="00EB50BC" w:rsidRPr="0033624D" w:rsidRDefault="009B0FAC" w:rsidP="00B738EE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B0FAC">
        <w:rPr>
          <w:rFonts w:ascii="TH Sarabun New" w:hAnsi="TH Sarabun New" w:cs="TH Sarabun New"/>
          <w:sz w:val="32"/>
          <w:szCs w:val="32"/>
        </w:rPr>
        <w:t xml:space="preserve">Export </w:t>
      </w:r>
      <w:proofErr w:type="gramStart"/>
      <w:r w:rsidRPr="009B0FAC">
        <w:rPr>
          <w:rFonts w:ascii="TH Sarabun New" w:hAnsi="TH Sarabun New" w:cs="TH Sarabun New"/>
          <w:sz w:val="32"/>
          <w:szCs w:val="32"/>
        </w:rPr>
        <w:t>To</w:t>
      </w:r>
      <w:proofErr w:type="gramEnd"/>
      <w:r w:rsidRPr="009B0FAC">
        <w:rPr>
          <w:rFonts w:ascii="TH Sarabun New" w:hAnsi="TH Sarabun New" w:cs="TH Sarabun New"/>
          <w:sz w:val="32"/>
          <w:szCs w:val="32"/>
        </w:rPr>
        <w:t xml:space="preserve"> PDF File</w:t>
      </w:r>
    </w:p>
    <w:p w14:paraId="77B86E8D" w14:textId="797602E4" w:rsidR="00EB50BC" w:rsidRPr="00EB50BC" w:rsidRDefault="00EB50BC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15" w:name="_Toc7427991"/>
      <w:r w:rsidRPr="00EB50BC">
        <w:rPr>
          <w:rFonts w:ascii="TH Sarabun New" w:hAnsi="TH Sarabun New" w:cs="TH Sarabun New"/>
          <w:b w:val="0"/>
          <w:bCs/>
          <w:sz w:val="32"/>
          <w:cs/>
        </w:rPr>
        <w:t>วิธีที่ใช้ในการทดสอบ (</w:t>
      </w:r>
      <w:r w:rsidRPr="00425FC2">
        <w:rPr>
          <w:rFonts w:ascii="TH Sarabun New" w:hAnsi="TH Sarabun New" w:cs="TH Sarabun New"/>
          <w:sz w:val="32"/>
        </w:rPr>
        <w:t>Approach/Strategy)</w:t>
      </w:r>
      <w:bookmarkEnd w:id="15"/>
      <w:r w:rsidRPr="00EB50BC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02841318" w14:textId="3871A578" w:rsidR="00EB50BC" w:rsidRPr="00C901A6" w:rsidRDefault="00EB50BC" w:rsidP="00C901A6">
      <w:pPr>
        <w:ind w:left="360" w:firstLine="360"/>
        <w:jc w:val="thaiDistribute"/>
        <w:rPr>
          <w:rFonts w:ascii="TH Sarabun New" w:hAnsi="TH Sarabun New" w:cs="TH Sarabun New"/>
        </w:rPr>
      </w:pPr>
      <w:r w:rsidRPr="00EC4DBF">
        <w:rPr>
          <w:rFonts w:ascii="TH Sarabun New" w:hAnsi="TH Sarabun New" w:cs="TH Sarabun New"/>
          <w:cs/>
        </w:rPr>
        <w:t>ในการทดสอบแอปพล</w:t>
      </w:r>
      <w:r w:rsidR="00C901A6">
        <w:rPr>
          <w:rFonts w:ascii="TH Sarabun New" w:hAnsi="TH Sarabun New" w:cs="TH Sarabun New" w:hint="cs"/>
          <w:cs/>
          <w:lang w:bidi="th-TH"/>
        </w:rPr>
        <w:t>ิ</w:t>
      </w:r>
      <w:r w:rsidRPr="00EC4DBF">
        <w:rPr>
          <w:rFonts w:ascii="TH Sarabun New" w:hAnsi="TH Sarabun New" w:cs="TH Sarabun New"/>
          <w:cs/>
        </w:rPr>
        <w:t>เคชั่น</w:t>
      </w:r>
      <w:r w:rsidR="00C901A6">
        <w:rPr>
          <w:rFonts w:ascii="TH Sarabun New" w:hAnsi="TH Sarabun New" w:cs="TH Sarabun New" w:hint="cs"/>
          <w:cs/>
          <w:lang w:bidi="th-TH"/>
        </w:rPr>
        <w:t>ไร้รัฐไร้สัญชาติ</w:t>
      </w:r>
      <w:r w:rsidRPr="00EC4DBF">
        <w:rPr>
          <w:rFonts w:ascii="TH Sarabun New" w:hAnsi="TH Sarabun New" w:cs="TH Sarabun New"/>
          <w:cs/>
        </w:rPr>
        <w:t xml:space="preserve"> นั้นจะทดสอบเพื่อหาข้อผิดพลาดของระบบ รวมไปถึงการทดสอบคุณภาพระบบ โดยการทดสอบนี้จะเป็นการทดสอบพฤติกรรมของ</w:t>
      </w:r>
      <w:r w:rsidRPr="00EC4DBF">
        <w:rPr>
          <w:rFonts w:ascii="TH Sarabun New" w:hAnsi="TH Sarabun New" w:cs="TH Sarabun New"/>
        </w:rPr>
        <w:t xml:space="preserve"> </w:t>
      </w:r>
      <w:r w:rsidRPr="00EC4DBF">
        <w:rPr>
          <w:rFonts w:ascii="TH Sarabun New" w:hAnsi="TH Sarabun New" w:cs="TH Sarabun New"/>
          <w:cs/>
        </w:rPr>
        <w:t>ระบบทั้งหมด</w:t>
      </w:r>
      <w:r w:rsidR="00C901A6">
        <w:rPr>
          <w:rFonts w:ascii="TH Sarabun New" w:hAnsi="TH Sarabun New" w:cs="TH Sarabun New" w:hint="cs"/>
          <w:cs/>
          <w:lang w:bidi="th-TH"/>
        </w:rPr>
        <w:t xml:space="preserve"> </w:t>
      </w:r>
      <w:r w:rsidRPr="00EC4DBF">
        <w:rPr>
          <w:rFonts w:ascii="TH Sarabun New" w:hAnsi="TH Sarabun New" w:cs="TH Sarabun New"/>
          <w:cs/>
        </w:rPr>
        <w:t>เน้นไปที่การตรวจสอบตามความถูกต้องตามความต้องการของผู้ใช้ โดยควบคุมระดับการ</w:t>
      </w:r>
      <w:r w:rsidRPr="00EC4DBF">
        <w:rPr>
          <w:rFonts w:ascii="TH Sarabun New" w:hAnsi="TH Sarabun New" w:cs="TH Sarabun New"/>
        </w:rPr>
        <w:t xml:space="preserve"> </w:t>
      </w:r>
      <w:r w:rsidRPr="00EC4DBF">
        <w:rPr>
          <w:rFonts w:ascii="TH Sarabun New" w:hAnsi="TH Sarabun New" w:cs="TH Sarabun New"/>
          <w:cs/>
        </w:rPr>
        <w:t>ทดสอบตารมระดับ</w:t>
      </w:r>
      <w:r w:rsidRPr="00C901A6">
        <w:rPr>
          <w:rFonts w:ascii="TH Sarabun New" w:hAnsi="TH Sarabun New" w:cs="TH Sarabun New"/>
          <w:cs/>
        </w:rPr>
        <w:t>ความส</w:t>
      </w:r>
      <w:r w:rsidR="00C901A6" w:rsidRPr="00C901A6">
        <w:rPr>
          <w:rFonts w:ascii="TH Sarabun New" w:hAnsi="TH Sarabun New" w:cs="TH Sarabun New" w:hint="cs"/>
          <w:cs/>
          <w:lang w:bidi="th-TH"/>
        </w:rPr>
        <w:t>ำ</w:t>
      </w:r>
      <w:r w:rsidRPr="00C901A6">
        <w:rPr>
          <w:rFonts w:ascii="TH Sarabun New" w:hAnsi="TH Sarabun New" w:cs="TH Sarabun New"/>
          <w:cs/>
        </w:rPr>
        <w:t>คัญที่ระบุแผนการทดสอบ โดยครอบคลุมกระบวนการทดสอบดังนี้</w:t>
      </w:r>
      <w:r w:rsidRPr="00C901A6">
        <w:rPr>
          <w:rFonts w:ascii="TH Sarabun New" w:hAnsi="TH Sarabun New" w:cs="TH Sarabun New"/>
        </w:rPr>
        <w:t xml:space="preserve"> </w:t>
      </w:r>
    </w:p>
    <w:p w14:paraId="693CFBC7" w14:textId="77777777" w:rsidR="002A2BDF" w:rsidRDefault="002A2BDF" w:rsidP="002A2BDF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14:paraId="2E784B3C" w14:textId="4DCA6978" w:rsidR="00C901A6" w:rsidRDefault="00EB50BC" w:rsidP="00B738EE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901A6">
        <w:rPr>
          <w:rFonts w:ascii="TH Sarabun New" w:hAnsi="TH Sarabun New" w:cs="TH Sarabun New"/>
          <w:sz w:val="32"/>
          <w:szCs w:val="32"/>
        </w:rPr>
        <w:t xml:space="preserve">Functional Testing </w:t>
      </w:r>
      <w:r w:rsidRPr="00C901A6">
        <w:rPr>
          <w:rFonts w:ascii="TH Sarabun New" w:hAnsi="TH Sarabun New" w:cs="TH Sarabun New"/>
          <w:sz w:val="32"/>
          <w:szCs w:val="32"/>
          <w:cs/>
        </w:rPr>
        <w:t>เป็นการทดสอบตามฟังก์ชันการท</w:t>
      </w:r>
      <w:r w:rsidR="00C901A6" w:rsidRPr="00C901A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งานของระบบ ซึ่งเป็นการทดสอบที่ไม่สนใจ</w:t>
      </w:r>
      <w:r w:rsidRPr="00C901A6">
        <w:rPr>
          <w:rFonts w:ascii="TH Sarabun New" w:hAnsi="TH Sarabun New" w:cs="TH Sarabun New"/>
          <w:sz w:val="32"/>
          <w:szCs w:val="32"/>
        </w:rPr>
        <w:t xml:space="preserve"> </w:t>
      </w:r>
      <w:r w:rsidRPr="00C901A6">
        <w:rPr>
          <w:rFonts w:ascii="TH Sarabun New" w:hAnsi="TH Sarabun New" w:cs="TH Sarabun New"/>
          <w:sz w:val="32"/>
          <w:szCs w:val="32"/>
          <w:cs/>
        </w:rPr>
        <w:t>กลไกการท</w:t>
      </w:r>
      <w:r w:rsidR="00C901A6" w:rsidRPr="00C901A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งานของฟังก์ชันหรือองค์ประกอบของระบบ แต่จะเน้นไปที่ผลลัพธ์ที่ได้จากการท</w:t>
      </w:r>
      <w:r w:rsidR="00C901A6" w:rsidRPr="00C901A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งาน</w:t>
      </w:r>
      <w:r w:rsidR="00C901A6" w:rsidRPr="00C901A6">
        <w:rPr>
          <w:rFonts w:ascii="TH Sarabun New" w:hAnsi="TH Sarabun New" w:cs="TH Sarabun New"/>
          <w:sz w:val="32"/>
          <w:szCs w:val="32"/>
          <w:cs/>
        </w:rPr>
        <w:t>ของฟังก์ชัน การเลือกข้อมูลส</w:t>
      </w:r>
      <w:r w:rsidR="00C901A6">
        <w:rPr>
          <w:rFonts w:ascii="TH Sarabun New" w:hAnsi="TH Sarabun New" w:cs="TH Sarabun New" w:hint="cs"/>
          <w:sz w:val="32"/>
          <w:szCs w:val="32"/>
          <w:cs/>
        </w:rPr>
        <w:t>ำ</w:t>
      </w:r>
      <w:r w:rsidR="00C901A6" w:rsidRPr="00C901A6">
        <w:rPr>
          <w:rFonts w:ascii="TH Sarabun New" w:hAnsi="TH Sarabun New" w:cs="TH Sarabun New"/>
          <w:sz w:val="32"/>
          <w:szCs w:val="32"/>
          <w:cs/>
        </w:rPr>
        <w:t>หรับการทดสอบแบบนี้จะขึ้นอยู่กับความ</w:t>
      </w:r>
      <w:r w:rsidR="00C901A6" w:rsidRPr="00C901A6">
        <w:rPr>
          <w:rFonts w:ascii="TH Sarabun New" w:hAnsi="TH Sarabun New" w:cs="TH Sarabun New"/>
          <w:sz w:val="32"/>
          <w:szCs w:val="32"/>
          <w:cs/>
        </w:rPr>
        <w:lastRenderedPageBreak/>
        <w:t>ต้องการของระบบ โดยการ</w:t>
      </w:r>
      <w:r w:rsidR="00C901A6" w:rsidRPr="00C901A6">
        <w:rPr>
          <w:rFonts w:ascii="TH Sarabun New" w:hAnsi="TH Sarabun New" w:cs="TH Sarabun New"/>
          <w:sz w:val="32"/>
          <w:szCs w:val="32"/>
        </w:rPr>
        <w:t xml:space="preserve"> </w:t>
      </w:r>
      <w:r w:rsidR="00C901A6" w:rsidRPr="00C901A6">
        <w:rPr>
          <w:rFonts w:ascii="TH Sarabun New" w:hAnsi="TH Sarabun New" w:cs="TH Sarabun New"/>
          <w:sz w:val="32"/>
          <w:szCs w:val="32"/>
          <w:cs/>
        </w:rPr>
        <w:t xml:space="preserve">ทดสอบนี้บางครั้งจะถูกเรียกว่าการทดสอบแบบ </w:t>
      </w:r>
      <w:r w:rsidR="00C901A6" w:rsidRPr="00C901A6">
        <w:rPr>
          <w:rFonts w:ascii="TH Sarabun New" w:hAnsi="TH Sarabun New" w:cs="TH Sarabun New"/>
          <w:sz w:val="32"/>
          <w:szCs w:val="32"/>
        </w:rPr>
        <w:t xml:space="preserve">Black Box </w:t>
      </w:r>
      <w:r w:rsidR="00C901A6" w:rsidRPr="00C901A6">
        <w:rPr>
          <w:rFonts w:ascii="TH Sarabun New" w:hAnsi="TH Sarabun New" w:cs="TH Sarabun New"/>
          <w:sz w:val="32"/>
          <w:szCs w:val="32"/>
          <w:cs/>
        </w:rPr>
        <w:t>ซึ่งจะมีวิธีการทดสอบระบบดังต่อไปนี้</w:t>
      </w:r>
      <w:r w:rsidR="00C901A6" w:rsidRPr="00C901A6">
        <w:rPr>
          <w:rFonts w:ascii="TH Sarabun New" w:hAnsi="TH Sarabun New" w:cs="TH Sarabun New"/>
          <w:sz w:val="32"/>
          <w:szCs w:val="32"/>
        </w:rPr>
        <w:t xml:space="preserve"> </w:t>
      </w:r>
    </w:p>
    <w:p w14:paraId="09C2BB86" w14:textId="77777777" w:rsidR="00C901A6" w:rsidRPr="00C901A6" w:rsidRDefault="00C901A6" w:rsidP="00B738EE">
      <w:pPr>
        <w:pStyle w:val="ListParagraph"/>
        <w:numPr>
          <w:ilvl w:val="1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901A6">
        <w:rPr>
          <w:rFonts w:ascii="TH Sarabun New" w:hAnsi="TH Sarabun New" w:cs="TH Sarabun New"/>
          <w:sz w:val="32"/>
          <w:szCs w:val="32"/>
        </w:rPr>
        <w:t xml:space="preserve">Equivalence Partition </w:t>
      </w:r>
      <w:r w:rsidRPr="00C901A6">
        <w:rPr>
          <w:rFonts w:ascii="TH Sarabun New" w:hAnsi="TH Sarabun New" w:cs="TH Sarabun New"/>
          <w:sz w:val="32"/>
          <w:szCs w:val="32"/>
          <w:cs/>
        </w:rPr>
        <w:t>เป็นการจัดแบ่งข้อมูลเข้าเป็นกลุ่มข้อมูลที่มีขนาดเท่า ๆ กัน</w:t>
      </w:r>
      <w:r w:rsidRPr="00C901A6">
        <w:rPr>
          <w:rFonts w:ascii="TH Sarabun New" w:hAnsi="TH Sarabun New" w:cs="TH Sarabun New"/>
          <w:sz w:val="32"/>
          <w:szCs w:val="32"/>
        </w:rPr>
        <w:t xml:space="preserve"> </w:t>
      </w:r>
      <w:r w:rsidRPr="00C901A6">
        <w:rPr>
          <w:rFonts w:ascii="TH Sarabun New" w:hAnsi="TH Sarabun New" w:cs="TH Sarabun New"/>
          <w:sz w:val="32"/>
          <w:szCs w:val="32"/>
          <w:cs/>
        </w:rPr>
        <w:t>ซึ่งค่าเหล่านี้จะถูกใช้เป็นเงื่อนไขในการก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หนดข้อมูลเข้าสู่ระบบที่ถูกน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เสนอทั้งกลุ่มที่</w:t>
      </w:r>
      <w:r w:rsidRPr="00C901A6">
        <w:rPr>
          <w:rFonts w:ascii="TH Sarabun New" w:hAnsi="TH Sarabun New" w:cs="TH Sarabun New"/>
          <w:sz w:val="32"/>
          <w:szCs w:val="32"/>
        </w:rPr>
        <w:t xml:space="preserve"> </w:t>
      </w:r>
      <w:r w:rsidRPr="00C901A6">
        <w:rPr>
          <w:rFonts w:ascii="TH Sarabun New" w:hAnsi="TH Sarabun New" w:cs="TH Sarabun New"/>
          <w:sz w:val="32"/>
          <w:szCs w:val="32"/>
          <w:cs/>
        </w:rPr>
        <w:t>ถูกต้องหรือไม่ถูกต้อง</w:t>
      </w:r>
      <w:r w:rsidRPr="00C901A6">
        <w:rPr>
          <w:rFonts w:ascii="TH Sarabun New" w:hAnsi="TH Sarabun New" w:cs="TH Sarabun New"/>
          <w:sz w:val="32"/>
          <w:szCs w:val="32"/>
        </w:rPr>
        <w:t xml:space="preserve"> </w:t>
      </w:r>
    </w:p>
    <w:p w14:paraId="1CA1E45E" w14:textId="471F7B50" w:rsidR="00C901A6" w:rsidRPr="00C901A6" w:rsidRDefault="00C901A6" w:rsidP="00B738EE">
      <w:pPr>
        <w:pStyle w:val="ListParagraph"/>
        <w:numPr>
          <w:ilvl w:val="1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901A6">
        <w:rPr>
          <w:rFonts w:ascii="TH Sarabun New" w:hAnsi="TH Sarabun New" w:cs="TH Sarabun New"/>
          <w:sz w:val="32"/>
          <w:szCs w:val="32"/>
        </w:rPr>
        <w:t xml:space="preserve">Boundary Value Analysis </w:t>
      </w:r>
      <w:r w:rsidRPr="00C901A6">
        <w:rPr>
          <w:rFonts w:ascii="TH Sarabun New" w:hAnsi="TH Sarabun New" w:cs="TH Sarabun New"/>
          <w:sz w:val="32"/>
          <w:szCs w:val="32"/>
          <w:cs/>
        </w:rPr>
        <w:t>เป็นการตรวจสอบจ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 xml:space="preserve">นวนขนาดตัวอักษร เช่น </w:t>
      </w:r>
      <w:r w:rsidRPr="00C901A6">
        <w:rPr>
          <w:rFonts w:ascii="TH Sarabun New" w:hAnsi="TH Sarabun New" w:cs="TH Sarabun New"/>
          <w:sz w:val="32"/>
          <w:szCs w:val="32"/>
        </w:rPr>
        <w:t xml:space="preserve">4 – 10 </w:t>
      </w:r>
      <w:r w:rsidRPr="00C901A6">
        <w:rPr>
          <w:rFonts w:ascii="TH Sarabun New" w:hAnsi="TH Sarabun New" w:cs="TH Sarabun New"/>
          <w:sz w:val="32"/>
          <w:szCs w:val="32"/>
          <w:cs/>
        </w:rPr>
        <w:t>ตั</w:t>
      </w:r>
      <w:r>
        <w:rPr>
          <w:rFonts w:ascii="TH Sarabun New" w:hAnsi="TH Sarabun New" w:cs="TH Sarabun New" w:hint="cs"/>
          <w:sz w:val="32"/>
          <w:szCs w:val="32"/>
          <w:cs/>
        </w:rPr>
        <w:t>ว</w:t>
      </w:r>
    </w:p>
    <w:p w14:paraId="48BF73F6" w14:textId="5DDA7A6A" w:rsidR="00C901A6" w:rsidRDefault="00C901A6" w:rsidP="00B738E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901A6">
        <w:rPr>
          <w:rFonts w:ascii="TH Sarabun New" w:hAnsi="TH Sarabun New" w:cs="TH Sarabun New"/>
          <w:sz w:val="32"/>
          <w:szCs w:val="32"/>
        </w:rPr>
        <w:t xml:space="preserve">Automate Tested </w:t>
      </w:r>
      <w:r w:rsidRPr="00C901A6">
        <w:rPr>
          <w:rFonts w:ascii="TH Sarabun New" w:hAnsi="TH Sarabun New" w:cs="TH Sarabun New"/>
          <w:sz w:val="32"/>
          <w:szCs w:val="32"/>
          <w:cs/>
        </w:rPr>
        <w:t>คือการทดสอบแบบอัตโนมัติ เป็นการทดสอบด้วยเครื่องคอมพิวเตอร์ โดยน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เอกสารที่นักออกแบบข้อมูลไว้แล้วน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มาทดสอบ มีการประมวลผลที่แม่นย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และรวดเร็ว 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901A6">
        <w:rPr>
          <w:rFonts w:ascii="TH Sarabun New" w:hAnsi="TH Sarabun New" w:cs="TH Sarabun New"/>
          <w:sz w:val="32"/>
          <w:szCs w:val="32"/>
          <w:cs/>
        </w:rPr>
        <w:t>ให้ไม่เสียเวลาในการทดสอบ ซึ่งใช้วิธีทดสอบอัตโนมัติที่เรียกว่า “</w:t>
      </w:r>
      <w:r w:rsidRPr="00C901A6">
        <w:rPr>
          <w:rFonts w:ascii="TH Sarabun New" w:hAnsi="TH Sarabun New" w:cs="TH Sarabun New"/>
          <w:sz w:val="32"/>
          <w:szCs w:val="32"/>
        </w:rPr>
        <w:t xml:space="preserve">Data-Driven testing” </w:t>
      </w:r>
      <w:r w:rsidRPr="00C901A6">
        <w:rPr>
          <w:rFonts w:ascii="TH Sarabun New" w:hAnsi="TH Sarabun New" w:cs="TH Sarabun New"/>
          <w:sz w:val="32"/>
          <w:szCs w:val="32"/>
          <w:cs/>
        </w:rPr>
        <w:t>ในการทดสอบ</w:t>
      </w:r>
    </w:p>
    <w:p w14:paraId="21971FBB" w14:textId="1A49C2A5" w:rsidR="00E6704F" w:rsidRDefault="00E6704F" w:rsidP="00E6704F">
      <w:pPr>
        <w:rPr>
          <w:rFonts w:ascii="TH Sarabun New" w:hAnsi="TH Sarabun New" w:cs="TH Sarabun New"/>
        </w:rPr>
      </w:pPr>
    </w:p>
    <w:p w14:paraId="1ABCF1C3" w14:textId="5D9373B2" w:rsidR="00E6704F" w:rsidRDefault="00E6704F" w:rsidP="00E6704F">
      <w:pPr>
        <w:rPr>
          <w:rFonts w:ascii="TH Sarabun New" w:hAnsi="TH Sarabun New" w:cs="TH Sarabun New"/>
        </w:rPr>
      </w:pPr>
    </w:p>
    <w:p w14:paraId="7CCA53CB" w14:textId="77777777" w:rsidR="00E6704F" w:rsidRPr="00E6704F" w:rsidRDefault="00E6704F" w:rsidP="00E6704F">
      <w:pPr>
        <w:rPr>
          <w:rFonts w:ascii="TH Sarabun New" w:hAnsi="TH Sarabun New" w:cs="TH Sarabun New"/>
        </w:rPr>
      </w:pPr>
    </w:p>
    <w:p w14:paraId="0F77D638" w14:textId="58372972" w:rsidR="00C901A6" w:rsidRPr="00C901A6" w:rsidRDefault="00C901A6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r>
        <w:rPr>
          <w:rFonts w:ascii="TH Sarabun New" w:hAnsi="TH Sarabun New" w:cs="TH Sarabun New" w:hint="cs"/>
          <w:b w:val="0"/>
          <w:bCs/>
          <w:sz w:val="32"/>
          <w:cs/>
        </w:rPr>
        <w:t xml:space="preserve"> </w:t>
      </w:r>
      <w:bookmarkStart w:id="16" w:name="_Toc7427992"/>
      <w:r>
        <w:rPr>
          <w:rFonts w:ascii="TH Sarabun New" w:hAnsi="TH Sarabun New" w:cs="TH Sarabun New" w:hint="cs"/>
          <w:b w:val="0"/>
          <w:bCs/>
          <w:sz w:val="32"/>
          <w:cs/>
        </w:rPr>
        <w:t>เงื่อนไข</w:t>
      </w:r>
      <w:r w:rsidR="0033624D">
        <w:rPr>
          <w:rFonts w:ascii="TH Sarabun New" w:hAnsi="TH Sarabun New" w:cs="TH Sarabun New" w:hint="cs"/>
          <w:b w:val="0"/>
          <w:bCs/>
          <w:sz w:val="32"/>
          <w:cs/>
        </w:rPr>
        <w:t>ผ่านหรือไม่ผ่านการทดสอบ</w:t>
      </w:r>
      <w:bookmarkEnd w:id="16"/>
      <w:r w:rsidRPr="00C901A6">
        <w:rPr>
          <w:rFonts w:ascii="TH Sarabun New" w:hAnsi="TH Sarabun New" w:cs="TH Sarabun New"/>
          <w:bCs/>
          <w:sz w:val="32"/>
        </w:rPr>
        <w:t xml:space="preserve"> </w:t>
      </w:r>
      <w:r w:rsidRPr="00C901A6">
        <w:rPr>
          <w:rFonts w:ascii="TH Sarabun New" w:hAnsi="TH Sarabun New" w:cs="TH Sarabun New"/>
          <w:b w:val="0"/>
          <w:bCs/>
          <w:sz w:val="32"/>
          <w:cs/>
        </w:rPr>
        <w:tab/>
      </w:r>
    </w:p>
    <w:p w14:paraId="636E195E" w14:textId="6655F7D8" w:rsidR="00C901A6" w:rsidRDefault="0033624D" w:rsidP="00095293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3624D">
        <w:rPr>
          <w:rFonts w:ascii="TH Sarabun New" w:hAnsi="TH Sarabun New" w:cs="TH Sarabun New"/>
          <w:cs/>
        </w:rPr>
        <w:t>การระบุเงื่อนไขผ่านหรือไม่ผ่านการทดสอบนั้น เกณฑ์ดังกล่าวนี้จะเป็นเครื่องมือในการทดสอบโดยอ้างอิง</w:t>
      </w:r>
      <w:r w:rsidRPr="0033624D">
        <w:rPr>
          <w:rFonts w:ascii="TH Sarabun New" w:hAnsi="TH Sarabun New" w:cs="TH Sarabun New"/>
        </w:rPr>
        <w:t xml:space="preserve"> </w:t>
      </w:r>
      <w:r w:rsidRPr="0033624D">
        <w:rPr>
          <w:rFonts w:ascii="TH Sarabun New" w:hAnsi="TH Sarabun New" w:cs="TH Sarabun New"/>
          <w:cs/>
        </w:rPr>
        <w:t>จากความถูกต้อง ข้อผิดพลาด ที่มาจากเงื่อนไขการทดสอบระดับความส</w:t>
      </w:r>
      <w:r w:rsidR="002A2BDF">
        <w:rPr>
          <w:rFonts w:ascii="TH Sarabun New" w:hAnsi="TH Sarabun New" w:cs="TH Sarabun New" w:hint="cs"/>
          <w:cs/>
          <w:lang w:bidi="th-TH"/>
        </w:rPr>
        <w:t>ำ</w:t>
      </w:r>
      <w:r w:rsidRPr="0033624D">
        <w:rPr>
          <w:rFonts w:ascii="TH Sarabun New" w:hAnsi="TH Sarabun New" w:cs="TH Sarabun New"/>
          <w:cs/>
        </w:rPr>
        <w:t>คัญและจ</w:t>
      </w:r>
      <w:r w:rsidR="002A2BDF">
        <w:rPr>
          <w:rFonts w:ascii="TH Sarabun New" w:hAnsi="TH Sarabun New" w:cs="TH Sarabun New" w:hint="cs"/>
          <w:cs/>
          <w:lang w:bidi="th-TH"/>
        </w:rPr>
        <w:t>ำ</w:t>
      </w:r>
      <w:r w:rsidRPr="0033624D">
        <w:rPr>
          <w:rFonts w:ascii="TH Sarabun New" w:hAnsi="TH Sarabun New" w:cs="TH Sarabun New"/>
          <w:cs/>
        </w:rPr>
        <w:t>นวนชุดข้อมูล เช่น หาก</w:t>
      </w:r>
      <w:r w:rsidRPr="0033624D">
        <w:rPr>
          <w:rFonts w:ascii="TH Sarabun New" w:hAnsi="TH Sarabun New" w:cs="TH Sarabun New"/>
        </w:rPr>
        <w:t xml:space="preserve"> </w:t>
      </w:r>
      <w:r w:rsidRPr="0033624D">
        <w:rPr>
          <w:rFonts w:ascii="TH Sarabun New" w:hAnsi="TH Sarabun New" w:cs="TH Sarabun New"/>
          <w:cs/>
        </w:rPr>
        <w:t>กรณีทดสอบมีระดับความส</w:t>
      </w:r>
      <w:r w:rsidR="002A2BDF">
        <w:rPr>
          <w:rFonts w:ascii="TH Sarabun New" w:hAnsi="TH Sarabun New" w:cs="TH Sarabun New" w:hint="cs"/>
          <w:cs/>
          <w:lang w:bidi="th-TH"/>
        </w:rPr>
        <w:t>ำ</w:t>
      </w:r>
      <w:r w:rsidRPr="0033624D">
        <w:rPr>
          <w:rFonts w:ascii="TH Sarabun New" w:hAnsi="TH Sarabun New" w:cs="TH Sarabun New"/>
          <w:cs/>
        </w:rPr>
        <w:t>คัญสูง ความสมบ</w:t>
      </w:r>
      <w:r w:rsidR="002A2BDF">
        <w:rPr>
          <w:rFonts w:ascii="TH Sarabun New" w:hAnsi="TH Sarabun New" w:cs="TH Sarabun New" w:hint="cs"/>
          <w:cs/>
          <w:lang w:bidi="th-TH"/>
        </w:rPr>
        <w:t>ู</w:t>
      </w:r>
      <w:r w:rsidRPr="0033624D">
        <w:rPr>
          <w:rFonts w:ascii="TH Sarabun New" w:hAnsi="TH Sarabun New" w:cs="TH Sarabun New"/>
          <w:cs/>
        </w:rPr>
        <w:t>รณ์ของการทดสอบต้องไม่ผิดพลาด มีความถูกต้องตามเกณฑ์</w:t>
      </w:r>
      <w:r w:rsidRPr="0033624D">
        <w:rPr>
          <w:rFonts w:ascii="TH Sarabun New" w:hAnsi="TH Sarabun New" w:cs="TH Sarabun New"/>
        </w:rPr>
        <w:t xml:space="preserve"> 100 </w:t>
      </w:r>
      <w:r w:rsidRPr="0033624D">
        <w:rPr>
          <w:rFonts w:ascii="TH Sarabun New" w:hAnsi="TH Sarabun New" w:cs="TH Sarabun New"/>
          <w:cs/>
        </w:rPr>
        <w:t>เปอร์เซ็นจึงจะถือว่าผ่านการทดสอบ แต่ในกรณีที่มีการพบข้อผิดพลาดมากกว่าเกณฑ์หรือเปอร์เซ็นที่</w:t>
      </w:r>
      <w:r w:rsidRPr="0033624D">
        <w:rPr>
          <w:rFonts w:ascii="TH Sarabun New" w:hAnsi="TH Sarabun New" w:cs="TH Sarabun New"/>
        </w:rPr>
        <w:t xml:space="preserve"> </w:t>
      </w:r>
      <w:r w:rsidRPr="0033624D">
        <w:rPr>
          <w:rFonts w:ascii="TH Sarabun New" w:hAnsi="TH Sarabun New" w:cs="TH Sarabun New"/>
          <w:cs/>
        </w:rPr>
        <w:t>ก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33624D">
        <w:rPr>
          <w:rFonts w:ascii="TH Sarabun New" w:hAnsi="TH Sarabun New" w:cs="TH Sarabun New"/>
          <w:cs/>
        </w:rPr>
        <w:t>หนดไว้ จะถือว่าไม่ผ่านการทดสอบ</w:t>
      </w:r>
    </w:p>
    <w:p w14:paraId="540502FA" w14:textId="77777777" w:rsidR="0033624D" w:rsidRPr="0033624D" w:rsidRDefault="0033624D" w:rsidP="0033624D">
      <w:pPr>
        <w:ind w:firstLine="360"/>
        <w:jc w:val="thaiDistribute"/>
        <w:rPr>
          <w:rFonts w:ascii="TH Sarabun New" w:hAnsi="TH Sarabun New" w:cs="TH Sarabun New"/>
        </w:rPr>
      </w:pPr>
      <w:r w:rsidRPr="0033624D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33624D">
        <w:rPr>
          <w:rFonts w:ascii="TH Sarabun New" w:hAnsi="TH Sarabun New" w:cs="TH Sarabun New"/>
          <w:b/>
          <w:bCs/>
        </w:rPr>
        <w:t>TP-</w:t>
      </w:r>
      <w:r>
        <w:rPr>
          <w:rFonts w:ascii="TH Sarabun New" w:hAnsi="TH Sarabun New" w:cs="TH Sarabun New"/>
          <w:b/>
          <w:bCs/>
        </w:rPr>
        <w:t>10</w:t>
      </w:r>
      <w:r w:rsidRPr="0033624D">
        <w:rPr>
          <w:rFonts w:ascii="TH Sarabun New" w:hAnsi="TH Sarabun New" w:cs="TH Sarabun New"/>
          <w:b/>
          <w:bCs/>
        </w:rPr>
        <w:t>.1</w:t>
      </w:r>
      <w:r w:rsidRPr="0033624D">
        <w:rPr>
          <w:rFonts w:ascii="TH Sarabun New" w:hAnsi="TH Sarabun New" w:cs="TH Sarabun New"/>
        </w:rPr>
        <w:t xml:space="preserve"> </w:t>
      </w:r>
      <w:r w:rsidRPr="0033624D">
        <w:rPr>
          <w:rFonts w:ascii="TH Sarabun New" w:hAnsi="TH Sarabun New" w:cs="TH Sarabun New"/>
          <w:cs/>
        </w:rPr>
        <w:t>ก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33624D">
        <w:rPr>
          <w:rFonts w:ascii="TH Sarabun New" w:hAnsi="TH Sarabun New" w:cs="TH Sarabun New"/>
          <w:cs/>
        </w:rPr>
        <w:t>หนดเงื่อนไขการทดสอบ</w:t>
      </w:r>
    </w:p>
    <w:tbl>
      <w:tblPr>
        <w:tblStyle w:val="TableGrid"/>
        <w:tblW w:w="5105" w:type="pct"/>
        <w:tblLook w:val="04A0" w:firstRow="1" w:lastRow="0" w:firstColumn="1" w:lastColumn="0" w:noHBand="0" w:noVBand="1"/>
      </w:tblPr>
      <w:tblGrid>
        <w:gridCol w:w="2266"/>
        <w:gridCol w:w="2125"/>
        <w:gridCol w:w="2692"/>
        <w:gridCol w:w="2125"/>
      </w:tblGrid>
      <w:tr w:rsidR="0033624D" w:rsidRPr="00095293" w14:paraId="33846F05" w14:textId="77777777" w:rsidTr="00095293">
        <w:tc>
          <w:tcPr>
            <w:tcW w:w="1230" w:type="pct"/>
            <w:vMerge w:val="restart"/>
          </w:tcPr>
          <w:p w14:paraId="515E2F85" w14:textId="4E5FD079" w:rsidR="0033624D" w:rsidRPr="00095293" w:rsidRDefault="0033624D" w:rsidP="00095293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95293">
              <w:rPr>
                <w:rFonts w:ascii="TH Sarabun New" w:hAnsi="TH Sarabun New" w:cs="TH Sarabun New"/>
                <w:b/>
                <w:bCs/>
                <w:cs/>
              </w:rPr>
              <w:t>จำนวนชุดข้อมูลการ</w:t>
            </w:r>
            <w:r w:rsidRPr="00095293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Pr="00095293">
              <w:rPr>
                <w:rFonts w:ascii="TH Sarabun New" w:hAnsi="TH Sarabun New" w:cs="TH Sarabun New"/>
                <w:b/>
                <w:bCs/>
                <w:cs/>
              </w:rPr>
              <w:t>ทดสอบ</w:t>
            </w:r>
            <w:r w:rsidRPr="00095293">
              <w:rPr>
                <w:rFonts w:ascii="TH Sarabun New" w:hAnsi="TH Sarabun New" w:cs="TH Sarabun New"/>
                <w:b/>
                <w:bCs/>
              </w:rPr>
              <w:t xml:space="preserve"> (Test Data)</w:t>
            </w:r>
          </w:p>
        </w:tc>
        <w:tc>
          <w:tcPr>
            <w:tcW w:w="3770" w:type="pct"/>
            <w:gridSpan w:val="3"/>
          </w:tcPr>
          <w:p w14:paraId="3EA74EBD" w14:textId="2E926691" w:rsidR="0033624D" w:rsidRPr="00095293" w:rsidRDefault="0033624D" w:rsidP="00095293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95293">
              <w:rPr>
                <w:rFonts w:ascii="TH Sarabun New" w:hAnsi="TH Sarabun New" w:cs="TH Sarabun New"/>
                <w:b/>
                <w:bCs/>
                <w:cs/>
              </w:rPr>
              <w:t>ความสมบูรณ์ (%)</w:t>
            </w:r>
          </w:p>
        </w:tc>
      </w:tr>
      <w:tr w:rsidR="0033624D" w:rsidRPr="00095293" w14:paraId="1ACB58AF" w14:textId="77777777" w:rsidTr="00095293">
        <w:tc>
          <w:tcPr>
            <w:tcW w:w="1230" w:type="pct"/>
            <w:vMerge/>
          </w:tcPr>
          <w:p w14:paraId="7AA3DBCB" w14:textId="77777777" w:rsidR="0033624D" w:rsidRPr="00095293" w:rsidRDefault="0033624D" w:rsidP="00095293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154" w:type="pct"/>
          </w:tcPr>
          <w:p w14:paraId="7B33F7CC" w14:textId="7C27C37C" w:rsidR="0033624D" w:rsidRPr="00095293" w:rsidRDefault="0033624D" w:rsidP="00095293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95293">
              <w:rPr>
                <w:rFonts w:ascii="TH Sarabun New" w:hAnsi="TH Sarabun New" w:cs="TH Sarabun New"/>
                <w:b/>
                <w:bCs/>
                <w:cs/>
              </w:rPr>
              <w:t>ลำดับความสำคัญสูง</w:t>
            </w:r>
          </w:p>
        </w:tc>
        <w:tc>
          <w:tcPr>
            <w:tcW w:w="1462" w:type="pct"/>
          </w:tcPr>
          <w:p w14:paraId="13B65375" w14:textId="7C2F1326" w:rsidR="0033624D" w:rsidRPr="00095293" w:rsidRDefault="0033624D" w:rsidP="00095293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95293">
              <w:rPr>
                <w:rFonts w:ascii="TH Sarabun New" w:hAnsi="TH Sarabun New" w:cs="TH Sarabun New"/>
                <w:b/>
                <w:bCs/>
                <w:cs/>
              </w:rPr>
              <w:t>ลำดับความสำคัญปานกลาง</w:t>
            </w:r>
          </w:p>
        </w:tc>
        <w:tc>
          <w:tcPr>
            <w:tcW w:w="1154" w:type="pct"/>
          </w:tcPr>
          <w:p w14:paraId="784C1B97" w14:textId="17F8929B" w:rsidR="0033624D" w:rsidRPr="00095293" w:rsidRDefault="0033624D" w:rsidP="00095293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95293">
              <w:rPr>
                <w:rFonts w:ascii="TH Sarabun New" w:hAnsi="TH Sarabun New" w:cs="TH Sarabun New"/>
                <w:b/>
                <w:bCs/>
                <w:cs/>
              </w:rPr>
              <w:t>ลำดับความสำคัญต่ำ</w:t>
            </w:r>
          </w:p>
        </w:tc>
      </w:tr>
      <w:tr w:rsidR="0033624D" w:rsidRPr="00095293" w14:paraId="07A43C6E" w14:textId="77777777" w:rsidTr="00095293">
        <w:tc>
          <w:tcPr>
            <w:tcW w:w="1230" w:type="pct"/>
          </w:tcPr>
          <w:p w14:paraId="0615E98D" w14:textId="36739CCB" w:rsidR="0033624D" w:rsidRPr="00095293" w:rsidRDefault="0033624D" w:rsidP="00095293">
            <w:pPr>
              <w:rPr>
                <w:rFonts w:ascii="TH Sarabun New" w:hAnsi="TH Sarabun New" w:cs="TH Sarabun New"/>
              </w:rPr>
            </w:pPr>
            <w:r w:rsidRPr="00095293">
              <w:rPr>
                <w:rFonts w:ascii="TH Sarabun New" w:hAnsi="TH Sarabun New" w:cs="TH Sarabun New"/>
                <w:cs/>
              </w:rPr>
              <w:t xml:space="preserve">ไม่เกิน </w:t>
            </w:r>
            <w:r w:rsidRPr="00095293">
              <w:rPr>
                <w:rFonts w:ascii="TH Sarabun New" w:hAnsi="TH Sarabun New" w:cs="TH Sarabun New"/>
              </w:rPr>
              <w:t xml:space="preserve">10 </w:t>
            </w:r>
            <w:r w:rsidRPr="00095293">
              <w:rPr>
                <w:rFonts w:ascii="TH Sarabun New" w:hAnsi="TH Sarabun New" w:cs="TH Sarabun New"/>
                <w:cs/>
              </w:rPr>
              <w:t>ชุดข้อมูลการ</w:t>
            </w:r>
            <w:r w:rsidRPr="00095293">
              <w:rPr>
                <w:rFonts w:ascii="TH Sarabun New" w:hAnsi="TH Sarabun New" w:cs="TH Sarabun New"/>
              </w:rPr>
              <w:t xml:space="preserve"> </w:t>
            </w:r>
            <w:r w:rsidRPr="00095293">
              <w:rPr>
                <w:rFonts w:ascii="TH Sarabun New" w:hAnsi="TH Sarabun New" w:cs="TH Sarabun New"/>
                <w:cs/>
              </w:rPr>
              <w:t>ทดสอบ</w:t>
            </w:r>
          </w:p>
        </w:tc>
        <w:tc>
          <w:tcPr>
            <w:tcW w:w="1154" w:type="pct"/>
          </w:tcPr>
          <w:p w14:paraId="11AD6DA3" w14:textId="70F3C8CB" w:rsidR="0033624D" w:rsidRPr="00095293" w:rsidRDefault="00095293" w:rsidP="0009529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98</w:t>
            </w:r>
          </w:p>
        </w:tc>
        <w:tc>
          <w:tcPr>
            <w:tcW w:w="1462" w:type="pct"/>
          </w:tcPr>
          <w:p w14:paraId="4553CE85" w14:textId="7A30CF00" w:rsidR="0033624D" w:rsidRPr="00095293" w:rsidRDefault="00095293" w:rsidP="0009529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96</w:t>
            </w:r>
          </w:p>
        </w:tc>
        <w:tc>
          <w:tcPr>
            <w:tcW w:w="1154" w:type="pct"/>
          </w:tcPr>
          <w:p w14:paraId="552F0373" w14:textId="42A96BFC" w:rsidR="0033624D" w:rsidRPr="00095293" w:rsidRDefault="00095293" w:rsidP="0009529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94</w:t>
            </w:r>
          </w:p>
        </w:tc>
      </w:tr>
      <w:tr w:rsidR="0033624D" w:rsidRPr="00095293" w14:paraId="574C2444" w14:textId="77777777" w:rsidTr="00095293">
        <w:tc>
          <w:tcPr>
            <w:tcW w:w="1230" w:type="pct"/>
          </w:tcPr>
          <w:p w14:paraId="42AEFFC8" w14:textId="1A2C7800" w:rsidR="0033624D" w:rsidRPr="00095293" w:rsidRDefault="0033624D" w:rsidP="00095293">
            <w:pPr>
              <w:rPr>
                <w:rFonts w:ascii="TH Sarabun New" w:hAnsi="TH Sarabun New" w:cs="TH Sarabun New"/>
              </w:rPr>
            </w:pPr>
            <w:r w:rsidRPr="00095293">
              <w:rPr>
                <w:rFonts w:ascii="TH Sarabun New" w:hAnsi="TH Sarabun New" w:cs="TH Sarabun New"/>
                <w:cs/>
              </w:rPr>
              <w:t xml:space="preserve">มากกว่า </w:t>
            </w:r>
            <w:r w:rsidRPr="00095293">
              <w:rPr>
                <w:rFonts w:ascii="TH Sarabun New" w:hAnsi="TH Sarabun New" w:cs="TH Sarabun New"/>
              </w:rPr>
              <w:t xml:space="preserve">10 </w:t>
            </w:r>
            <w:r w:rsidRPr="00095293">
              <w:rPr>
                <w:rFonts w:ascii="TH Sarabun New" w:hAnsi="TH Sarabun New" w:cs="TH Sarabun New"/>
                <w:cs/>
              </w:rPr>
              <w:t>ชุดข้อมูล</w:t>
            </w:r>
            <w:r w:rsidRPr="00095293">
              <w:rPr>
                <w:rFonts w:ascii="TH Sarabun New" w:hAnsi="TH Sarabun New" w:cs="TH Sarabun New"/>
              </w:rPr>
              <w:t xml:space="preserve"> </w:t>
            </w:r>
            <w:r w:rsidRPr="00095293">
              <w:rPr>
                <w:rFonts w:ascii="TH Sarabun New" w:hAnsi="TH Sarabun New" w:cs="TH Sarabun New"/>
                <w:cs/>
              </w:rPr>
              <w:t>การทดสอบ</w:t>
            </w:r>
          </w:p>
        </w:tc>
        <w:tc>
          <w:tcPr>
            <w:tcW w:w="1154" w:type="pct"/>
          </w:tcPr>
          <w:p w14:paraId="4E9781DC" w14:textId="4082F715" w:rsidR="0033624D" w:rsidRPr="00095293" w:rsidRDefault="00095293" w:rsidP="0009529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95</w:t>
            </w:r>
          </w:p>
        </w:tc>
        <w:tc>
          <w:tcPr>
            <w:tcW w:w="1462" w:type="pct"/>
          </w:tcPr>
          <w:p w14:paraId="255DA579" w14:textId="70A9973F" w:rsidR="0033624D" w:rsidRPr="00095293" w:rsidRDefault="00095293" w:rsidP="0009529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93</w:t>
            </w:r>
          </w:p>
        </w:tc>
        <w:tc>
          <w:tcPr>
            <w:tcW w:w="1154" w:type="pct"/>
          </w:tcPr>
          <w:p w14:paraId="1ECA708A" w14:textId="47889CEA" w:rsidR="0033624D" w:rsidRPr="00095293" w:rsidRDefault="00095293" w:rsidP="00095293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91</w:t>
            </w:r>
          </w:p>
        </w:tc>
      </w:tr>
    </w:tbl>
    <w:p w14:paraId="53B2433A" w14:textId="1485E9CD" w:rsidR="00095293" w:rsidRPr="002A2BDF" w:rsidRDefault="00095293" w:rsidP="002A2BDF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r w:rsidRPr="002A2BDF">
        <w:rPr>
          <w:rFonts w:ascii="TH Sarabun New" w:hAnsi="TH Sarabun New" w:cs="TH Sarabun New"/>
          <w:b w:val="0"/>
          <w:bCs/>
          <w:sz w:val="32"/>
          <w:cs/>
        </w:rPr>
        <w:lastRenderedPageBreak/>
        <w:t xml:space="preserve"> </w:t>
      </w:r>
      <w:bookmarkStart w:id="17" w:name="_Toc7427993"/>
      <w:r w:rsidRPr="002A2BDF">
        <w:rPr>
          <w:rFonts w:ascii="TH Sarabun New" w:hAnsi="TH Sarabun New" w:cs="TH Sarabun New"/>
          <w:b w:val="0"/>
          <w:bCs/>
          <w:sz w:val="32"/>
          <w:cs/>
        </w:rPr>
        <w:t>เงื่อนไขการหยุดและเริ่มต้นใหม่ของการทดสอบ (</w:t>
      </w:r>
      <w:r w:rsidRPr="002A2BDF">
        <w:rPr>
          <w:rFonts w:ascii="TH Sarabun New" w:hAnsi="TH Sarabun New" w:cs="TH Sarabun New"/>
          <w:sz w:val="32"/>
        </w:rPr>
        <w:t>Suspension Criteria And Resumption Requirements)</w:t>
      </w:r>
      <w:bookmarkEnd w:id="17"/>
      <w:r w:rsidRPr="002A2BDF">
        <w:rPr>
          <w:rFonts w:ascii="TH Sarabun New" w:hAnsi="TH Sarabun New" w:cs="TH Sarabun New"/>
          <w:sz w:val="32"/>
        </w:rPr>
        <w:t xml:space="preserve"> </w:t>
      </w:r>
    </w:p>
    <w:p w14:paraId="275CFE15" w14:textId="479F32FB" w:rsidR="00095293" w:rsidRDefault="00095293" w:rsidP="002A2BDF">
      <w:pPr>
        <w:ind w:firstLine="360"/>
        <w:jc w:val="thaiDistribute"/>
        <w:rPr>
          <w:rFonts w:ascii="TH Sarabun New" w:hAnsi="TH Sarabun New" w:cs="TH Sarabun New"/>
        </w:rPr>
      </w:pPr>
      <w:r w:rsidRPr="00095293">
        <w:rPr>
          <w:rFonts w:ascii="TH Sarabun New" w:hAnsi="TH Sarabun New" w:cs="TH Sarabun New"/>
          <w:cs/>
        </w:rPr>
        <w:t>ในการทดสอบบางครั้งจะมีสถานการณ์ที่ท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095293">
        <w:rPr>
          <w:rFonts w:ascii="TH Sarabun New" w:hAnsi="TH Sarabun New" w:cs="TH Sarabun New"/>
          <w:cs/>
        </w:rPr>
        <w:t>ให้นักทดสอบมีความจ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095293">
        <w:rPr>
          <w:rFonts w:ascii="TH Sarabun New" w:hAnsi="TH Sarabun New" w:cs="TH Sarabun New"/>
          <w:cs/>
        </w:rPr>
        <w:t>เป็นที่จะต้องระงับการทดสอบในการ</w:t>
      </w:r>
      <w:r w:rsidRPr="00095293">
        <w:rPr>
          <w:rFonts w:ascii="TH Sarabun New" w:hAnsi="TH Sarabun New" w:cs="TH Sarabun New"/>
        </w:rPr>
        <w:t xml:space="preserve"> </w:t>
      </w:r>
      <w:r w:rsidRPr="00095293">
        <w:rPr>
          <w:rFonts w:ascii="TH Sarabun New" w:hAnsi="TH Sarabun New" w:cs="TH Sarabun New"/>
          <w:cs/>
        </w:rPr>
        <w:t>ทดสอบซึ่งมาจากข้อผิดพลาด (</w:t>
      </w:r>
      <w:r w:rsidRPr="00095293">
        <w:rPr>
          <w:rFonts w:ascii="TH Sarabun New" w:hAnsi="TH Sarabun New" w:cs="TH Sarabun New"/>
        </w:rPr>
        <w:t xml:space="preserve">Error) </w:t>
      </w:r>
      <w:r w:rsidRPr="00095293">
        <w:rPr>
          <w:rFonts w:ascii="TH Sarabun New" w:hAnsi="TH Sarabun New" w:cs="TH Sarabun New"/>
          <w:cs/>
        </w:rPr>
        <w:t>ที่เกินเกณฑ์ก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095293">
        <w:rPr>
          <w:rFonts w:ascii="TH Sarabun New" w:hAnsi="TH Sarabun New" w:cs="TH Sarabun New"/>
          <w:cs/>
        </w:rPr>
        <w:t>หนดและการร้องขอการแก้ไขหรือไม่เปลี่ยนแปลงความ</w:t>
      </w:r>
      <w:r w:rsidRPr="00095293">
        <w:rPr>
          <w:rFonts w:ascii="TH Sarabun New" w:hAnsi="TH Sarabun New" w:cs="TH Sarabun New"/>
        </w:rPr>
        <w:t xml:space="preserve"> </w:t>
      </w:r>
      <w:r w:rsidRPr="00095293">
        <w:rPr>
          <w:rFonts w:ascii="TH Sarabun New" w:hAnsi="TH Sarabun New" w:cs="TH Sarabun New"/>
          <w:cs/>
        </w:rPr>
        <w:t>ต้องการของระบบ (</w:t>
      </w:r>
      <w:r w:rsidRPr="00095293">
        <w:rPr>
          <w:rFonts w:ascii="TH Sarabun New" w:hAnsi="TH Sarabun New" w:cs="TH Sarabun New"/>
        </w:rPr>
        <w:t xml:space="preserve">Change Request) </w:t>
      </w:r>
      <w:r w:rsidRPr="00095293">
        <w:rPr>
          <w:rFonts w:ascii="TH Sarabun New" w:hAnsi="TH Sarabun New" w:cs="TH Sarabun New"/>
          <w:cs/>
        </w:rPr>
        <w:t>ทั้งนี้ขึ้นอยู่กับเงื่อนไขการทดสอบดังนี้</w:t>
      </w:r>
      <w:r w:rsidRPr="00095293">
        <w:rPr>
          <w:rFonts w:ascii="TH Sarabun New" w:hAnsi="TH Sarabun New" w:cs="TH Sarabun New"/>
        </w:rPr>
        <w:t xml:space="preserve"> </w:t>
      </w:r>
    </w:p>
    <w:p w14:paraId="41852E50" w14:textId="77777777" w:rsidR="00095293" w:rsidRPr="00095293" w:rsidRDefault="00095293" w:rsidP="002A2BDF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95293">
        <w:rPr>
          <w:rFonts w:ascii="TH Sarabun New" w:hAnsi="TH Sarabun New" w:cs="TH Sarabun New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</w:t>
      </w:r>
      <w:r w:rsidRPr="00095293">
        <w:rPr>
          <w:rFonts w:ascii="TH Sarabun New" w:hAnsi="TH Sarabun New" w:cs="TH Sarabun New"/>
          <w:sz w:val="32"/>
          <w:szCs w:val="32"/>
        </w:rPr>
        <w:t xml:space="preserve"> </w:t>
      </w:r>
      <w:r w:rsidRPr="00095293">
        <w:rPr>
          <w:rFonts w:ascii="TH Sarabun New" w:hAnsi="TH Sarabun New" w:cs="TH Sarabun New"/>
          <w:sz w:val="32"/>
          <w:szCs w:val="32"/>
          <w:cs/>
        </w:rPr>
        <w:t>ควรหยุดการทดสอบเพื่อแก้ไขระบบหรือแก้ไขแผนการทดสอบใหม่ให้เสร็จสมบรูณ์ก่อน</w:t>
      </w:r>
      <w:r w:rsidRPr="00095293">
        <w:rPr>
          <w:rFonts w:ascii="TH Sarabun New" w:hAnsi="TH Sarabun New" w:cs="TH Sarabun New"/>
          <w:sz w:val="32"/>
          <w:szCs w:val="32"/>
        </w:rPr>
        <w:t xml:space="preserve"> </w:t>
      </w:r>
    </w:p>
    <w:p w14:paraId="54AE74C4" w14:textId="459B60B1" w:rsidR="0033624D" w:rsidRDefault="00095293" w:rsidP="002A2BDF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95293">
        <w:rPr>
          <w:rFonts w:ascii="TH Sarabun New" w:hAnsi="TH Sarabun New" w:cs="TH Sarabun New"/>
          <w:sz w:val="32"/>
          <w:szCs w:val="32"/>
          <w:cs/>
        </w:rPr>
        <w:t>ในกรณีที่มีการร้องขอการแก้ไขหรือเปลี่ยนแปลงความต้องการของระบบ 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95293">
        <w:rPr>
          <w:rFonts w:ascii="TH Sarabun New" w:hAnsi="TH Sarabun New" w:cs="TH Sarabun New"/>
          <w:sz w:val="32"/>
          <w:szCs w:val="32"/>
          <w:cs/>
        </w:rPr>
        <w:t>ให้ไม่สามารถ</w:t>
      </w:r>
      <w:r w:rsidRPr="00095293">
        <w:rPr>
          <w:rFonts w:ascii="TH Sarabun New" w:hAnsi="TH Sarabun New" w:cs="TH Sarabun New"/>
          <w:sz w:val="32"/>
          <w:szCs w:val="32"/>
        </w:rPr>
        <w:t xml:space="preserve"> </w:t>
      </w:r>
      <w:r w:rsidRPr="00095293">
        <w:rPr>
          <w:rFonts w:ascii="TH Sarabun New" w:hAnsi="TH Sarabun New" w:cs="TH Sarabun New"/>
          <w:sz w:val="32"/>
          <w:szCs w:val="32"/>
          <w:cs/>
        </w:rPr>
        <w:t>ทดสอบความต้องการที่แท้จริงของระบบได้ จึงต้องหยุดการทดสอบจนกว่าจะแก้ไขหรือ</w:t>
      </w:r>
      <w:r w:rsidRPr="00095293">
        <w:rPr>
          <w:rFonts w:ascii="TH Sarabun New" w:hAnsi="TH Sarabun New" w:cs="TH Sarabun New"/>
          <w:sz w:val="32"/>
          <w:szCs w:val="32"/>
        </w:rPr>
        <w:t xml:space="preserve"> </w:t>
      </w:r>
      <w:r w:rsidRPr="00095293">
        <w:rPr>
          <w:rFonts w:ascii="TH Sarabun New" w:hAnsi="TH Sarabun New" w:cs="TH Sarabun New"/>
          <w:sz w:val="32"/>
          <w:szCs w:val="32"/>
          <w:cs/>
        </w:rPr>
        <w:t>เปลี่ยนแปลงความต้องการของระบบเสร็จสมบูรณ์</w:t>
      </w:r>
    </w:p>
    <w:p w14:paraId="685F7425" w14:textId="77777777" w:rsidR="00B17CC1" w:rsidRPr="00B17CC1" w:rsidRDefault="00B17CC1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18" w:name="_Toc7427994"/>
      <w:r w:rsidRPr="00B17CC1">
        <w:rPr>
          <w:rFonts w:ascii="TH Sarabun New" w:hAnsi="TH Sarabun New" w:cs="TH Sarabun New"/>
          <w:b w:val="0"/>
          <w:bCs/>
          <w:sz w:val="32"/>
          <w:cs/>
        </w:rPr>
        <w:t>การส่งมอบการทดสอบ (</w:t>
      </w:r>
      <w:r w:rsidRPr="00425FC2">
        <w:rPr>
          <w:rFonts w:ascii="TH Sarabun New" w:hAnsi="TH Sarabun New" w:cs="TH Sarabun New"/>
          <w:sz w:val="32"/>
        </w:rPr>
        <w:t>Test deliverables)</w:t>
      </w:r>
      <w:bookmarkEnd w:id="18"/>
      <w:r w:rsidRPr="00B17CC1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4A45B2F2" w14:textId="77777777" w:rsidR="00B17CC1" w:rsidRDefault="00B17CC1" w:rsidP="00B17CC1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สิ่งที่ต้องส่งภายหลังการทดสอบเสร็จสมบูรณ์แล้ว มีดังต่อไปนี้</w:t>
      </w:r>
      <w:r w:rsidRPr="00B17CC1">
        <w:rPr>
          <w:rFonts w:ascii="TH Sarabun New" w:hAnsi="TH Sarabun New" w:cs="TH Sarabun New"/>
          <w:sz w:val="32"/>
          <w:szCs w:val="32"/>
        </w:rPr>
        <w:t xml:space="preserve"> </w:t>
      </w:r>
    </w:p>
    <w:p w14:paraId="73A09BDE" w14:textId="77777777" w:rsidR="00B17CC1" w:rsidRPr="00B17CC1" w:rsidRDefault="00B17CC1" w:rsidP="00B738EE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เอกสารแผนการทดสอบ (</w:t>
      </w:r>
      <w:r w:rsidRPr="00B17CC1">
        <w:rPr>
          <w:rFonts w:ascii="TH Sarabun New" w:hAnsi="TH Sarabun New" w:cs="TH Sarabun New"/>
          <w:sz w:val="32"/>
          <w:szCs w:val="32"/>
        </w:rPr>
        <w:t xml:space="preserve">Test Plan) </w:t>
      </w:r>
    </w:p>
    <w:p w14:paraId="7581511A" w14:textId="7D1156D7" w:rsidR="00B17CC1" w:rsidRPr="00B17CC1" w:rsidRDefault="00B17CC1" w:rsidP="00B738EE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กรณีทดสอบ (</w:t>
      </w:r>
      <w:r w:rsidRPr="00B17CC1">
        <w:rPr>
          <w:rFonts w:ascii="TH Sarabun New" w:hAnsi="TH Sarabun New" w:cs="TH Sarabun New"/>
          <w:sz w:val="32"/>
          <w:szCs w:val="32"/>
        </w:rPr>
        <w:t xml:space="preserve">Test Case) </w:t>
      </w:r>
    </w:p>
    <w:p w14:paraId="6FC52C03" w14:textId="77777777" w:rsidR="00B17CC1" w:rsidRPr="00B17CC1" w:rsidRDefault="00B17CC1" w:rsidP="00B738EE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ข้อมูลการทดสอบ (</w:t>
      </w:r>
      <w:r w:rsidRPr="00B17CC1">
        <w:rPr>
          <w:rFonts w:ascii="TH Sarabun New" w:hAnsi="TH Sarabun New" w:cs="TH Sarabun New"/>
          <w:sz w:val="32"/>
          <w:szCs w:val="32"/>
        </w:rPr>
        <w:t xml:space="preserve">Test Data) </w:t>
      </w:r>
    </w:p>
    <w:p w14:paraId="4FE3AB72" w14:textId="77777777" w:rsidR="00B17CC1" w:rsidRPr="00B17CC1" w:rsidRDefault="00B17CC1" w:rsidP="00B738EE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รายงานผลการทดสอบ (</w:t>
      </w:r>
      <w:r w:rsidRPr="00B17CC1">
        <w:rPr>
          <w:rFonts w:ascii="TH Sarabun New" w:hAnsi="TH Sarabun New" w:cs="TH Sarabun New"/>
          <w:sz w:val="32"/>
          <w:szCs w:val="32"/>
        </w:rPr>
        <w:t xml:space="preserve">Test Reports) </w:t>
      </w:r>
    </w:p>
    <w:p w14:paraId="280A470B" w14:textId="77777777" w:rsidR="00B17CC1" w:rsidRPr="00B17CC1" w:rsidRDefault="00B17CC1" w:rsidP="00B738EE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รายงานผลการทดสอบในรูปของไฟล์เอกสาร .</w:t>
      </w:r>
      <w:r w:rsidRPr="00B17CC1">
        <w:rPr>
          <w:rFonts w:ascii="TH Sarabun New" w:hAnsi="TH Sarabun New" w:cs="TH Sarabun New"/>
          <w:sz w:val="32"/>
          <w:szCs w:val="32"/>
        </w:rPr>
        <w:t xml:space="preserve">xlsx </w:t>
      </w:r>
    </w:p>
    <w:p w14:paraId="29A6C3BB" w14:textId="099EB173" w:rsidR="00B17CC1" w:rsidRPr="00B17CC1" w:rsidRDefault="00B17CC1" w:rsidP="00B738EE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17CC1">
        <w:rPr>
          <w:rFonts w:ascii="TH Sarabun New" w:hAnsi="TH Sarabun New" w:cs="TH Sarabun New"/>
          <w:sz w:val="32"/>
          <w:szCs w:val="32"/>
          <w:cs/>
        </w:rPr>
        <w:t>รายงานผลลัพธ์แบบรูปภาพในกรณีที่เกิดข้อผิดพลาด ในไฟล์นามสกุล .</w:t>
      </w:r>
      <w:proofErr w:type="spellStart"/>
      <w:r w:rsidRPr="00B17CC1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B17CC1">
        <w:rPr>
          <w:rFonts w:ascii="TH Sarabun New" w:hAnsi="TH Sarabun New" w:cs="TH Sarabun New"/>
          <w:sz w:val="32"/>
          <w:szCs w:val="32"/>
        </w:rPr>
        <w:t xml:space="preserve"> </w:t>
      </w:r>
      <w:r w:rsidRPr="00B17CC1">
        <w:rPr>
          <w:rFonts w:ascii="TH Sarabun New" w:hAnsi="TH Sarabun New" w:cs="TH Sarabun New"/>
          <w:sz w:val="32"/>
          <w:szCs w:val="32"/>
          <w:cs/>
        </w:rPr>
        <w:t>หรือ .</w:t>
      </w:r>
      <w:r w:rsidRPr="00B17CC1">
        <w:rPr>
          <w:rFonts w:ascii="TH Sarabun New" w:hAnsi="TH Sarabun New" w:cs="TH Sarabun New"/>
          <w:sz w:val="32"/>
          <w:szCs w:val="32"/>
        </w:rPr>
        <w:t xml:space="preserve">jpg </w:t>
      </w:r>
    </w:p>
    <w:p w14:paraId="24BBF0EC" w14:textId="77777777" w:rsidR="00B17CC1" w:rsidRPr="00B17CC1" w:rsidRDefault="00B17CC1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19" w:name="_Toc7427995"/>
      <w:r w:rsidRPr="00B17CC1">
        <w:rPr>
          <w:rFonts w:ascii="TH Sarabun New" w:hAnsi="TH Sarabun New" w:cs="TH Sarabun New"/>
          <w:b w:val="0"/>
          <w:bCs/>
          <w:sz w:val="32"/>
          <w:cs/>
        </w:rPr>
        <w:t xml:space="preserve">งานทดสอบคงค้าง </w:t>
      </w:r>
      <w:r w:rsidRPr="00425FC2">
        <w:rPr>
          <w:rFonts w:ascii="TH Sarabun New" w:hAnsi="TH Sarabun New" w:cs="TH Sarabun New"/>
          <w:b w:val="0"/>
          <w:bCs/>
          <w:sz w:val="32"/>
          <w:cs/>
        </w:rPr>
        <w:t>(</w:t>
      </w:r>
      <w:r w:rsidRPr="00425FC2">
        <w:rPr>
          <w:rFonts w:ascii="TH Sarabun New" w:hAnsi="TH Sarabun New" w:cs="TH Sarabun New"/>
          <w:sz w:val="32"/>
        </w:rPr>
        <w:t>Remaining Test Task)</w:t>
      </w:r>
      <w:bookmarkEnd w:id="19"/>
      <w:r w:rsidRPr="00B17CC1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44DE3411" w14:textId="7D8AFDDD" w:rsidR="00BC7D5A" w:rsidRDefault="00B17CC1" w:rsidP="00B17CC1">
      <w:pPr>
        <w:jc w:val="thaiDistribute"/>
        <w:rPr>
          <w:rFonts w:ascii="TH Sarabun New" w:hAnsi="TH Sarabun New" w:cs="TH Sarabun New"/>
        </w:rPr>
      </w:pPr>
      <w:r w:rsidRPr="00B17CC1">
        <w:rPr>
          <w:rFonts w:ascii="TH Sarabun New" w:hAnsi="TH Sarabun New" w:cs="TH Sarabun New"/>
          <w:cs/>
        </w:rPr>
        <w:t>เนื่องจากแอปพลิเคชัน</w:t>
      </w:r>
      <w:r w:rsidRPr="00B17CC1">
        <w:rPr>
          <w:rFonts w:ascii="TH Sarabun New" w:hAnsi="TH Sarabun New" w:cs="TH Sarabun New" w:hint="cs"/>
          <w:cs/>
        </w:rPr>
        <w:t>ไร้รัฐไร้สัญชาติ</w:t>
      </w:r>
      <w:r w:rsidRPr="00B17CC1">
        <w:rPr>
          <w:rFonts w:ascii="TH Sarabun New" w:hAnsi="TH Sarabun New" w:cs="TH Sarabun New"/>
          <w:cs/>
        </w:rPr>
        <w:t xml:space="preserve"> เวอร์ชัน </w:t>
      </w:r>
      <w:r w:rsidRPr="00B17CC1">
        <w:rPr>
          <w:rFonts w:ascii="TH Sarabun New" w:hAnsi="TH Sarabun New" w:cs="TH Sarabun New"/>
        </w:rPr>
        <w:t xml:space="preserve">1.0 </w:t>
      </w:r>
      <w:r w:rsidRPr="00B17CC1">
        <w:rPr>
          <w:rFonts w:ascii="TH Sarabun New" w:hAnsi="TH Sarabun New" w:cs="TH Sarabun New"/>
          <w:cs/>
        </w:rPr>
        <w:t>เป็น</w:t>
      </w:r>
      <w:r w:rsidRPr="00B17CC1">
        <w:rPr>
          <w:rFonts w:ascii="TH Sarabun New" w:hAnsi="TH Sarabun New" w:cs="TH Sarabun New"/>
        </w:rPr>
        <w:t xml:space="preserve"> </w:t>
      </w:r>
      <w:r w:rsidRPr="00B17CC1">
        <w:rPr>
          <w:rFonts w:ascii="TH Sarabun New" w:hAnsi="TH Sarabun New" w:cs="TH Sarabun New"/>
          <w:cs/>
        </w:rPr>
        <w:t>ซอฟต์แวร์เวอร์ชันแรก จึงยังไม่มีการทดสอบคงค้าง</w:t>
      </w:r>
    </w:p>
    <w:p w14:paraId="583A0E61" w14:textId="46468C42" w:rsidR="00D16BEC" w:rsidRDefault="00D16BEC" w:rsidP="00B17CC1">
      <w:pPr>
        <w:jc w:val="thaiDistribute"/>
        <w:rPr>
          <w:rFonts w:ascii="TH Sarabun New" w:hAnsi="TH Sarabun New" w:cs="TH Sarabun New"/>
        </w:rPr>
      </w:pPr>
    </w:p>
    <w:p w14:paraId="1B7FA4D5" w14:textId="07EB927E" w:rsidR="00D16BEC" w:rsidRDefault="00D16BEC" w:rsidP="00B17CC1">
      <w:pPr>
        <w:jc w:val="thaiDistribute"/>
        <w:rPr>
          <w:rFonts w:ascii="TH Sarabun New" w:hAnsi="TH Sarabun New" w:cs="TH Sarabun New"/>
        </w:rPr>
      </w:pPr>
    </w:p>
    <w:p w14:paraId="735FA491" w14:textId="7762761D" w:rsidR="00D16BEC" w:rsidRDefault="00D16BEC" w:rsidP="00B17CC1">
      <w:pPr>
        <w:jc w:val="thaiDistribute"/>
        <w:rPr>
          <w:rFonts w:ascii="TH Sarabun New" w:hAnsi="TH Sarabun New" w:cs="TH Sarabun New"/>
        </w:rPr>
      </w:pPr>
    </w:p>
    <w:p w14:paraId="175A370A" w14:textId="77777777" w:rsidR="00D16BEC" w:rsidRDefault="00D16BEC" w:rsidP="00B17CC1">
      <w:pPr>
        <w:jc w:val="thaiDistribute"/>
        <w:rPr>
          <w:rFonts w:ascii="TH Sarabun New" w:hAnsi="TH Sarabun New" w:cs="TH Sarabun New"/>
        </w:rPr>
      </w:pPr>
    </w:p>
    <w:p w14:paraId="0E0C5589" w14:textId="0A3A2850" w:rsidR="00BC7D5A" w:rsidRPr="00BC7D5A" w:rsidRDefault="00B17CC1" w:rsidP="004912A3">
      <w:pPr>
        <w:pStyle w:val="Heading1"/>
        <w:rPr>
          <w:rFonts w:ascii="TH Sarabun New" w:hAnsi="TH Sarabun New" w:cs="TH Sarabun New"/>
          <w:b w:val="0"/>
          <w:bCs/>
          <w:sz w:val="32"/>
        </w:rPr>
      </w:pPr>
      <w:bookmarkStart w:id="20" w:name="_Toc7427996"/>
      <w:r w:rsidRPr="00BC7D5A">
        <w:rPr>
          <w:rFonts w:ascii="TH Sarabun New" w:hAnsi="TH Sarabun New" w:cs="TH Sarabun New"/>
          <w:b w:val="0"/>
          <w:bCs/>
          <w:sz w:val="32"/>
          <w:cs/>
        </w:rPr>
        <w:lastRenderedPageBreak/>
        <w:t>สภาพแวดล้อมการทดสอบที่ต้องการ (</w:t>
      </w:r>
      <w:r w:rsidRPr="00425FC2">
        <w:rPr>
          <w:rFonts w:ascii="TH Sarabun New" w:hAnsi="TH Sarabun New" w:cs="TH Sarabun New"/>
          <w:sz w:val="32"/>
        </w:rPr>
        <w:t>Environmental Needs)</w:t>
      </w:r>
      <w:bookmarkEnd w:id="20"/>
      <w:r w:rsidRPr="00BC7D5A">
        <w:rPr>
          <w:rFonts w:ascii="TH Sarabun New" w:hAnsi="TH Sarabun New" w:cs="TH Sarabun New"/>
          <w:b w:val="0"/>
          <w:bCs/>
          <w:sz w:val="32"/>
        </w:rPr>
        <w:t xml:space="preserve"> </w:t>
      </w:r>
    </w:p>
    <w:p w14:paraId="72DA8AE2" w14:textId="77777777" w:rsidR="00BC7D5A" w:rsidRPr="00BC7D5A" w:rsidRDefault="00B17CC1" w:rsidP="00BC7D5A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BC7D5A">
        <w:rPr>
          <w:rFonts w:ascii="TH Sarabun New" w:hAnsi="TH Sarabun New" w:cs="TH Sarabun New"/>
          <w:sz w:val="32"/>
          <w:szCs w:val="32"/>
          <w:cs/>
        </w:rPr>
        <w:t>การแสดงรายละเอียดของความต้องการฮาร์ดแวร์และซอฟต์แวร์ที่ใช่ในการทดสอบระบบดังต่อไปนี้</w:t>
      </w:r>
      <w:r w:rsidRPr="00BC7D5A">
        <w:rPr>
          <w:rFonts w:ascii="TH Sarabun New" w:hAnsi="TH Sarabun New" w:cs="TH Sarabun New"/>
          <w:sz w:val="32"/>
          <w:szCs w:val="32"/>
        </w:rPr>
        <w:t xml:space="preserve"> </w:t>
      </w:r>
    </w:p>
    <w:p w14:paraId="23B1C455" w14:textId="77777777" w:rsidR="00BC7D5A" w:rsidRDefault="00B17CC1" w:rsidP="00B738EE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BC7D5A">
        <w:rPr>
          <w:rFonts w:ascii="TH Sarabun New" w:hAnsi="TH Sarabun New" w:cs="TH Sarabun New"/>
          <w:sz w:val="32"/>
          <w:szCs w:val="32"/>
          <w:cs/>
        </w:rPr>
        <w:t>ฮาร์ดแวร์ (</w:t>
      </w:r>
      <w:proofErr w:type="spellStart"/>
      <w:r w:rsidRPr="00BC7D5A">
        <w:rPr>
          <w:rFonts w:ascii="TH Sarabun New" w:hAnsi="TH Sarabun New" w:cs="TH Sarabun New"/>
          <w:sz w:val="32"/>
          <w:szCs w:val="32"/>
        </w:rPr>
        <w:t>Hradware</w:t>
      </w:r>
      <w:proofErr w:type="spellEnd"/>
      <w:r w:rsidRPr="00BC7D5A">
        <w:rPr>
          <w:rFonts w:ascii="TH Sarabun New" w:hAnsi="TH Sarabun New" w:cs="TH Sarabun New"/>
          <w:sz w:val="32"/>
          <w:szCs w:val="32"/>
        </w:rPr>
        <w:t>) :</w:t>
      </w:r>
    </w:p>
    <w:p w14:paraId="1B09717C" w14:textId="77777777" w:rsidR="00BC7D5A" w:rsidRPr="00BC7D5A" w:rsidRDefault="00B17CC1" w:rsidP="00B738EE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C7D5A">
        <w:rPr>
          <w:rFonts w:ascii="TH Sarabun New" w:hAnsi="TH Sarabun New" w:cs="TH Sarabun New"/>
          <w:sz w:val="32"/>
          <w:szCs w:val="32"/>
          <w:cs/>
        </w:rPr>
        <w:t>หน่วยประมวลผล (</w:t>
      </w:r>
      <w:r w:rsidRPr="00BC7D5A">
        <w:rPr>
          <w:rFonts w:ascii="TH Sarabun New" w:hAnsi="TH Sarabun New" w:cs="TH Sarabun New"/>
          <w:sz w:val="32"/>
          <w:szCs w:val="32"/>
        </w:rPr>
        <w:t xml:space="preserve">Processor) : Intel </w:t>
      </w:r>
      <w:r w:rsidR="00BC7D5A" w:rsidRPr="00BC7D5A">
        <w:rPr>
          <w:rFonts w:ascii="TH Sarabun New" w:hAnsi="TH Sarabun New" w:cs="TH Sarabun New"/>
          <w:sz w:val="32"/>
          <w:szCs w:val="32"/>
        </w:rPr>
        <w:t>Core i5 7300HQ</w:t>
      </w:r>
      <w:r w:rsidRPr="00BC7D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A582682" w14:textId="77777777" w:rsidR="00BC7D5A" w:rsidRPr="00BC7D5A" w:rsidRDefault="00B17CC1" w:rsidP="00B738EE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C7D5A">
        <w:rPr>
          <w:rFonts w:ascii="TH Sarabun New" w:hAnsi="TH Sarabun New" w:cs="TH Sarabun New"/>
          <w:sz w:val="32"/>
          <w:szCs w:val="32"/>
          <w:cs/>
        </w:rPr>
        <w:t>หน่วยความจ</w:t>
      </w:r>
      <w:r w:rsidR="00BC7D5A" w:rsidRPr="00BC7D5A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C7D5A">
        <w:rPr>
          <w:rFonts w:ascii="TH Sarabun New" w:hAnsi="TH Sarabun New" w:cs="TH Sarabun New"/>
          <w:sz w:val="32"/>
          <w:szCs w:val="32"/>
          <w:cs/>
        </w:rPr>
        <w:t>หลัก (</w:t>
      </w:r>
      <w:r w:rsidRPr="00BC7D5A">
        <w:rPr>
          <w:rFonts w:ascii="TH Sarabun New" w:hAnsi="TH Sarabun New" w:cs="TH Sarabun New"/>
          <w:sz w:val="32"/>
          <w:szCs w:val="32"/>
        </w:rPr>
        <w:t xml:space="preserve">RAM) : </w:t>
      </w:r>
      <w:r w:rsidR="00BC7D5A" w:rsidRPr="00BC7D5A">
        <w:rPr>
          <w:rFonts w:ascii="TH Sarabun New" w:hAnsi="TH Sarabun New" w:cs="TH Sarabun New"/>
          <w:sz w:val="32"/>
          <w:szCs w:val="32"/>
        </w:rPr>
        <w:t>8</w:t>
      </w:r>
      <w:r w:rsidRPr="00BC7D5A">
        <w:rPr>
          <w:rFonts w:ascii="TH Sarabun New" w:hAnsi="TH Sarabun New" w:cs="TH Sarabun New"/>
          <w:sz w:val="32"/>
          <w:szCs w:val="32"/>
        </w:rPr>
        <w:t xml:space="preserve"> </w:t>
      </w:r>
      <w:r w:rsidRPr="00BC7D5A">
        <w:rPr>
          <w:rFonts w:ascii="TH Sarabun New" w:hAnsi="TH Sarabun New" w:cs="TH Sarabun New"/>
          <w:sz w:val="32"/>
          <w:szCs w:val="32"/>
          <w:cs/>
        </w:rPr>
        <w:t>กิกะไบต์</w:t>
      </w:r>
      <w:r w:rsidRPr="00BC7D5A">
        <w:rPr>
          <w:rFonts w:ascii="TH Sarabun New" w:hAnsi="TH Sarabun New" w:cs="TH Sarabun New"/>
          <w:sz w:val="32"/>
          <w:szCs w:val="32"/>
        </w:rPr>
        <w:t xml:space="preserve"> </w:t>
      </w:r>
    </w:p>
    <w:p w14:paraId="42FDADE2" w14:textId="69F13FBD" w:rsidR="00BC7D5A" w:rsidRPr="00BC7D5A" w:rsidRDefault="00B17CC1" w:rsidP="00B738EE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BC7D5A">
        <w:rPr>
          <w:rFonts w:ascii="TH Sarabun New" w:hAnsi="TH Sarabun New" w:cs="TH Sarabun New"/>
          <w:sz w:val="32"/>
          <w:szCs w:val="32"/>
          <w:cs/>
        </w:rPr>
        <w:t>การเชื่อมต่ออินเตอร์เน็ต (</w:t>
      </w:r>
      <w:r w:rsidRPr="00BC7D5A">
        <w:rPr>
          <w:rFonts w:ascii="TH Sarabun New" w:hAnsi="TH Sarabun New" w:cs="TH Sarabun New"/>
          <w:sz w:val="32"/>
          <w:szCs w:val="32"/>
        </w:rPr>
        <w:t xml:space="preserve">Internet Connection) </w:t>
      </w:r>
    </w:p>
    <w:p w14:paraId="6E988A1C" w14:textId="13446C5B" w:rsidR="00BC7D5A" w:rsidRPr="00BC7D5A" w:rsidRDefault="00B17CC1" w:rsidP="00B738EE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BC7D5A">
        <w:rPr>
          <w:rFonts w:ascii="TH Sarabun New" w:hAnsi="TH Sarabun New" w:cs="TH Sarabun New"/>
          <w:sz w:val="32"/>
          <w:szCs w:val="32"/>
          <w:cs/>
        </w:rPr>
        <w:t>ซอฟต์แวร์ (</w:t>
      </w:r>
      <w:r w:rsidRPr="00BC7D5A">
        <w:rPr>
          <w:rFonts w:ascii="TH Sarabun New" w:hAnsi="TH Sarabun New" w:cs="TH Sarabun New"/>
          <w:sz w:val="32"/>
          <w:szCs w:val="32"/>
        </w:rPr>
        <w:t xml:space="preserve">Software Resource) </w:t>
      </w:r>
    </w:p>
    <w:p w14:paraId="10B45821" w14:textId="77777777" w:rsidR="00BC7D5A" w:rsidRPr="005E115D" w:rsidRDefault="00B17CC1" w:rsidP="00B738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5E115D">
        <w:rPr>
          <w:rFonts w:ascii="TH Sarabun New" w:hAnsi="TH Sarabun New" w:cs="TH Sarabun New"/>
          <w:sz w:val="32"/>
          <w:szCs w:val="32"/>
          <w:cs/>
        </w:rPr>
        <w:t>ระบบปฏิบัติการ (</w:t>
      </w:r>
      <w:r w:rsidRPr="005E115D">
        <w:rPr>
          <w:rFonts w:ascii="TH Sarabun New" w:hAnsi="TH Sarabun New" w:cs="TH Sarabun New"/>
          <w:sz w:val="32"/>
          <w:szCs w:val="32"/>
        </w:rPr>
        <w:t xml:space="preserve">Operating System : OS) : Android </w:t>
      </w:r>
    </w:p>
    <w:p w14:paraId="57B27BB5" w14:textId="77777777" w:rsidR="00BC7D5A" w:rsidRPr="005E115D" w:rsidRDefault="00B17CC1" w:rsidP="00B738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5E115D">
        <w:rPr>
          <w:rFonts w:ascii="TH Sarabun New" w:hAnsi="TH Sarabun New" w:cs="TH Sarabun New"/>
          <w:sz w:val="32"/>
          <w:szCs w:val="32"/>
          <w:cs/>
        </w:rPr>
        <w:t xml:space="preserve">ซอฟต์แวร์เพื่องานเอกสาร : </w:t>
      </w:r>
      <w:r w:rsidRPr="005E115D">
        <w:rPr>
          <w:rFonts w:ascii="TH Sarabun New" w:hAnsi="TH Sarabun New" w:cs="TH Sarabun New"/>
          <w:sz w:val="32"/>
          <w:szCs w:val="32"/>
        </w:rPr>
        <w:t>Microsoft Office 201</w:t>
      </w:r>
      <w:r w:rsidR="00BC7D5A" w:rsidRPr="005E115D">
        <w:rPr>
          <w:rFonts w:ascii="TH Sarabun New" w:hAnsi="TH Sarabun New" w:cs="TH Sarabun New"/>
          <w:sz w:val="32"/>
          <w:szCs w:val="32"/>
        </w:rPr>
        <w:t>9</w:t>
      </w:r>
      <w:r w:rsidRPr="005E115D">
        <w:rPr>
          <w:rFonts w:ascii="TH Sarabun New" w:hAnsi="TH Sarabun New" w:cs="TH Sarabun New"/>
          <w:sz w:val="32"/>
          <w:szCs w:val="32"/>
        </w:rPr>
        <w:t xml:space="preserve"> </w:t>
      </w:r>
    </w:p>
    <w:p w14:paraId="389CEC6D" w14:textId="27A0398D" w:rsidR="00BC7D5A" w:rsidRPr="005E115D" w:rsidRDefault="00B17CC1" w:rsidP="00B738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5E115D">
        <w:rPr>
          <w:rFonts w:ascii="TH Sarabun New" w:hAnsi="TH Sarabun New" w:cs="TH Sarabun New"/>
          <w:sz w:val="32"/>
          <w:szCs w:val="32"/>
          <w:cs/>
        </w:rPr>
        <w:t>เซิร์ฟเวอร์ฐานข้อมูล (</w:t>
      </w:r>
      <w:r w:rsidRPr="005E115D">
        <w:rPr>
          <w:rFonts w:ascii="TH Sarabun New" w:hAnsi="TH Sarabun New" w:cs="TH Sarabun New"/>
          <w:sz w:val="32"/>
          <w:szCs w:val="32"/>
        </w:rPr>
        <w:t xml:space="preserve">Database Server) : </w:t>
      </w:r>
      <w:proofErr w:type="spellStart"/>
      <w:r w:rsidRPr="005E115D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5E115D">
        <w:rPr>
          <w:rFonts w:ascii="TH Sarabun New" w:hAnsi="TH Sarabun New" w:cs="TH Sarabun New"/>
          <w:sz w:val="32"/>
          <w:szCs w:val="32"/>
        </w:rPr>
        <w:t xml:space="preserve"> </w:t>
      </w:r>
      <w:r w:rsidR="005E115D" w:rsidRPr="005E115D">
        <w:rPr>
          <w:rFonts w:ascii="TH Sarabun New" w:hAnsi="TH Sarabun New" w:cs="TH Sarabun New"/>
          <w:sz w:val="32"/>
          <w:szCs w:val="32"/>
        </w:rPr>
        <w:t>Workbench</w:t>
      </w:r>
      <w:r w:rsidRPr="005E115D">
        <w:rPr>
          <w:rFonts w:ascii="TH Sarabun New" w:hAnsi="TH Sarabun New" w:cs="TH Sarabun New"/>
          <w:sz w:val="32"/>
          <w:szCs w:val="32"/>
        </w:rPr>
        <w:t xml:space="preserve"> </w:t>
      </w:r>
      <w:r w:rsidR="005E115D" w:rsidRPr="005E115D">
        <w:rPr>
          <w:rFonts w:ascii="TH Sarabun New" w:hAnsi="TH Sarabun New" w:cs="TH Sarabun New"/>
          <w:sz w:val="32"/>
          <w:szCs w:val="32"/>
        </w:rPr>
        <w:t>6.3 CE</w:t>
      </w:r>
      <w:r w:rsidRPr="005E115D">
        <w:rPr>
          <w:rFonts w:ascii="TH Sarabun New" w:hAnsi="TH Sarabun New" w:cs="TH Sarabun New"/>
          <w:sz w:val="32"/>
          <w:szCs w:val="32"/>
        </w:rPr>
        <w:t xml:space="preserve"> </w:t>
      </w:r>
    </w:p>
    <w:p w14:paraId="4926CD93" w14:textId="702FA17E" w:rsidR="00BC7D5A" w:rsidRPr="005E115D" w:rsidRDefault="00B17CC1" w:rsidP="00B738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5E115D">
        <w:rPr>
          <w:rFonts w:ascii="TH Sarabun New" w:hAnsi="TH Sarabun New" w:cs="TH Sarabun New"/>
          <w:sz w:val="32"/>
          <w:szCs w:val="32"/>
          <w:cs/>
        </w:rPr>
        <w:t>พัฒนาโปรแกรม (</w:t>
      </w:r>
      <w:r w:rsidRPr="005E115D">
        <w:rPr>
          <w:rFonts w:ascii="TH Sarabun New" w:hAnsi="TH Sarabun New" w:cs="TH Sarabun New"/>
          <w:sz w:val="32"/>
          <w:szCs w:val="32"/>
        </w:rPr>
        <w:t xml:space="preserve">Integrated Development Environment : IDE) : Android Studio </w:t>
      </w:r>
      <w:r w:rsidRPr="005E115D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="009F0512">
        <w:rPr>
          <w:rFonts w:ascii="TH Sarabun New" w:hAnsi="TH Sarabun New" w:cs="TH Sarabun New" w:hint="cs"/>
          <w:sz w:val="32"/>
          <w:szCs w:val="32"/>
          <w:cs/>
        </w:rPr>
        <w:t>3.3</w:t>
      </w:r>
      <w:r w:rsidRPr="005E115D">
        <w:rPr>
          <w:rFonts w:ascii="TH Sarabun New" w:hAnsi="TH Sarabun New" w:cs="TH Sarabun New"/>
          <w:sz w:val="32"/>
          <w:szCs w:val="32"/>
        </w:rPr>
        <w:t xml:space="preserve">.2 </w:t>
      </w:r>
    </w:p>
    <w:p w14:paraId="0B47EB81" w14:textId="4232B285" w:rsidR="00B17CC1" w:rsidRPr="005E115D" w:rsidRDefault="00B17CC1" w:rsidP="00B738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5E115D">
        <w:rPr>
          <w:rFonts w:ascii="TH Sarabun New" w:hAnsi="TH Sarabun New" w:cs="TH Sarabun New"/>
          <w:sz w:val="32"/>
          <w:szCs w:val="32"/>
          <w:cs/>
        </w:rPr>
        <w:t>เครื่องมือทดสอบอัตโนมัติ</w:t>
      </w:r>
      <w:r w:rsidR="009F05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E115D">
        <w:rPr>
          <w:rFonts w:ascii="TH Sarabun New" w:hAnsi="TH Sarabun New" w:cs="TH Sarabun New"/>
          <w:sz w:val="32"/>
          <w:szCs w:val="32"/>
          <w:cs/>
        </w:rPr>
        <w:t>(</w:t>
      </w:r>
      <w:r w:rsidRPr="005E115D">
        <w:rPr>
          <w:rFonts w:ascii="TH Sarabun New" w:hAnsi="TH Sarabun New" w:cs="TH Sarabun New"/>
          <w:sz w:val="32"/>
          <w:szCs w:val="32"/>
        </w:rPr>
        <w:t xml:space="preserve">Automated Testing Tool) : Appium </w:t>
      </w:r>
      <w:r w:rsidRPr="005E115D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Pr="005E115D">
        <w:rPr>
          <w:rFonts w:ascii="TH Sarabun New" w:hAnsi="TH Sarabun New" w:cs="TH Sarabun New"/>
          <w:sz w:val="32"/>
          <w:szCs w:val="32"/>
        </w:rPr>
        <w:t>1</w:t>
      </w:r>
      <w:r w:rsidR="00BC7D5A" w:rsidRPr="005E115D">
        <w:rPr>
          <w:rFonts w:ascii="TH Sarabun New" w:hAnsi="TH Sarabun New" w:cs="TH Sarabun New"/>
          <w:sz w:val="32"/>
          <w:szCs w:val="32"/>
        </w:rPr>
        <w:t>.7.2</w:t>
      </w:r>
    </w:p>
    <w:sectPr w:rsidR="00B17CC1" w:rsidRPr="005E115D" w:rsidSect="00F138C8">
      <w:headerReference w:type="default" r:id="rId14"/>
      <w:footerReference w:type="default" r:id="rId15"/>
      <w:pgSz w:w="11909" w:h="16834" w:code="9"/>
      <w:pgMar w:top="1440" w:right="1440" w:bottom="1440" w:left="1440" w:header="720" w:footer="285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3851B" w14:textId="77777777" w:rsidR="00B005DC" w:rsidRDefault="00B005DC">
      <w:r>
        <w:separator/>
      </w:r>
    </w:p>
  </w:endnote>
  <w:endnote w:type="continuationSeparator" w:id="0">
    <w:p w14:paraId="27B04CE0" w14:textId="77777777" w:rsidR="00B005DC" w:rsidRDefault="00B0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SarabunNew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0D2F4" w14:textId="77777777" w:rsidR="0007403D" w:rsidRDefault="000740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99DA65" w14:textId="77777777" w:rsidR="0007403D" w:rsidRDefault="000740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3AE87" w14:textId="77777777" w:rsidR="003009C9" w:rsidRDefault="00300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E20FB" w14:textId="77777777" w:rsidR="003009C9" w:rsidRDefault="003009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13"/>
      <w:gridCol w:w="3159"/>
    </w:tblGrid>
    <w:tr w:rsidR="0007403D" w:rsidRPr="00772439" w14:paraId="4557D109" w14:textId="77777777" w:rsidTr="00BB298E">
      <w:tc>
        <w:tcPr>
          <w:tcW w:w="316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5A45D8" w14:textId="77777777" w:rsidR="0007403D" w:rsidRPr="00772439" w:rsidRDefault="0007403D">
          <w:pPr>
            <w:ind w:right="360"/>
            <w:rPr>
              <w:rFonts w:ascii="TH Sarabun New" w:hAnsi="TH Sarabun New" w:cs="TH Sarabun New"/>
            </w:rPr>
          </w:pPr>
          <w:proofErr w:type="spellStart"/>
          <w:r w:rsidRPr="00772439">
            <w:rPr>
              <w:rFonts w:ascii="TH Sarabun New" w:hAnsi="TH Sarabun New" w:cs="TH Sarabun New"/>
            </w:rPr>
            <w:t>Maejo</w:t>
          </w:r>
          <w:proofErr w:type="spellEnd"/>
          <w:r w:rsidRPr="00772439">
            <w:rPr>
              <w:rFonts w:ascii="TH Sarabun New" w:hAnsi="TH Sarabun New" w:cs="TH Sarabun New"/>
            </w:rPr>
            <w:t xml:space="preserve"> University</w:t>
          </w:r>
        </w:p>
      </w:tc>
      <w:tc>
        <w:tcPr>
          <w:tcW w:w="3313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01365DB1" w14:textId="7970FC1F" w:rsidR="0007403D" w:rsidRPr="00772439" w:rsidRDefault="0007403D" w:rsidP="00E27568">
          <w:pPr>
            <w:jc w:val="center"/>
            <w:rPr>
              <w:rFonts w:ascii="TH Sarabun New" w:hAnsi="TH Sarabun New" w:cs="TH Sarabun New"/>
            </w:rPr>
          </w:pPr>
          <w:r w:rsidRPr="00772439">
            <w:rPr>
              <w:rFonts w:ascii="TH Sarabun New" w:hAnsi="TH Sarabun New" w:cs="TH Sarabun New"/>
              <w:lang w:bidi="th-TH"/>
            </w:rPr>
            <w:t>Information Technology</w:t>
          </w:r>
          <w:r w:rsidRPr="00772439">
            <w:rPr>
              <w:rFonts w:ascii="TH Sarabun New" w:hAnsi="TH Sarabun New" w:cs="TH Sarabun New"/>
            </w:rPr>
            <w:t xml:space="preserve"> </w:t>
          </w:r>
          <w:r w:rsidRPr="00772439">
            <w:rPr>
              <w:rFonts w:ascii="TH Sarabun New" w:hAnsi="TH Sarabun New" w:cs="TH Sarabun New"/>
            </w:rPr>
            <w:fldChar w:fldCharType="begin"/>
          </w:r>
          <w:r w:rsidRPr="00772439">
            <w:rPr>
              <w:rFonts w:ascii="TH Sarabun New" w:hAnsi="TH Sarabun New" w:cs="TH Sarabun New"/>
            </w:rPr>
            <w:instrText xml:space="preserve"> DATE \@ "yyyy" </w:instrText>
          </w:r>
          <w:r w:rsidRPr="00772439">
            <w:rPr>
              <w:rFonts w:ascii="TH Sarabun New" w:hAnsi="TH Sarabun New" w:cs="TH Sarabun New"/>
            </w:rPr>
            <w:fldChar w:fldCharType="separate"/>
          </w:r>
          <w:r w:rsidR="009A0724">
            <w:rPr>
              <w:rFonts w:ascii="TH Sarabun New" w:hAnsi="TH Sarabun New" w:cs="TH Sarabun New"/>
              <w:noProof/>
            </w:rPr>
            <w:t>2020</w:t>
          </w:r>
          <w:r w:rsidRPr="00772439">
            <w:rPr>
              <w:rFonts w:ascii="TH Sarabun New" w:hAnsi="TH Sarabun New" w:cs="TH Sarabun New"/>
            </w:rPr>
            <w:fldChar w:fldCharType="end"/>
          </w:r>
        </w:p>
      </w:tc>
      <w:tc>
        <w:tcPr>
          <w:tcW w:w="315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1DB50A46" w14:textId="77777777" w:rsidR="0007403D" w:rsidRPr="00772439" w:rsidRDefault="0007403D">
          <w:pPr>
            <w:jc w:val="right"/>
            <w:rPr>
              <w:rFonts w:ascii="TH Sarabun New" w:hAnsi="TH Sarabun New" w:cs="TH Sarabun New"/>
            </w:rPr>
          </w:pPr>
          <w:r w:rsidRPr="00772439">
            <w:rPr>
              <w:rFonts w:ascii="TH Sarabun New" w:hAnsi="TH Sarabun New" w:cs="TH Sarabun New"/>
              <w:cs/>
              <w:lang w:bidi="th-TH"/>
            </w:rPr>
            <w:t>หน้า</w:t>
          </w:r>
          <w:r w:rsidRPr="00772439">
            <w:rPr>
              <w:rFonts w:ascii="TH Sarabun New" w:hAnsi="TH Sarabun New" w:cs="TH Sarabun New"/>
            </w:rPr>
            <w:t xml:space="preserve"> </w:t>
          </w:r>
          <w:r w:rsidRPr="00772439">
            <w:rPr>
              <w:rStyle w:val="PageNumber"/>
              <w:rFonts w:ascii="TH Sarabun New" w:hAnsi="TH Sarabun New" w:cs="TH Sarabun New"/>
            </w:rPr>
            <w:fldChar w:fldCharType="begin"/>
          </w:r>
          <w:r w:rsidRPr="00772439">
            <w:rPr>
              <w:rStyle w:val="PageNumber"/>
              <w:rFonts w:ascii="TH Sarabun New" w:hAnsi="TH Sarabun New" w:cs="TH Sarabun New"/>
            </w:rPr>
            <w:instrText xml:space="preserve"> PAGE </w:instrText>
          </w:r>
          <w:r w:rsidRPr="00772439">
            <w:rPr>
              <w:rStyle w:val="PageNumber"/>
              <w:rFonts w:ascii="TH Sarabun New" w:hAnsi="TH Sarabun New" w:cs="TH Sarabun New"/>
            </w:rPr>
            <w:fldChar w:fldCharType="separate"/>
          </w:r>
          <w:r>
            <w:rPr>
              <w:rStyle w:val="PageNumber"/>
              <w:rFonts w:ascii="TH Sarabun New" w:hAnsi="TH Sarabun New" w:cs="TH Sarabun New"/>
              <w:noProof/>
            </w:rPr>
            <w:t>20</w:t>
          </w:r>
          <w:r w:rsidRPr="00772439">
            <w:rPr>
              <w:rStyle w:val="PageNumber"/>
              <w:rFonts w:ascii="TH Sarabun New" w:hAnsi="TH Sarabun New" w:cs="TH Sarabun New"/>
            </w:rPr>
            <w:fldChar w:fldCharType="end"/>
          </w:r>
        </w:p>
      </w:tc>
    </w:tr>
  </w:tbl>
  <w:p w14:paraId="54FB0EB0" w14:textId="77777777" w:rsidR="0007403D" w:rsidRDefault="00074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AE26" w14:textId="77777777" w:rsidR="00B005DC" w:rsidRDefault="00B005DC">
      <w:r>
        <w:separator/>
      </w:r>
    </w:p>
  </w:footnote>
  <w:footnote w:type="continuationSeparator" w:id="0">
    <w:p w14:paraId="14D3A190" w14:textId="77777777" w:rsidR="00B005DC" w:rsidRDefault="00B00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073E" w14:textId="77777777" w:rsidR="003009C9" w:rsidRDefault="00300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AD059" w14:textId="77777777" w:rsidR="0007403D" w:rsidRDefault="0007403D">
    <w:pPr>
      <w:rPr>
        <w:sz w:val="24"/>
      </w:rPr>
    </w:pPr>
  </w:p>
  <w:p w14:paraId="0707D036" w14:textId="77777777" w:rsidR="0007403D" w:rsidRPr="00772439" w:rsidRDefault="0007403D">
    <w:pPr>
      <w:pBdr>
        <w:top w:val="single" w:sz="6" w:space="1" w:color="auto"/>
      </w:pBdr>
      <w:rPr>
        <w:sz w:val="10"/>
        <w:szCs w:val="14"/>
      </w:rPr>
    </w:pPr>
  </w:p>
  <w:p w14:paraId="51CB4E0E" w14:textId="77777777" w:rsidR="0007403D" w:rsidRDefault="0007403D" w:rsidP="00E456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Maejo</w:t>
    </w:r>
    <w:proofErr w:type="spellEnd"/>
    <w:r>
      <w:rPr>
        <w:rFonts w:ascii="Arial" w:hAnsi="Arial"/>
        <w:b/>
        <w:sz w:val="36"/>
      </w:rPr>
      <w:t xml:space="preserve"> University</w:t>
    </w:r>
  </w:p>
  <w:p w14:paraId="7F7E4FE4" w14:textId="77777777" w:rsidR="0007403D" w:rsidRPr="00772439" w:rsidRDefault="0007403D" w:rsidP="00E456EA">
    <w:pPr>
      <w:pBdr>
        <w:bottom w:val="single" w:sz="6" w:space="1" w:color="auto"/>
      </w:pBdr>
      <w:jc w:val="right"/>
      <w:rPr>
        <w:sz w:val="12"/>
        <w:szCs w:val="10"/>
      </w:rPr>
    </w:pPr>
  </w:p>
  <w:p w14:paraId="2BCBD1BE" w14:textId="77777777" w:rsidR="0007403D" w:rsidRDefault="000740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A560" w14:textId="77777777" w:rsidR="003009C9" w:rsidRDefault="003009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268"/>
      <w:gridCol w:w="8290"/>
    </w:tblGrid>
    <w:tr w:rsidR="003009C9" w14:paraId="45B9C289" w14:textId="77777777" w:rsidTr="003009C9">
      <w:tc>
        <w:tcPr>
          <w:tcW w:w="1268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14D42E7" w14:textId="04ACED4C" w:rsidR="003009C9" w:rsidRDefault="003009C9" w:rsidP="003009C9">
          <w:pPr>
            <w:tabs>
              <w:tab w:val="left" w:pos="3810"/>
            </w:tabs>
            <w:jc w:val="center"/>
            <w:rPr>
              <w:rFonts w:ascii="TH Sarabun New" w:hAnsi="TH Sarabun New" w:cs="TH Sarabun New"/>
              <w:lang w:bidi="th-TH"/>
            </w:rPr>
          </w:pPr>
          <w:r>
            <w:rPr>
              <w:rFonts w:ascii="TH Sarabun New" w:hAnsi="TH Sarabun New" w:cs="TH Sarabun New"/>
              <w:noProof/>
              <w:lang w:val="th-TH" w:bidi="th-TH"/>
            </w:rPr>
            <w:drawing>
              <wp:inline distT="0" distB="0" distL="0" distR="0" wp14:anchorId="2BC64B8E" wp14:editId="5BAC8666">
                <wp:extent cx="600075" cy="5524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C0C7A39" w14:textId="77777777" w:rsidR="003009C9" w:rsidRDefault="003009C9" w:rsidP="003009C9">
          <w:pPr>
            <w:tabs>
              <w:tab w:val="left" w:pos="1135"/>
            </w:tabs>
            <w:spacing w:before="40"/>
            <w:ind w:right="68"/>
            <w:jc w:val="right"/>
            <w:rPr>
              <w:rFonts w:ascii="TH Sarabun New" w:hAnsi="TH Sarabun New" w:cs="TH Sarabun New"/>
              <w:cs/>
              <w:lang w:bidi="th-TH"/>
            </w:rPr>
          </w:pPr>
          <w:r>
            <w:rPr>
              <w:rFonts w:ascii="TH Sarabun New" w:hAnsi="TH Sarabun New" w:cs="TH Sarabun New"/>
              <w:cs/>
              <w:lang w:bidi="th-TH"/>
            </w:rPr>
            <w:t xml:space="preserve">การทดสอบแอปพลิเคชันบุคคลไร้รัฐไร้สัญชาติ </w:t>
          </w:r>
          <w:r>
            <w:rPr>
              <w:rFonts w:ascii="TH Sarabun New" w:hAnsi="TH Sarabun New" w:cs="TH Sarabun New"/>
              <w:lang w:bidi="th-TH"/>
            </w:rPr>
            <w:t>STLP APP</w:t>
          </w:r>
        </w:p>
      </w:tc>
    </w:tr>
    <w:tr w:rsidR="003009C9" w14:paraId="5E814CC7" w14:textId="77777777" w:rsidTr="003009C9">
      <w:tc>
        <w:tcPr>
          <w:tcW w:w="1268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0268D5D8" w14:textId="77777777" w:rsidR="003009C9" w:rsidRDefault="003009C9" w:rsidP="003009C9">
          <w:pPr>
            <w:widowControl/>
            <w:spacing w:line="240" w:lineRule="auto"/>
            <w:rPr>
              <w:rFonts w:ascii="TH Sarabun New" w:hAnsi="TH Sarabun New" w:cs="TH Sarabun New"/>
              <w:lang w:bidi="th-TH"/>
            </w:rPr>
          </w:pPr>
        </w:p>
      </w:tc>
      <w:tc>
        <w:tcPr>
          <w:tcW w:w="82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AE06B4E" w14:textId="6BABF67E" w:rsidR="003009C9" w:rsidRDefault="003009C9" w:rsidP="003009C9">
          <w:pPr>
            <w:pStyle w:val="Title"/>
            <w:jc w:val="right"/>
            <w:rPr>
              <w:rFonts w:ascii="TH Sarabun New" w:hAnsi="TH Sarabun New" w:cs="TH Sarabun New"/>
              <w:b w:val="0"/>
              <w:bCs/>
              <w:sz w:val="32"/>
              <w:cs/>
              <w:lang w:bidi="th-TH"/>
            </w:rPr>
          </w:pPr>
          <w:r>
            <w:rPr>
              <w:rFonts w:ascii="TH Sarabun New" w:hAnsi="TH Sarabun New" w:cs="TH Sarabun New"/>
              <w:b w:val="0"/>
              <w:bCs/>
              <w:sz w:val="32"/>
            </w:rPr>
            <w:t xml:space="preserve">  </w:t>
          </w:r>
          <w:r>
            <w:rPr>
              <w:rFonts w:ascii="TH Sarabun New" w:hAnsi="TH Sarabun New" w:cs="TH Sarabun New"/>
              <w:b w:val="0"/>
              <w:bCs/>
              <w:sz w:val="32"/>
              <w:lang w:bidi="th-TH"/>
            </w:rPr>
            <w:t xml:space="preserve">Test </w:t>
          </w:r>
          <w:r w:rsidR="00DF79FB">
            <w:rPr>
              <w:rFonts w:ascii="TH Sarabun New" w:hAnsi="TH Sarabun New" w:cs="TH Sarabun New"/>
              <w:b w:val="0"/>
              <w:bCs/>
              <w:sz w:val="32"/>
              <w:lang w:bidi="th-TH"/>
            </w:rPr>
            <w:t>Plan</w:t>
          </w:r>
          <w:r>
            <w:rPr>
              <w:rFonts w:ascii="TH Sarabun New" w:hAnsi="TH Sarabun New" w:cs="TH Sarabun New"/>
              <w:b w:val="0"/>
              <w:bCs/>
              <w:sz w:val="32"/>
              <w:lang w:bidi="th-TH"/>
            </w:rPr>
            <w:t xml:space="preserve"> Specification Version 1.1</w:t>
          </w:r>
        </w:p>
      </w:tc>
    </w:tr>
  </w:tbl>
  <w:p w14:paraId="7E4A3E48" w14:textId="77777777" w:rsidR="0007403D" w:rsidRDefault="00074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C9479D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H Sarabun New" w:hAnsi="TH Sarabun New" w:cs="TH Sarabun New" w:hint="default"/>
        <w:b/>
        <w:bCs w:val="0"/>
        <w:sz w:val="32"/>
        <w:szCs w:val="32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B01242"/>
    <w:multiLevelType w:val="hybridMultilevel"/>
    <w:tmpl w:val="4D02A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D00A0"/>
    <w:multiLevelType w:val="hybridMultilevel"/>
    <w:tmpl w:val="3208B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E6EC7"/>
    <w:multiLevelType w:val="hybridMultilevel"/>
    <w:tmpl w:val="4A980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F1296"/>
    <w:multiLevelType w:val="hybridMultilevel"/>
    <w:tmpl w:val="5A500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378D6"/>
    <w:multiLevelType w:val="hybridMultilevel"/>
    <w:tmpl w:val="C848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42C85"/>
    <w:multiLevelType w:val="hybridMultilevel"/>
    <w:tmpl w:val="6610DE72"/>
    <w:lvl w:ilvl="0" w:tplc="CFD22BEE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757B21"/>
    <w:multiLevelType w:val="hybridMultilevel"/>
    <w:tmpl w:val="D3D2B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974EC"/>
    <w:multiLevelType w:val="hybridMultilevel"/>
    <w:tmpl w:val="0492B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B82A74">
      <w:numFmt w:val="bullet"/>
      <w:lvlText w:val="•"/>
      <w:lvlJc w:val="left"/>
      <w:pPr>
        <w:ind w:left="2160" w:hanging="360"/>
      </w:pPr>
      <w:rPr>
        <w:rFonts w:ascii="TH Sarabun New" w:eastAsia="MS Mincho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DA5FBB"/>
    <w:multiLevelType w:val="hybridMultilevel"/>
    <w:tmpl w:val="A1D4CEC8"/>
    <w:lvl w:ilvl="0" w:tplc="CFD22BEE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E637AF"/>
    <w:multiLevelType w:val="hybridMultilevel"/>
    <w:tmpl w:val="8178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F63DA"/>
    <w:multiLevelType w:val="hybridMultilevel"/>
    <w:tmpl w:val="CE52C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fc" strokecolor="#1f1a17">
      <v:fill color="#ffc"/>
      <v:stroke color="#1f1a17" weight="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2D"/>
    <w:rsid w:val="000005D5"/>
    <w:rsid w:val="000013B2"/>
    <w:rsid w:val="00001710"/>
    <w:rsid w:val="0000222A"/>
    <w:rsid w:val="000022C2"/>
    <w:rsid w:val="0000403E"/>
    <w:rsid w:val="000044E7"/>
    <w:rsid w:val="00006BF4"/>
    <w:rsid w:val="0001091A"/>
    <w:rsid w:val="00011E32"/>
    <w:rsid w:val="00012AB4"/>
    <w:rsid w:val="00012F43"/>
    <w:rsid w:val="0001303E"/>
    <w:rsid w:val="00013719"/>
    <w:rsid w:val="0001418C"/>
    <w:rsid w:val="000147CD"/>
    <w:rsid w:val="00014DF9"/>
    <w:rsid w:val="00015679"/>
    <w:rsid w:val="00017AEE"/>
    <w:rsid w:val="00020125"/>
    <w:rsid w:val="0002112E"/>
    <w:rsid w:val="00021ABE"/>
    <w:rsid w:val="0002307B"/>
    <w:rsid w:val="00026239"/>
    <w:rsid w:val="00026428"/>
    <w:rsid w:val="00031DF7"/>
    <w:rsid w:val="00032F94"/>
    <w:rsid w:val="0003373F"/>
    <w:rsid w:val="00033C65"/>
    <w:rsid w:val="00034692"/>
    <w:rsid w:val="00036DCA"/>
    <w:rsid w:val="000404C5"/>
    <w:rsid w:val="000404E6"/>
    <w:rsid w:val="00040E86"/>
    <w:rsid w:val="00040E96"/>
    <w:rsid w:val="0004522B"/>
    <w:rsid w:val="00046BE0"/>
    <w:rsid w:val="0004751A"/>
    <w:rsid w:val="000475B1"/>
    <w:rsid w:val="00047974"/>
    <w:rsid w:val="000479A7"/>
    <w:rsid w:val="000502DC"/>
    <w:rsid w:val="00051C57"/>
    <w:rsid w:val="00052761"/>
    <w:rsid w:val="00052D18"/>
    <w:rsid w:val="00052DED"/>
    <w:rsid w:val="00053489"/>
    <w:rsid w:val="0005493D"/>
    <w:rsid w:val="00054AE6"/>
    <w:rsid w:val="00054EBE"/>
    <w:rsid w:val="00055C1C"/>
    <w:rsid w:val="00056010"/>
    <w:rsid w:val="00063312"/>
    <w:rsid w:val="00063F1D"/>
    <w:rsid w:val="000647C6"/>
    <w:rsid w:val="0006500D"/>
    <w:rsid w:val="000655D3"/>
    <w:rsid w:val="000662D0"/>
    <w:rsid w:val="000675F0"/>
    <w:rsid w:val="00070037"/>
    <w:rsid w:val="000712C6"/>
    <w:rsid w:val="000713F5"/>
    <w:rsid w:val="00071C43"/>
    <w:rsid w:val="00073DC5"/>
    <w:rsid w:val="0007403D"/>
    <w:rsid w:val="00076B0C"/>
    <w:rsid w:val="000773F8"/>
    <w:rsid w:val="000813CD"/>
    <w:rsid w:val="00081C76"/>
    <w:rsid w:val="000825DB"/>
    <w:rsid w:val="00082C42"/>
    <w:rsid w:val="000863CA"/>
    <w:rsid w:val="000865D1"/>
    <w:rsid w:val="00087733"/>
    <w:rsid w:val="00090EE1"/>
    <w:rsid w:val="00090EFB"/>
    <w:rsid w:val="0009102F"/>
    <w:rsid w:val="0009108F"/>
    <w:rsid w:val="0009119C"/>
    <w:rsid w:val="00091426"/>
    <w:rsid w:val="00092D3F"/>
    <w:rsid w:val="00095293"/>
    <w:rsid w:val="00095571"/>
    <w:rsid w:val="00095B27"/>
    <w:rsid w:val="00095F5A"/>
    <w:rsid w:val="0009706A"/>
    <w:rsid w:val="00097D88"/>
    <w:rsid w:val="000A0CCA"/>
    <w:rsid w:val="000A171C"/>
    <w:rsid w:val="000A29E6"/>
    <w:rsid w:val="000A3BEE"/>
    <w:rsid w:val="000A3EA7"/>
    <w:rsid w:val="000A5C2A"/>
    <w:rsid w:val="000A6F66"/>
    <w:rsid w:val="000A7608"/>
    <w:rsid w:val="000B0A94"/>
    <w:rsid w:val="000B0C12"/>
    <w:rsid w:val="000B183E"/>
    <w:rsid w:val="000B192C"/>
    <w:rsid w:val="000B1A32"/>
    <w:rsid w:val="000B215D"/>
    <w:rsid w:val="000B3BA3"/>
    <w:rsid w:val="000B3F1E"/>
    <w:rsid w:val="000B474E"/>
    <w:rsid w:val="000B508B"/>
    <w:rsid w:val="000B50B8"/>
    <w:rsid w:val="000B5B32"/>
    <w:rsid w:val="000B5DE9"/>
    <w:rsid w:val="000B6123"/>
    <w:rsid w:val="000B6973"/>
    <w:rsid w:val="000C03BE"/>
    <w:rsid w:val="000C0A9C"/>
    <w:rsid w:val="000C3223"/>
    <w:rsid w:val="000C5811"/>
    <w:rsid w:val="000C603C"/>
    <w:rsid w:val="000D09F2"/>
    <w:rsid w:val="000D0B35"/>
    <w:rsid w:val="000D2667"/>
    <w:rsid w:val="000D2696"/>
    <w:rsid w:val="000D30AA"/>
    <w:rsid w:val="000D33DD"/>
    <w:rsid w:val="000D3C63"/>
    <w:rsid w:val="000D4E39"/>
    <w:rsid w:val="000D4F00"/>
    <w:rsid w:val="000D5BA5"/>
    <w:rsid w:val="000D5C91"/>
    <w:rsid w:val="000D5CF6"/>
    <w:rsid w:val="000D772F"/>
    <w:rsid w:val="000D7995"/>
    <w:rsid w:val="000D7DFA"/>
    <w:rsid w:val="000E2167"/>
    <w:rsid w:val="000E2543"/>
    <w:rsid w:val="000E415B"/>
    <w:rsid w:val="000E567E"/>
    <w:rsid w:val="000F0C1E"/>
    <w:rsid w:val="000F2190"/>
    <w:rsid w:val="000F243F"/>
    <w:rsid w:val="000F24FD"/>
    <w:rsid w:val="000F2B1F"/>
    <w:rsid w:val="000F3446"/>
    <w:rsid w:val="000F4827"/>
    <w:rsid w:val="000F60A5"/>
    <w:rsid w:val="000F68BD"/>
    <w:rsid w:val="000F6D08"/>
    <w:rsid w:val="001002BF"/>
    <w:rsid w:val="00100473"/>
    <w:rsid w:val="00101580"/>
    <w:rsid w:val="00101B87"/>
    <w:rsid w:val="00103B2F"/>
    <w:rsid w:val="00105169"/>
    <w:rsid w:val="001055CC"/>
    <w:rsid w:val="0010570D"/>
    <w:rsid w:val="00107891"/>
    <w:rsid w:val="0011205F"/>
    <w:rsid w:val="00113CE1"/>
    <w:rsid w:val="0011416B"/>
    <w:rsid w:val="0011490B"/>
    <w:rsid w:val="00114968"/>
    <w:rsid w:val="00114AC3"/>
    <w:rsid w:val="001154B7"/>
    <w:rsid w:val="0011621B"/>
    <w:rsid w:val="00117FE7"/>
    <w:rsid w:val="00120552"/>
    <w:rsid w:val="00122798"/>
    <w:rsid w:val="00122B55"/>
    <w:rsid w:val="001247EF"/>
    <w:rsid w:val="00126DCD"/>
    <w:rsid w:val="00127689"/>
    <w:rsid w:val="001278E8"/>
    <w:rsid w:val="00127FCA"/>
    <w:rsid w:val="00130256"/>
    <w:rsid w:val="00131F3A"/>
    <w:rsid w:val="0013305E"/>
    <w:rsid w:val="00134002"/>
    <w:rsid w:val="00134230"/>
    <w:rsid w:val="00135D37"/>
    <w:rsid w:val="00135D7F"/>
    <w:rsid w:val="001408C4"/>
    <w:rsid w:val="0014205C"/>
    <w:rsid w:val="0014284B"/>
    <w:rsid w:val="0014294A"/>
    <w:rsid w:val="00144417"/>
    <w:rsid w:val="00144937"/>
    <w:rsid w:val="00144B2D"/>
    <w:rsid w:val="001460F3"/>
    <w:rsid w:val="001469B2"/>
    <w:rsid w:val="00147D5C"/>
    <w:rsid w:val="00150BD5"/>
    <w:rsid w:val="00152165"/>
    <w:rsid w:val="001533C9"/>
    <w:rsid w:val="00153F15"/>
    <w:rsid w:val="00156130"/>
    <w:rsid w:val="00157053"/>
    <w:rsid w:val="00160122"/>
    <w:rsid w:val="001617BD"/>
    <w:rsid w:val="00164328"/>
    <w:rsid w:val="00164984"/>
    <w:rsid w:val="0016554E"/>
    <w:rsid w:val="0016582E"/>
    <w:rsid w:val="00166C61"/>
    <w:rsid w:val="001679CB"/>
    <w:rsid w:val="00171226"/>
    <w:rsid w:val="0017231A"/>
    <w:rsid w:val="00173930"/>
    <w:rsid w:val="00175903"/>
    <w:rsid w:val="00176656"/>
    <w:rsid w:val="001767E7"/>
    <w:rsid w:val="0018069E"/>
    <w:rsid w:val="001807AB"/>
    <w:rsid w:val="0018164E"/>
    <w:rsid w:val="00182301"/>
    <w:rsid w:val="0018358D"/>
    <w:rsid w:val="00183A9C"/>
    <w:rsid w:val="0018423E"/>
    <w:rsid w:val="00184862"/>
    <w:rsid w:val="00184BF1"/>
    <w:rsid w:val="00187A28"/>
    <w:rsid w:val="001909CE"/>
    <w:rsid w:val="00191CE3"/>
    <w:rsid w:val="00192D89"/>
    <w:rsid w:val="00192FD8"/>
    <w:rsid w:val="00194E60"/>
    <w:rsid w:val="00195EF9"/>
    <w:rsid w:val="001A1009"/>
    <w:rsid w:val="001A3142"/>
    <w:rsid w:val="001A4188"/>
    <w:rsid w:val="001A5356"/>
    <w:rsid w:val="001A68CC"/>
    <w:rsid w:val="001B0838"/>
    <w:rsid w:val="001B31C7"/>
    <w:rsid w:val="001B3F5F"/>
    <w:rsid w:val="001B48A9"/>
    <w:rsid w:val="001B573E"/>
    <w:rsid w:val="001B61C3"/>
    <w:rsid w:val="001B66A9"/>
    <w:rsid w:val="001C416C"/>
    <w:rsid w:val="001C516B"/>
    <w:rsid w:val="001C69C9"/>
    <w:rsid w:val="001C6E70"/>
    <w:rsid w:val="001D289F"/>
    <w:rsid w:val="001D35E9"/>
    <w:rsid w:val="001D43DE"/>
    <w:rsid w:val="001D6304"/>
    <w:rsid w:val="001D6E5A"/>
    <w:rsid w:val="001D70DF"/>
    <w:rsid w:val="001E1776"/>
    <w:rsid w:val="001E1ACE"/>
    <w:rsid w:val="001E317B"/>
    <w:rsid w:val="001E3879"/>
    <w:rsid w:val="001E5574"/>
    <w:rsid w:val="001E573D"/>
    <w:rsid w:val="001E6758"/>
    <w:rsid w:val="001E6BFE"/>
    <w:rsid w:val="001F1880"/>
    <w:rsid w:val="001F2005"/>
    <w:rsid w:val="001F23B2"/>
    <w:rsid w:val="001F6393"/>
    <w:rsid w:val="001F6BD8"/>
    <w:rsid w:val="001F7110"/>
    <w:rsid w:val="001F7CB3"/>
    <w:rsid w:val="0020130F"/>
    <w:rsid w:val="00203515"/>
    <w:rsid w:val="0020362F"/>
    <w:rsid w:val="002043CE"/>
    <w:rsid w:val="002062E6"/>
    <w:rsid w:val="002076DF"/>
    <w:rsid w:val="00207A04"/>
    <w:rsid w:val="00210303"/>
    <w:rsid w:val="00212A49"/>
    <w:rsid w:val="002135BD"/>
    <w:rsid w:val="00215E40"/>
    <w:rsid w:val="002165D6"/>
    <w:rsid w:val="00216CD7"/>
    <w:rsid w:val="002171E6"/>
    <w:rsid w:val="00217863"/>
    <w:rsid w:val="00220D5D"/>
    <w:rsid w:val="002212C9"/>
    <w:rsid w:val="0022202A"/>
    <w:rsid w:val="0022216B"/>
    <w:rsid w:val="00223BAA"/>
    <w:rsid w:val="002251BA"/>
    <w:rsid w:val="00225C09"/>
    <w:rsid w:val="00227437"/>
    <w:rsid w:val="002275FB"/>
    <w:rsid w:val="00227C71"/>
    <w:rsid w:val="0023035C"/>
    <w:rsid w:val="00231735"/>
    <w:rsid w:val="002318D9"/>
    <w:rsid w:val="00232A8A"/>
    <w:rsid w:val="00234A28"/>
    <w:rsid w:val="00234BAD"/>
    <w:rsid w:val="00234CBB"/>
    <w:rsid w:val="00234D19"/>
    <w:rsid w:val="002359D4"/>
    <w:rsid w:val="0023603B"/>
    <w:rsid w:val="00240483"/>
    <w:rsid w:val="00240D4F"/>
    <w:rsid w:val="00241DF4"/>
    <w:rsid w:val="00241F18"/>
    <w:rsid w:val="002425AE"/>
    <w:rsid w:val="00244046"/>
    <w:rsid w:val="002451D4"/>
    <w:rsid w:val="00245303"/>
    <w:rsid w:val="002453F3"/>
    <w:rsid w:val="00247080"/>
    <w:rsid w:val="00247FED"/>
    <w:rsid w:val="00256492"/>
    <w:rsid w:val="00256A40"/>
    <w:rsid w:val="0026038F"/>
    <w:rsid w:val="00260BA0"/>
    <w:rsid w:val="00261F1E"/>
    <w:rsid w:val="00262259"/>
    <w:rsid w:val="00262A2F"/>
    <w:rsid w:val="0026330F"/>
    <w:rsid w:val="00263CDF"/>
    <w:rsid w:val="00264477"/>
    <w:rsid w:val="00264D7D"/>
    <w:rsid w:val="002659CE"/>
    <w:rsid w:val="00266033"/>
    <w:rsid w:val="00266F0C"/>
    <w:rsid w:val="00267934"/>
    <w:rsid w:val="0027144E"/>
    <w:rsid w:val="00271DEC"/>
    <w:rsid w:val="00272358"/>
    <w:rsid w:val="00272E36"/>
    <w:rsid w:val="0027383C"/>
    <w:rsid w:val="00273ADB"/>
    <w:rsid w:val="00274551"/>
    <w:rsid w:val="00276797"/>
    <w:rsid w:val="00276E54"/>
    <w:rsid w:val="0028198E"/>
    <w:rsid w:val="00281C18"/>
    <w:rsid w:val="00281C4F"/>
    <w:rsid w:val="00281DD5"/>
    <w:rsid w:val="002850DD"/>
    <w:rsid w:val="00286811"/>
    <w:rsid w:val="002928DE"/>
    <w:rsid w:val="00292D79"/>
    <w:rsid w:val="00293808"/>
    <w:rsid w:val="002940F8"/>
    <w:rsid w:val="002944BA"/>
    <w:rsid w:val="002950DE"/>
    <w:rsid w:val="0029596E"/>
    <w:rsid w:val="002974D6"/>
    <w:rsid w:val="002A00E9"/>
    <w:rsid w:val="002A02F5"/>
    <w:rsid w:val="002A0FF9"/>
    <w:rsid w:val="002A1146"/>
    <w:rsid w:val="002A122B"/>
    <w:rsid w:val="002A2247"/>
    <w:rsid w:val="002A23A8"/>
    <w:rsid w:val="002A2574"/>
    <w:rsid w:val="002A2BDF"/>
    <w:rsid w:val="002A3558"/>
    <w:rsid w:val="002A430E"/>
    <w:rsid w:val="002A4750"/>
    <w:rsid w:val="002A4C6C"/>
    <w:rsid w:val="002A50E5"/>
    <w:rsid w:val="002A5BE0"/>
    <w:rsid w:val="002A5C29"/>
    <w:rsid w:val="002A7320"/>
    <w:rsid w:val="002A736E"/>
    <w:rsid w:val="002A7756"/>
    <w:rsid w:val="002B0307"/>
    <w:rsid w:val="002B2AD2"/>
    <w:rsid w:val="002B467A"/>
    <w:rsid w:val="002B4CC8"/>
    <w:rsid w:val="002B5A2B"/>
    <w:rsid w:val="002B76B5"/>
    <w:rsid w:val="002B7B78"/>
    <w:rsid w:val="002B7CD5"/>
    <w:rsid w:val="002B7EF3"/>
    <w:rsid w:val="002C10BD"/>
    <w:rsid w:val="002C2BC6"/>
    <w:rsid w:val="002C31ED"/>
    <w:rsid w:val="002C3E15"/>
    <w:rsid w:val="002C4505"/>
    <w:rsid w:val="002C4D03"/>
    <w:rsid w:val="002C57F6"/>
    <w:rsid w:val="002C5BDE"/>
    <w:rsid w:val="002C62E8"/>
    <w:rsid w:val="002D0678"/>
    <w:rsid w:val="002D0ABB"/>
    <w:rsid w:val="002D24CD"/>
    <w:rsid w:val="002D2A7F"/>
    <w:rsid w:val="002D3092"/>
    <w:rsid w:val="002D46BA"/>
    <w:rsid w:val="002D6BE8"/>
    <w:rsid w:val="002D713C"/>
    <w:rsid w:val="002E00A1"/>
    <w:rsid w:val="002E0665"/>
    <w:rsid w:val="002E27EC"/>
    <w:rsid w:val="002E2CF5"/>
    <w:rsid w:val="002E305C"/>
    <w:rsid w:val="002E31C0"/>
    <w:rsid w:val="002E3FEF"/>
    <w:rsid w:val="002E44BB"/>
    <w:rsid w:val="002E601D"/>
    <w:rsid w:val="002E646E"/>
    <w:rsid w:val="002E6845"/>
    <w:rsid w:val="002F02CC"/>
    <w:rsid w:val="002F1633"/>
    <w:rsid w:val="002F1EEA"/>
    <w:rsid w:val="002F2132"/>
    <w:rsid w:val="002F3B6B"/>
    <w:rsid w:val="002F42F4"/>
    <w:rsid w:val="002F5B2C"/>
    <w:rsid w:val="002F5D7C"/>
    <w:rsid w:val="002F69FB"/>
    <w:rsid w:val="002F6E11"/>
    <w:rsid w:val="002F7FF4"/>
    <w:rsid w:val="003009C9"/>
    <w:rsid w:val="00301162"/>
    <w:rsid w:val="00302118"/>
    <w:rsid w:val="0030222F"/>
    <w:rsid w:val="00303D4F"/>
    <w:rsid w:val="00307EDE"/>
    <w:rsid w:val="0031037E"/>
    <w:rsid w:val="00311627"/>
    <w:rsid w:val="00311A37"/>
    <w:rsid w:val="00315B97"/>
    <w:rsid w:val="003161E8"/>
    <w:rsid w:val="00316489"/>
    <w:rsid w:val="00316B2E"/>
    <w:rsid w:val="00316DC0"/>
    <w:rsid w:val="00317807"/>
    <w:rsid w:val="00317995"/>
    <w:rsid w:val="00320204"/>
    <w:rsid w:val="0032063F"/>
    <w:rsid w:val="00320662"/>
    <w:rsid w:val="00321C24"/>
    <w:rsid w:val="0032227D"/>
    <w:rsid w:val="0032247E"/>
    <w:rsid w:val="00330A76"/>
    <w:rsid w:val="00334718"/>
    <w:rsid w:val="00335AC7"/>
    <w:rsid w:val="0033624D"/>
    <w:rsid w:val="00336649"/>
    <w:rsid w:val="0033762D"/>
    <w:rsid w:val="00343E2A"/>
    <w:rsid w:val="00343F35"/>
    <w:rsid w:val="0034458E"/>
    <w:rsid w:val="0034461B"/>
    <w:rsid w:val="00345624"/>
    <w:rsid w:val="0034576C"/>
    <w:rsid w:val="0034630D"/>
    <w:rsid w:val="0035012C"/>
    <w:rsid w:val="003508B6"/>
    <w:rsid w:val="00353F49"/>
    <w:rsid w:val="00354085"/>
    <w:rsid w:val="00354860"/>
    <w:rsid w:val="00355695"/>
    <w:rsid w:val="00357DE3"/>
    <w:rsid w:val="003603A5"/>
    <w:rsid w:val="00360A7B"/>
    <w:rsid w:val="00360AC3"/>
    <w:rsid w:val="00362B8A"/>
    <w:rsid w:val="00363A8C"/>
    <w:rsid w:val="00363D80"/>
    <w:rsid w:val="00364BE9"/>
    <w:rsid w:val="003650D0"/>
    <w:rsid w:val="00365214"/>
    <w:rsid w:val="00365476"/>
    <w:rsid w:val="003659FB"/>
    <w:rsid w:val="00366C73"/>
    <w:rsid w:val="00370C4A"/>
    <w:rsid w:val="00373820"/>
    <w:rsid w:val="00373839"/>
    <w:rsid w:val="003747A1"/>
    <w:rsid w:val="0037538C"/>
    <w:rsid w:val="00375C7C"/>
    <w:rsid w:val="0037710D"/>
    <w:rsid w:val="003778AE"/>
    <w:rsid w:val="00377BE5"/>
    <w:rsid w:val="00377EC4"/>
    <w:rsid w:val="00377FC9"/>
    <w:rsid w:val="00380B98"/>
    <w:rsid w:val="00382A37"/>
    <w:rsid w:val="00383F49"/>
    <w:rsid w:val="00384A7D"/>
    <w:rsid w:val="003852BF"/>
    <w:rsid w:val="00386589"/>
    <w:rsid w:val="00386F6B"/>
    <w:rsid w:val="0039013A"/>
    <w:rsid w:val="00390458"/>
    <w:rsid w:val="00390CDA"/>
    <w:rsid w:val="00391FF3"/>
    <w:rsid w:val="00396AA9"/>
    <w:rsid w:val="003974A5"/>
    <w:rsid w:val="00397F41"/>
    <w:rsid w:val="003A0366"/>
    <w:rsid w:val="003A0B36"/>
    <w:rsid w:val="003A46BA"/>
    <w:rsid w:val="003B06CE"/>
    <w:rsid w:val="003B1C9D"/>
    <w:rsid w:val="003B342B"/>
    <w:rsid w:val="003B3D40"/>
    <w:rsid w:val="003B3EAD"/>
    <w:rsid w:val="003B535D"/>
    <w:rsid w:val="003B547D"/>
    <w:rsid w:val="003B633C"/>
    <w:rsid w:val="003C1EF0"/>
    <w:rsid w:val="003C203F"/>
    <w:rsid w:val="003C2950"/>
    <w:rsid w:val="003C2A0A"/>
    <w:rsid w:val="003C3526"/>
    <w:rsid w:val="003C3C21"/>
    <w:rsid w:val="003C3FDD"/>
    <w:rsid w:val="003C4283"/>
    <w:rsid w:val="003C4CA9"/>
    <w:rsid w:val="003C512F"/>
    <w:rsid w:val="003C5E1A"/>
    <w:rsid w:val="003C626C"/>
    <w:rsid w:val="003C6FE7"/>
    <w:rsid w:val="003C74D5"/>
    <w:rsid w:val="003D119F"/>
    <w:rsid w:val="003D2E9E"/>
    <w:rsid w:val="003D3611"/>
    <w:rsid w:val="003D42CC"/>
    <w:rsid w:val="003D68E3"/>
    <w:rsid w:val="003D6BA7"/>
    <w:rsid w:val="003E1513"/>
    <w:rsid w:val="003E182A"/>
    <w:rsid w:val="003E1A60"/>
    <w:rsid w:val="003E376C"/>
    <w:rsid w:val="003E447E"/>
    <w:rsid w:val="003E458E"/>
    <w:rsid w:val="003E4771"/>
    <w:rsid w:val="003E5372"/>
    <w:rsid w:val="003E614D"/>
    <w:rsid w:val="003E71FD"/>
    <w:rsid w:val="003E7EA1"/>
    <w:rsid w:val="003F0491"/>
    <w:rsid w:val="003F0D1F"/>
    <w:rsid w:val="003F1328"/>
    <w:rsid w:val="003F3CCE"/>
    <w:rsid w:val="003F40D9"/>
    <w:rsid w:val="003F5B51"/>
    <w:rsid w:val="003F7C59"/>
    <w:rsid w:val="00401029"/>
    <w:rsid w:val="00401588"/>
    <w:rsid w:val="00401DD7"/>
    <w:rsid w:val="00401E15"/>
    <w:rsid w:val="00404024"/>
    <w:rsid w:val="004050C0"/>
    <w:rsid w:val="004067CA"/>
    <w:rsid w:val="004078B4"/>
    <w:rsid w:val="00411162"/>
    <w:rsid w:val="00411CED"/>
    <w:rsid w:val="00412329"/>
    <w:rsid w:val="00414606"/>
    <w:rsid w:val="00416B7D"/>
    <w:rsid w:val="00416D86"/>
    <w:rsid w:val="00417114"/>
    <w:rsid w:val="00420105"/>
    <w:rsid w:val="00420157"/>
    <w:rsid w:val="00420E6C"/>
    <w:rsid w:val="004214C1"/>
    <w:rsid w:val="00422CDE"/>
    <w:rsid w:val="00425FC2"/>
    <w:rsid w:val="00426AE7"/>
    <w:rsid w:val="00426BAE"/>
    <w:rsid w:val="00426BB7"/>
    <w:rsid w:val="0042721A"/>
    <w:rsid w:val="00427A7D"/>
    <w:rsid w:val="0043084D"/>
    <w:rsid w:val="004328F6"/>
    <w:rsid w:val="00432BE0"/>
    <w:rsid w:val="004337FD"/>
    <w:rsid w:val="00433A33"/>
    <w:rsid w:val="00434657"/>
    <w:rsid w:val="004366EA"/>
    <w:rsid w:val="00436F81"/>
    <w:rsid w:val="004423BB"/>
    <w:rsid w:val="004451C3"/>
    <w:rsid w:val="0044523E"/>
    <w:rsid w:val="00445EDD"/>
    <w:rsid w:val="004460A4"/>
    <w:rsid w:val="00446899"/>
    <w:rsid w:val="0044701D"/>
    <w:rsid w:val="00447590"/>
    <w:rsid w:val="00447DCF"/>
    <w:rsid w:val="00451ECA"/>
    <w:rsid w:val="00451F2B"/>
    <w:rsid w:val="0045296D"/>
    <w:rsid w:val="00453C66"/>
    <w:rsid w:val="00453D4A"/>
    <w:rsid w:val="00454305"/>
    <w:rsid w:val="004554E5"/>
    <w:rsid w:val="004558A7"/>
    <w:rsid w:val="00456558"/>
    <w:rsid w:val="0046050D"/>
    <w:rsid w:val="004615C7"/>
    <w:rsid w:val="00461679"/>
    <w:rsid w:val="00461BC0"/>
    <w:rsid w:val="00461E28"/>
    <w:rsid w:val="004625B1"/>
    <w:rsid w:val="0046280D"/>
    <w:rsid w:val="00464A9F"/>
    <w:rsid w:val="00464BD7"/>
    <w:rsid w:val="004658CA"/>
    <w:rsid w:val="004662C5"/>
    <w:rsid w:val="00473E22"/>
    <w:rsid w:val="00475EDB"/>
    <w:rsid w:val="00476631"/>
    <w:rsid w:val="00476E96"/>
    <w:rsid w:val="00477C71"/>
    <w:rsid w:val="00480273"/>
    <w:rsid w:val="00480BA3"/>
    <w:rsid w:val="00481B20"/>
    <w:rsid w:val="00481C0D"/>
    <w:rsid w:val="004825B3"/>
    <w:rsid w:val="00482BD4"/>
    <w:rsid w:val="00483A18"/>
    <w:rsid w:val="00483BF8"/>
    <w:rsid w:val="004846BB"/>
    <w:rsid w:val="00485044"/>
    <w:rsid w:val="004851D6"/>
    <w:rsid w:val="004852F2"/>
    <w:rsid w:val="004856D6"/>
    <w:rsid w:val="00485E37"/>
    <w:rsid w:val="004862D9"/>
    <w:rsid w:val="00486D2E"/>
    <w:rsid w:val="0048774C"/>
    <w:rsid w:val="00487898"/>
    <w:rsid w:val="004912A3"/>
    <w:rsid w:val="004919C3"/>
    <w:rsid w:val="00491D5E"/>
    <w:rsid w:val="00492720"/>
    <w:rsid w:val="004931D9"/>
    <w:rsid w:val="004933B4"/>
    <w:rsid w:val="00493688"/>
    <w:rsid w:val="004955D3"/>
    <w:rsid w:val="00496E97"/>
    <w:rsid w:val="004A0393"/>
    <w:rsid w:val="004A1135"/>
    <w:rsid w:val="004A1756"/>
    <w:rsid w:val="004A17F0"/>
    <w:rsid w:val="004A3492"/>
    <w:rsid w:val="004A371A"/>
    <w:rsid w:val="004A3B91"/>
    <w:rsid w:val="004A3BFA"/>
    <w:rsid w:val="004A3F53"/>
    <w:rsid w:val="004A4281"/>
    <w:rsid w:val="004A56A8"/>
    <w:rsid w:val="004A7F2A"/>
    <w:rsid w:val="004B0A79"/>
    <w:rsid w:val="004B2EA6"/>
    <w:rsid w:val="004B3CAA"/>
    <w:rsid w:val="004B6C49"/>
    <w:rsid w:val="004B7E44"/>
    <w:rsid w:val="004C06C3"/>
    <w:rsid w:val="004C0B12"/>
    <w:rsid w:val="004C1DF2"/>
    <w:rsid w:val="004C2A9C"/>
    <w:rsid w:val="004C389F"/>
    <w:rsid w:val="004C39BE"/>
    <w:rsid w:val="004C3FF9"/>
    <w:rsid w:val="004C6B26"/>
    <w:rsid w:val="004C7231"/>
    <w:rsid w:val="004D00FE"/>
    <w:rsid w:val="004D0EBA"/>
    <w:rsid w:val="004D1FD3"/>
    <w:rsid w:val="004D2DB7"/>
    <w:rsid w:val="004D3891"/>
    <w:rsid w:val="004D404F"/>
    <w:rsid w:val="004D773F"/>
    <w:rsid w:val="004E00C4"/>
    <w:rsid w:val="004E309A"/>
    <w:rsid w:val="004E3528"/>
    <w:rsid w:val="004E35E1"/>
    <w:rsid w:val="004E3816"/>
    <w:rsid w:val="004E4C55"/>
    <w:rsid w:val="004E4C89"/>
    <w:rsid w:val="004E4F1F"/>
    <w:rsid w:val="004E650A"/>
    <w:rsid w:val="004E7A32"/>
    <w:rsid w:val="004F2878"/>
    <w:rsid w:val="004F316D"/>
    <w:rsid w:val="004F55A7"/>
    <w:rsid w:val="005008AA"/>
    <w:rsid w:val="00503E5E"/>
    <w:rsid w:val="00505401"/>
    <w:rsid w:val="0050780C"/>
    <w:rsid w:val="00512A12"/>
    <w:rsid w:val="005138BA"/>
    <w:rsid w:val="00513BD7"/>
    <w:rsid w:val="005140D5"/>
    <w:rsid w:val="00514265"/>
    <w:rsid w:val="005142BF"/>
    <w:rsid w:val="005169FE"/>
    <w:rsid w:val="00516B35"/>
    <w:rsid w:val="00516C17"/>
    <w:rsid w:val="0051706F"/>
    <w:rsid w:val="00517A65"/>
    <w:rsid w:val="005202EA"/>
    <w:rsid w:val="00520318"/>
    <w:rsid w:val="00520923"/>
    <w:rsid w:val="00520A26"/>
    <w:rsid w:val="00520F2F"/>
    <w:rsid w:val="0052206C"/>
    <w:rsid w:val="00523296"/>
    <w:rsid w:val="0052342A"/>
    <w:rsid w:val="00524DA6"/>
    <w:rsid w:val="00524DE7"/>
    <w:rsid w:val="00527029"/>
    <w:rsid w:val="00527855"/>
    <w:rsid w:val="00531027"/>
    <w:rsid w:val="00531954"/>
    <w:rsid w:val="00531994"/>
    <w:rsid w:val="00534197"/>
    <w:rsid w:val="0053433D"/>
    <w:rsid w:val="00534B2F"/>
    <w:rsid w:val="0053732B"/>
    <w:rsid w:val="00537750"/>
    <w:rsid w:val="005418CC"/>
    <w:rsid w:val="00541B7E"/>
    <w:rsid w:val="00541BC5"/>
    <w:rsid w:val="00544879"/>
    <w:rsid w:val="00546141"/>
    <w:rsid w:val="005463E4"/>
    <w:rsid w:val="0055056F"/>
    <w:rsid w:val="005507EC"/>
    <w:rsid w:val="00550BB4"/>
    <w:rsid w:val="00550C41"/>
    <w:rsid w:val="005513E9"/>
    <w:rsid w:val="005514EC"/>
    <w:rsid w:val="0055178A"/>
    <w:rsid w:val="00552536"/>
    <w:rsid w:val="00552AE1"/>
    <w:rsid w:val="005533B0"/>
    <w:rsid w:val="00554A07"/>
    <w:rsid w:val="00555558"/>
    <w:rsid w:val="005556FC"/>
    <w:rsid w:val="00555D96"/>
    <w:rsid w:val="005566A2"/>
    <w:rsid w:val="00557D27"/>
    <w:rsid w:val="00557D4C"/>
    <w:rsid w:val="00557F7D"/>
    <w:rsid w:val="0056081A"/>
    <w:rsid w:val="00561054"/>
    <w:rsid w:val="00561676"/>
    <w:rsid w:val="00561E6E"/>
    <w:rsid w:val="00562CC4"/>
    <w:rsid w:val="00563B5A"/>
    <w:rsid w:val="00563E5E"/>
    <w:rsid w:val="0056611C"/>
    <w:rsid w:val="005716F1"/>
    <w:rsid w:val="0057223B"/>
    <w:rsid w:val="00572697"/>
    <w:rsid w:val="00572C70"/>
    <w:rsid w:val="00574E4C"/>
    <w:rsid w:val="00575666"/>
    <w:rsid w:val="00575B89"/>
    <w:rsid w:val="00576C1D"/>
    <w:rsid w:val="00580EF0"/>
    <w:rsid w:val="00581793"/>
    <w:rsid w:val="00581DE7"/>
    <w:rsid w:val="0058213B"/>
    <w:rsid w:val="00582457"/>
    <w:rsid w:val="00583B47"/>
    <w:rsid w:val="00583DD4"/>
    <w:rsid w:val="00584504"/>
    <w:rsid w:val="005848B3"/>
    <w:rsid w:val="00585506"/>
    <w:rsid w:val="0058687E"/>
    <w:rsid w:val="00586B22"/>
    <w:rsid w:val="005873B0"/>
    <w:rsid w:val="00587CBA"/>
    <w:rsid w:val="005903E0"/>
    <w:rsid w:val="005914AB"/>
    <w:rsid w:val="0059262E"/>
    <w:rsid w:val="00593DC3"/>
    <w:rsid w:val="005944C4"/>
    <w:rsid w:val="00594D6F"/>
    <w:rsid w:val="00596183"/>
    <w:rsid w:val="005A16AC"/>
    <w:rsid w:val="005A2631"/>
    <w:rsid w:val="005A3292"/>
    <w:rsid w:val="005A3CF7"/>
    <w:rsid w:val="005A4D85"/>
    <w:rsid w:val="005A4F5D"/>
    <w:rsid w:val="005A59D4"/>
    <w:rsid w:val="005A78E6"/>
    <w:rsid w:val="005B009C"/>
    <w:rsid w:val="005B0227"/>
    <w:rsid w:val="005B1040"/>
    <w:rsid w:val="005B10ED"/>
    <w:rsid w:val="005B16DA"/>
    <w:rsid w:val="005B1E17"/>
    <w:rsid w:val="005B293B"/>
    <w:rsid w:val="005B2CC9"/>
    <w:rsid w:val="005B2CCD"/>
    <w:rsid w:val="005B4BE4"/>
    <w:rsid w:val="005B6395"/>
    <w:rsid w:val="005C0934"/>
    <w:rsid w:val="005C0AEF"/>
    <w:rsid w:val="005C0E04"/>
    <w:rsid w:val="005C15BC"/>
    <w:rsid w:val="005C1F5F"/>
    <w:rsid w:val="005C4CE9"/>
    <w:rsid w:val="005C5ED1"/>
    <w:rsid w:val="005C726C"/>
    <w:rsid w:val="005C746D"/>
    <w:rsid w:val="005C7F3D"/>
    <w:rsid w:val="005D081A"/>
    <w:rsid w:val="005D0DB8"/>
    <w:rsid w:val="005D274D"/>
    <w:rsid w:val="005D311E"/>
    <w:rsid w:val="005D33FA"/>
    <w:rsid w:val="005D42F8"/>
    <w:rsid w:val="005D4B86"/>
    <w:rsid w:val="005D4DBF"/>
    <w:rsid w:val="005D6673"/>
    <w:rsid w:val="005D6877"/>
    <w:rsid w:val="005D7C0F"/>
    <w:rsid w:val="005E036C"/>
    <w:rsid w:val="005E04DC"/>
    <w:rsid w:val="005E115D"/>
    <w:rsid w:val="005E40DB"/>
    <w:rsid w:val="005E45A8"/>
    <w:rsid w:val="005E52E3"/>
    <w:rsid w:val="005E686B"/>
    <w:rsid w:val="005E7385"/>
    <w:rsid w:val="005F0929"/>
    <w:rsid w:val="005F1996"/>
    <w:rsid w:val="005F2AB1"/>
    <w:rsid w:val="005F2D59"/>
    <w:rsid w:val="005F30DD"/>
    <w:rsid w:val="005F32B4"/>
    <w:rsid w:val="005F3F59"/>
    <w:rsid w:val="005F6883"/>
    <w:rsid w:val="00600645"/>
    <w:rsid w:val="006016D7"/>
    <w:rsid w:val="006016EA"/>
    <w:rsid w:val="0060254C"/>
    <w:rsid w:val="006028A3"/>
    <w:rsid w:val="00603B6F"/>
    <w:rsid w:val="00604436"/>
    <w:rsid w:val="00606C02"/>
    <w:rsid w:val="00607D91"/>
    <w:rsid w:val="00611678"/>
    <w:rsid w:val="0061276B"/>
    <w:rsid w:val="00617C42"/>
    <w:rsid w:val="0062164A"/>
    <w:rsid w:val="00623538"/>
    <w:rsid w:val="006236B9"/>
    <w:rsid w:val="00623959"/>
    <w:rsid w:val="00624BFF"/>
    <w:rsid w:val="00625261"/>
    <w:rsid w:val="006259E0"/>
    <w:rsid w:val="00625D73"/>
    <w:rsid w:val="0062737B"/>
    <w:rsid w:val="00627712"/>
    <w:rsid w:val="00630043"/>
    <w:rsid w:val="00631282"/>
    <w:rsid w:val="00631CDC"/>
    <w:rsid w:val="00637A9D"/>
    <w:rsid w:val="00640620"/>
    <w:rsid w:val="00640E92"/>
    <w:rsid w:val="006416FC"/>
    <w:rsid w:val="00642FAC"/>
    <w:rsid w:val="00646C81"/>
    <w:rsid w:val="00647EEE"/>
    <w:rsid w:val="00651CC7"/>
    <w:rsid w:val="00652BA4"/>
    <w:rsid w:val="00654DF6"/>
    <w:rsid w:val="006555B5"/>
    <w:rsid w:val="00656D80"/>
    <w:rsid w:val="0066065E"/>
    <w:rsid w:val="00660EF8"/>
    <w:rsid w:val="00663531"/>
    <w:rsid w:val="00663AAC"/>
    <w:rsid w:val="00663F60"/>
    <w:rsid w:val="00663F71"/>
    <w:rsid w:val="00664ABE"/>
    <w:rsid w:val="0066517A"/>
    <w:rsid w:val="00665DDC"/>
    <w:rsid w:val="006701BF"/>
    <w:rsid w:val="006702B3"/>
    <w:rsid w:val="00670A3E"/>
    <w:rsid w:val="00670BF7"/>
    <w:rsid w:val="006720B9"/>
    <w:rsid w:val="006725C2"/>
    <w:rsid w:val="00672E74"/>
    <w:rsid w:val="0067302A"/>
    <w:rsid w:val="006737B5"/>
    <w:rsid w:val="00674AB7"/>
    <w:rsid w:val="0067650C"/>
    <w:rsid w:val="00676D58"/>
    <w:rsid w:val="00677C96"/>
    <w:rsid w:val="00680392"/>
    <w:rsid w:val="00682A2B"/>
    <w:rsid w:val="00683118"/>
    <w:rsid w:val="00683251"/>
    <w:rsid w:val="006840CA"/>
    <w:rsid w:val="00684333"/>
    <w:rsid w:val="0068444E"/>
    <w:rsid w:val="00685AD1"/>
    <w:rsid w:val="00692DA1"/>
    <w:rsid w:val="00694C36"/>
    <w:rsid w:val="00695171"/>
    <w:rsid w:val="006A124B"/>
    <w:rsid w:val="006A21F7"/>
    <w:rsid w:val="006A2411"/>
    <w:rsid w:val="006A264E"/>
    <w:rsid w:val="006A2C52"/>
    <w:rsid w:val="006A437D"/>
    <w:rsid w:val="006A4A19"/>
    <w:rsid w:val="006A58D1"/>
    <w:rsid w:val="006A7BF5"/>
    <w:rsid w:val="006B0483"/>
    <w:rsid w:val="006B1098"/>
    <w:rsid w:val="006B1815"/>
    <w:rsid w:val="006B19EC"/>
    <w:rsid w:val="006B2C63"/>
    <w:rsid w:val="006B30CA"/>
    <w:rsid w:val="006B317B"/>
    <w:rsid w:val="006B40BC"/>
    <w:rsid w:val="006B480B"/>
    <w:rsid w:val="006B67E8"/>
    <w:rsid w:val="006B67FB"/>
    <w:rsid w:val="006B6DE7"/>
    <w:rsid w:val="006C1155"/>
    <w:rsid w:val="006C1C1C"/>
    <w:rsid w:val="006C2AAE"/>
    <w:rsid w:val="006C4905"/>
    <w:rsid w:val="006C74C9"/>
    <w:rsid w:val="006D2928"/>
    <w:rsid w:val="006D45DB"/>
    <w:rsid w:val="006D468B"/>
    <w:rsid w:val="006D4B8A"/>
    <w:rsid w:val="006D5871"/>
    <w:rsid w:val="006D61C0"/>
    <w:rsid w:val="006D621F"/>
    <w:rsid w:val="006D6542"/>
    <w:rsid w:val="006E1089"/>
    <w:rsid w:val="006E22DB"/>
    <w:rsid w:val="006E2BAC"/>
    <w:rsid w:val="006E300C"/>
    <w:rsid w:val="006E3109"/>
    <w:rsid w:val="006E40B6"/>
    <w:rsid w:val="006E4AAB"/>
    <w:rsid w:val="006E539A"/>
    <w:rsid w:val="006E5508"/>
    <w:rsid w:val="006E5949"/>
    <w:rsid w:val="006E5FAF"/>
    <w:rsid w:val="006E6103"/>
    <w:rsid w:val="006E6326"/>
    <w:rsid w:val="006E68D8"/>
    <w:rsid w:val="006E6911"/>
    <w:rsid w:val="006E6D39"/>
    <w:rsid w:val="006E702A"/>
    <w:rsid w:val="006E78E5"/>
    <w:rsid w:val="006F01F6"/>
    <w:rsid w:val="006F077F"/>
    <w:rsid w:val="006F0E41"/>
    <w:rsid w:val="006F1688"/>
    <w:rsid w:val="006F18AC"/>
    <w:rsid w:val="006F1FFA"/>
    <w:rsid w:val="006F2915"/>
    <w:rsid w:val="006F66E1"/>
    <w:rsid w:val="006F6856"/>
    <w:rsid w:val="006F6A31"/>
    <w:rsid w:val="006F7E9A"/>
    <w:rsid w:val="007013B6"/>
    <w:rsid w:val="0070261D"/>
    <w:rsid w:val="007029D7"/>
    <w:rsid w:val="00702D0F"/>
    <w:rsid w:val="00702FDE"/>
    <w:rsid w:val="00705DB3"/>
    <w:rsid w:val="00707512"/>
    <w:rsid w:val="00710240"/>
    <w:rsid w:val="00711BC0"/>
    <w:rsid w:val="007126BF"/>
    <w:rsid w:val="00712B4A"/>
    <w:rsid w:val="0071399F"/>
    <w:rsid w:val="00715F13"/>
    <w:rsid w:val="007167AC"/>
    <w:rsid w:val="00720456"/>
    <w:rsid w:val="00722A23"/>
    <w:rsid w:val="00722EAE"/>
    <w:rsid w:val="007242F9"/>
    <w:rsid w:val="00724FA0"/>
    <w:rsid w:val="0072533B"/>
    <w:rsid w:val="007265E9"/>
    <w:rsid w:val="00727541"/>
    <w:rsid w:val="00727999"/>
    <w:rsid w:val="00727CF7"/>
    <w:rsid w:val="00730544"/>
    <w:rsid w:val="007306BB"/>
    <w:rsid w:val="0073400A"/>
    <w:rsid w:val="00735635"/>
    <w:rsid w:val="00735826"/>
    <w:rsid w:val="0073744C"/>
    <w:rsid w:val="007413CA"/>
    <w:rsid w:val="00741AEF"/>
    <w:rsid w:val="00742726"/>
    <w:rsid w:val="00743A6F"/>
    <w:rsid w:val="00743E42"/>
    <w:rsid w:val="00746F4D"/>
    <w:rsid w:val="00746F59"/>
    <w:rsid w:val="007476EF"/>
    <w:rsid w:val="00747C7F"/>
    <w:rsid w:val="00750492"/>
    <w:rsid w:val="007504A4"/>
    <w:rsid w:val="0075062C"/>
    <w:rsid w:val="00751E26"/>
    <w:rsid w:val="00752492"/>
    <w:rsid w:val="00756083"/>
    <w:rsid w:val="00760174"/>
    <w:rsid w:val="00760D27"/>
    <w:rsid w:val="007635BA"/>
    <w:rsid w:val="00763A22"/>
    <w:rsid w:val="0076503C"/>
    <w:rsid w:val="00765A71"/>
    <w:rsid w:val="00765AC6"/>
    <w:rsid w:val="00765CE2"/>
    <w:rsid w:val="0076752E"/>
    <w:rsid w:val="00771910"/>
    <w:rsid w:val="007719EA"/>
    <w:rsid w:val="00772439"/>
    <w:rsid w:val="007742BE"/>
    <w:rsid w:val="00774A89"/>
    <w:rsid w:val="007750A6"/>
    <w:rsid w:val="0077641C"/>
    <w:rsid w:val="00776BEA"/>
    <w:rsid w:val="00777E6B"/>
    <w:rsid w:val="00780687"/>
    <w:rsid w:val="007815B9"/>
    <w:rsid w:val="0078207D"/>
    <w:rsid w:val="0078548E"/>
    <w:rsid w:val="007854B6"/>
    <w:rsid w:val="007873D0"/>
    <w:rsid w:val="00790504"/>
    <w:rsid w:val="007923E7"/>
    <w:rsid w:val="00793059"/>
    <w:rsid w:val="00793ABE"/>
    <w:rsid w:val="007940AA"/>
    <w:rsid w:val="00794516"/>
    <w:rsid w:val="007949FB"/>
    <w:rsid w:val="0079597F"/>
    <w:rsid w:val="00795DAC"/>
    <w:rsid w:val="007968B6"/>
    <w:rsid w:val="0079734D"/>
    <w:rsid w:val="007A0E35"/>
    <w:rsid w:val="007A33ED"/>
    <w:rsid w:val="007A3EEB"/>
    <w:rsid w:val="007A49F7"/>
    <w:rsid w:val="007A4EA1"/>
    <w:rsid w:val="007A5F30"/>
    <w:rsid w:val="007A633F"/>
    <w:rsid w:val="007A67C0"/>
    <w:rsid w:val="007A7061"/>
    <w:rsid w:val="007A7863"/>
    <w:rsid w:val="007B0E2D"/>
    <w:rsid w:val="007B1F0B"/>
    <w:rsid w:val="007B3F75"/>
    <w:rsid w:val="007B5938"/>
    <w:rsid w:val="007B5D64"/>
    <w:rsid w:val="007B6F35"/>
    <w:rsid w:val="007B7A52"/>
    <w:rsid w:val="007B7BD5"/>
    <w:rsid w:val="007C0269"/>
    <w:rsid w:val="007C2E16"/>
    <w:rsid w:val="007C319A"/>
    <w:rsid w:val="007C3BA5"/>
    <w:rsid w:val="007C4693"/>
    <w:rsid w:val="007C59F5"/>
    <w:rsid w:val="007C70F9"/>
    <w:rsid w:val="007C737B"/>
    <w:rsid w:val="007D2C65"/>
    <w:rsid w:val="007D3351"/>
    <w:rsid w:val="007D3A14"/>
    <w:rsid w:val="007D4342"/>
    <w:rsid w:val="007D5201"/>
    <w:rsid w:val="007D54E2"/>
    <w:rsid w:val="007D6B70"/>
    <w:rsid w:val="007D7ABD"/>
    <w:rsid w:val="007E0A2B"/>
    <w:rsid w:val="007E1090"/>
    <w:rsid w:val="007E344C"/>
    <w:rsid w:val="007E3A8E"/>
    <w:rsid w:val="007E5037"/>
    <w:rsid w:val="007E5572"/>
    <w:rsid w:val="007E5C83"/>
    <w:rsid w:val="007E62CE"/>
    <w:rsid w:val="007E6C4B"/>
    <w:rsid w:val="007F0E7D"/>
    <w:rsid w:val="007F19FC"/>
    <w:rsid w:val="007F1E32"/>
    <w:rsid w:val="007F3705"/>
    <w:rsid w:val="007F3F24"/>
    <w:rsid w:val="007F4CF2"/>
    <w:rsid w:val="007F5CF5"/>
    <w:rsid w:val="007F60C5"/>
    <w:rsid w:val="007F732C"/>
    <w:rsid w:val="00800739"/>
    <w:rsid w:val="00800FBC"/>
    <w:rsid w:val="00801165"/>
    <w:rsid w:val="008023C2"/>
    <w:rsid w:val="00805EFB"/>
    <w:rsid w:val="008060AF"/>
    <w:rsid w:val="008066C5"/>
    <w:rsid w:val="00806F98"/>
    <w:rsid w:val="0081007D"/>
    <w:rsid w:val="00810A0E"/>
    <w:rsid w:val="00812DB6"/>
    <w:rsid w:val="00812F3D"/>
    <w:rsid w:val="008133BD"/>
    <w:rsid w:val="00813E44"/>
    <w:rsid w:val="00815613"/>
    <w:rsid w:val="00815631"/>
    <w:rsid w:val="00815B4C"/>
    <w:rsid w:val="00823653"/>
    <w:rsid w:val="00823791"/>
    <w:rsid w:val="008241C9"/>
    <w:rsid w:val="0082453E"/>
    <w:rsid w:val="00824981"/>
    <w:rsid w:val="00831A08"/>
    <w:rsid w:val="00831E46"/>
    <w:rsid w:val="00832267"/>
    <w:rsid w:val="008326C5"/>
    <w:rsid w:val="00832AAB"/>
    <w:rsid w:val="00832CCF"/>
    <w:rsid w:val="008330DB"/>
    <w:rsid w:val="008332C2"/>
    <w:rsid w:val="00834206"/>
    <w:rsid w:val="00834742"/>
    <w:rsid w:val="00834DBF"/>
    <w:rsid w:val="0083688D"/>
    <w:rsid w:val="008374B5"/>
    <w:rsid w:val="00837964"/>
    <w:rsid w:val="00837AA0"/>
    <w:rsid w:val="00840C5C"/>
    <w:rsid w:val="00840DC6"/>
    <w:rsid w:val="00842DBF"/>
    <w:rsid w:val="0084396A"/>
    <w:rsid w:val="00843B28"/>
    <w:rsid w:val="00845646"/>
    <w:rsid w:val="00845B65"/>
    <w:rsid w:val="00845B7B"/>
    <w:rsid w:val="00847364"/>
    <w:rsid w:val="00851653"/>
    <w:rsid w:val="00851BF6"/>
    <w:rsid w:val="00854417"/>
    <w:rsid w:val="008562CD"/>
    <w:rsid w:val="00856468"/>
    <w:rsid w:val="0085650F"/>
    <w:rsid w:val="00856F0D"/>
    <w:rsid w:val="0085739D"/>
    <w:rsid w:val="0086033C"/>
    <w:rsid w:val="00860781"/>
    <w:rsid w:val="00860B55"/>
    <w:rsid w:val="00862C1E"/>
    <w:rsid w:val="00864522"/>
    <w:rsid w:val="0086518C"/>
    <w:rsid w:val="00866A7E"/>
    <w:rsid w:val="00866BDF"/>
    <w:rsid w:val="00867001"/>
    <w:rsid w:val="008676E5"/>
    <w:rsid w:val="008700C1"/>
    <w:rsid w:val="0087127C"/>
    <w:rsid w:val="0087178A"/>
    <w:rsid w:val="00872D13"/>
    <w:rsid w:val="00874B18"/>
    <w:rsid w:val="008756F9"/>
    <w:rsid w:val="00875976"/>
    <w:rsid w:val="00875E3C"/>
    <w:rsid w:val="008775ED"/>
    <w:rsid w:val="008823C1"/>
    <w:rsid w:val="008826E3"/>
    <w:rsid w:val="00883811"/>
    <w:rsid w:val="00883FC4"/>
    <w:rsid w:val="008855AA"/>
    <w:rsid w:val="008855C5"/>
    <w:rsid w:val="00885F87"/>
    <w:rsid w:val="00886344"/>
    <w:rsid w:val="0088695E"/>
    <w:rsid w:val="00887A0D"/>
    <w:rsid w:val="00887D06"/>
    <w:rsid w:val="00887F70"/>
    <w:rsid w:val="008908D2"/>
    <w:rsid w:val="00890937"/>
    <w:rsid w:val="00891C8C"/>
    <w:rsid w:val="00893CB4"/>
    <w:rsid w:val="00894F5C"/>
    <w:rsid w:val="008A08A0"/>
    <w:rsid w:val="008A09C1"/>
    <w:rsid w:val="008A4435"/>
    <w:rsid w:val="008A7A92"/>
    <w:rsid w:val="008A7B2A"/>
    <w:rsid w:val="008A7F50"/>
    <w:rsid w:val="008A7FFB"/>
    <w:rsid w:val="008B2FAE"/>
    <w:rsid w:val="008B3064"/>
    <w:rsid w:val="008B4E3F"/>
    <w:rsid w:val="008B622B"/>
    <w:rsid w:val="008C1C14"/>
    <w:rsid w:val="008C2226"/>
    <w:rsid w:val="008C32AE"/>
    <w:rsid w:val="008C3A1C"/>
    <w:rsid w:val="008C4466"/>
    <w:rsid w:val="008C447B"/>
    <w:rsid w:val="008C4812"/>
    <w:rsid w:val="008C49A4"/>
    <w:rsid w:val="008C4CCC"/>
    <w:rsid w:val="008C6A03"/>
    <w:rsid w:val="008C6C4B"/>
    <w:rsid w:val="008C7321"/>
    <w:rsid w:val="008C75BE"/>
    <w:rsid w:val="008D0198"/>
    <w:rsid w:val="008D03F7"/>
    <w:rsid w:val="008D0CA6"/>
    <w:rsid w:val="008D1093"/>
    <w:rsid w:val="008D1C90"/>
    <w:rsid w:val="008D36F3"/>
    <w:rsid w:val="008D3B20"/>
    <w:rsid w:val="008D413B"/>
    <w:rsid w:val="008D4842"/>
    <w:rsid w:val="008D52F9"/>
    <w:rsid w:val="008D5541"/>
    <w:rsid w:val="008D5C88"/>
    <w:rsid w:val="008E01F4"/>
    <w:rsid w:val="008E1823"/>
    <w:rsid w:val="008E2C94"/>
    <w:rsid w:val="008E38AA"/>
    <w:rsid w:val="008E7D83"/>
    <w:rsid w:val="008F02E5"/>
    <w:rsid w:val="008F0D38"/>
    <w:rsid w:val="008F287E"/>
    <w:rsid w:val="008F4BC5"/>
    <w:rsid w:val="008F5496"/>
    <w:rsid w:val="008F71DA"/>
    <w:rsid w:val="008F7DFA"/>
    <w:rsid w:val="009006B2"/>
    <w:rsid w:val="00900F1F"/>
    <w:rsid w:val="00901F04"/>
    <w:rsid w:val="009027D3"/>
    <w:rsid w:val="009036AF"/>
    <w:rsid w:val="00903BF8"/>
    <w:rsid w:val="00904470"/>
    <w:rsid w:val="009048C6"/>
    <w:rsid w:val="0090532B"/>
    <w:rsid w:val="0091137A"/>
    <w:rsid w:val="00911E69"/>
    <w:rsid w:val="009120D7"/>
    <w:rsid w:val="00912D22"/>
    <w:rsid w:val="00913448"/>
    <w:rsid w:val="009135F3"/>
    <w:rsid w:val="00913617"/>
    <w:rsid w:val="00914C2E"/>
    <w:rsid w:val="00915407"/>
    <w:rsid w:val="0091761B"/>
    <w:rsid w:val="00920F2B"/>
    <w:rsid w:val="00921005"/>
    <w:rsid w:val="0092168E"/>
    <w:rsid w:val="00924117"/>
    <w:rsid w:val="00924B90"/>
    <w:rsid w:val="00925E5B"/>
    <w:rsid w:val="0092669C"/>
    <w:rsid w:val="00931853"/>
    <w:rsid w:val="009334F1"/>
    <w:rsid w:val="0093418B"/>
    <w:rsid w:val="00934CBE"/>
    <w:rsid w:val="00934E22"/>
    <w:rsid w:val="009351BC"/>
    <w:rsid w:val="0093566F"/>
    <w:rsid w:val="00935982"/>
    <w:rsid w:val="00936FF2"/>
    <w:rsid w:val="009404AF"/>
    <w:rsid w:val="0094130B"/>
    <w:rsid w:val="00941B23"/>
    <w:rsid w:val="00941FA8"/>
    <w:rsid w:val="0094315D"/>
    <w:rsid w:val="00945E30"/>
    <w:rsid w:val="00946362"/>
    <w:rsid w:val="00947064"/>
    <w:rsid w:val="0095093B"/>
    <w:rsid w:val="00951335"/>
    <w:rsid w:val="00952CC6"/>
    <w:rsid w:val="009558B2"/>
    <w:rsid w:val="009564E6"/>
    <w:rsid w:val="00960B3C"/>
    <w:rsid w:val="00960C81"/>
    <w:rsid w:val="00962C43"/>
    <w:rsid w:val="00964A62"/>
    <w:rsid w:val="00964CA5"/>
    <w:rsid w:val="00964E66"/>
    <w:rsid w:val="00965311"/>
    <w:rsid w:val="00965D38"/>
    <w:rsid w:val="00966C02"/>
    <w:rsid w:val="00970BD4"/>
    <w:rsid w:val="00972D83"/>
    <w:rsid w:val="00973582"/>
    <w:rsid w:val="00976220"/>
    <w:rsid w:val="00976779"/>
    <w:rsid w:val="00977C18"/>
    <w:rsid w:val="00981E45"/>
    <w:rsid w:val="009822A6"/>
    <w:rsid w:val="009823C8"/>
    <w:rsid w:val="00985C11"/>
    <w:rsid w:val="00985CFF"/>
    <w:rsid w:val="00985DB4"/>
    <w:rsid w:val="0098655F"/>
    <w:rsid w:val="00987025"/>
    <w:rsid w:val="00987157"/>
    <w:rsid w:val="00987EA5"/>
    <w:rsid w:val="009906AF"/>
    <w:rsid w:val="0099127A"/>
    <w:rsid w:val="00991291"/>
    <w:rsid w:val="00991876"/>
    <w:rsid w:val="00991DE1"/>
    <w:rsid w:val="00992AE0"/>
    <w:rsid w:val="00992AEC"/>
    <w:rsid w:val="00994C55"/>
    <w:rsid w:val="00995F75"/>
    <w:rsid w:val="00997CC9"/>
    <w:rsid w:val="009A0724"/>
    <w:rsid w:val="009A1371"/>
    <w:rsid w:val="009A1F21"/>
    <w:rsid w:val="009A2083"/>
    <w:rsid w:val="009A2B1B"/>
    <w:rsid w:val="009A3191"/>
    <w:rsid w:val="009A35CD"/>
    <w:rsid w:val="009A3920"/>
    <w:rsid w:val="009A4690"/>
    <w:rsid w:val="009A59A3"/>
    <w:rsid w:val="009A635B"/>
    <w:rsid w:val="009A794F"/>
    <w:rsid w:val="009B0FAC"/>
    <w:rsid w:val="009B1239"/>
    <w:rsid w:val="009B350C"/>
    <w:rsid w:val="009B3EE4"/>
    <w:rsid w:val="009B5CC2"/>
    <w:rsid w:val="009B6832"/>
    <w:rsid w:val="009C34BB"/>
    <w:rsid w:val="009C3A2D"/>
    <w:rsid w:val="009C3A3E"/>
    <w:rsid w:val="009C4AAF"/>
    <w:rsid w:val="009C4EA2"/>
    <w:rsid w:val="009C5457"/>
    <w:rsid w:val="009C61CC"/>
    <w:rsid w:val="009C6BCB"/>
    <w:rsid w:val="009D0653"/>
    <w:rsid w:val="009D0C7F"/>
    <w:rsid w:val="009D3440"/>
    <w:rsid w:val="009D3B80"/>
    <w:rsid w:val="009D4EA0"/>
    <w:rsid w:val="009D5A25"/>
    <w:rsid w:val="009D715D"/>
    <w:rsid w:val="009D77E9"/>
    <w:rsid w:val="009D7811"/>
    <w:rsid w:val="009E055D"/>
    <w:rsid w:val="009E0EE2"/>
    <w:rsid w:val="009E1741"/>
    <w:rsid w:val="009E2948"/>
    <w:rsid w:val="009E3C8E"/>
    <w:rsid w:val="009E3E67"/>
    <w:rsid w:val="009E4EEA"/>
    <w:rsid w:val="009E77AC"/>
    <w:rsid w:val="009F016F"/>
    <w:rsid w:val="009F0512"/>
    <w:rsid w:val="009F170D"/>
    <w:rsid w:val="009F17CE"/>
    <w:rsid w:val="009F1C4A"/>
    <w:rsid w:val="009F5210"/>
    <w:rsid w:val="009F5FD2"/>
    <w:rsid w:val="009F6AD9"/>
    <w:rsid w:val="009F7B8F"/>
    <w:rsid w:val="009F7FA6"/>
    <w:rsid w:val="00A005B4"/>
    <w:rsid w:val="00A01334"/>
    <w:rsid w:val="00A0173D"/>
    <w:rsid w:val="00A02687"/>
    <w:rsid w:val="00A031FD"/>
    <w:rsid w:val="00A034B0"/>
    <w:rsid w:val="00A04526"/>
    <w:rsid w:val="00A06DA9"/>
    <w:rsid w:val="00A06FF2"/>
    <w:rsid w:val="00A07448"/>
    <w:rsid w:val="00A12029"/>
    <w:rsid w:val="00A1225E"/>
    <w:rsid w:val="00A12554"/>
    <w:rsid w:val="00A12615"/>
    <w:rsid w:val="00A13C52"/>
    <w:rsid w:val="00A15110"/>
    <w:rsid w:val="00A1527F"/>
    <w:rsid w:val="00A17948"/>
    <w:rsid w:val="00A20009"/>
    <w:rsid w:val="00A212A9"/>
    <w:rsid w:val="00A23FAB"/>
    <w:rsid w:val="00A25515"/>
    <w:rsid w:val="00A2772D"/>
    <w:rsid w:val="00A3030F"/>
    <w:rsid w:val="00A320BC"/>
    <w:rsid w:val="00A323AE"/>
    <w:rsid w:val="00A32A94"/>
    <w:rsid w:val="00A33BF4"/>
    <w:rsid w:val="00A340C5"/>
    <w:rsid w:val="00A3484D"/>
    <w:rsid w:val="00A35148"/>
    <w:rsid w:val="00A357FA"/>
    <w:rsid w:val="00A35FA0"/>
    <w:rsid w:val="00A36998"/>
    <w:rsid w:val="00A40590"/>
    <w:rsid w:val="00A40747"/>
    <w:rsid w:val="00A40B1F"/>
    <w:rsid w:val="00A41A82"/>
    <w:rsid w:val="00A41AEF"/>
    <w:rsid w:val="00A42B58"/>
    <w:rsid w:val="00A43762"/>
    <w:rsid w:val="00A44278"/>
    <w:rsid w:val="00A44641"/>
    <w:rsid w:val="00A44987"/>
    <w:rsid w:val="00A459D8"/>
    <w:rsid w:val="00A45FA4"/>
    <w:rsid w:val="00A47B10"/>
    <w:rsid w:val="00A50A88"/>
    <w:rsid w:val="00A50D4B"/>
    <w:rsid w:val="00A51134"/>
    <w:rsid w:val="00A53D55"/>
    <w:rsid w:val="00A54017"/>
    <w:rsid w:val="00A540BB"/>
    <w:rsid w:val="00A54957"/>
    <w:rsid w:val="00A54EBC"/>
    <w:rsid w:val="00A55A27"/>
    <w:rsid w:val="00A607D1"/>
    <w:rsid w:val="00A60801"/>
    <w:rsid w:val="00A6158B"/>
    <w:rsid w:val="00A63918"/>
    <w:rsid w:val="00A64A20"/>
    <w:rsid w:val="00A66C81"/>
    <w:rsid w:val="00A67358"/>
    <w:rsid w:val="00A67578"/>
    <w:rsid w:val="00A67D22"/>
    <w:rsid w:val="00A70F11"/>
    <w:rsid w:val="00A734DA"/>
    <w:rsid w:val="00A73C61"/>
    <w:rsid w:val="00A75A14"/>
    <w:rsid w:val="00A76415"/>
    <w:rsid w:val="00A814F6"/>
    <w:rsid w:val="00A81EBB"/>
    <w:rsid w:val="00A8454A"/>
    <w:rsid w:val="00A878D0"/>
    <w:rsid w:val="00A87A3D"/>
    <w:rsid w:val="00A904A1"/>
    <w:rsid w:val="00A90652"/>
    <w:rsid w:val="00A9072A"/>
    <w:rsid w:val="00A90766"/>
    <w:rsid w:val="00A91480"/>
    <w:rsid w:val="00A91BEC"/>
    <w:rsid w:val="00A92AC6"/>
    <w:rsid w:val="00A93707"/>
    <w:rsid w:val="00A95577"/>
    <w:rsid w:val="00A95B5D"/>
    <w:rsid w:val="00A95F69"/>
    <w:rsid w:val="00A96104"/>
    <w:rsid w:val="00A970A0"/>
    <w:rsid w:val="00A970D2"/>
    <w:rsid w:val="00AA1DCA"/>
    <w:rsid w:val="00AA20CB"/>
    <w:rsid w:val="00AA3159"/>
    <w:rsid w:val="00AA3791"/>
    <w:rsid w:val="00AA3DE9"/>
    <w:rsid w:val="00AA43C0"/>
    <w:rsid w:val="00AA4503"/>
    <w:rsid w:val="00AA57BB"/>
    <w:rsid w:val="00AA5DBE"/>
    <w:rsid w:val="00AA609A"/>
    <w:rsid w:val="00AB0708"/>
    <w:rsid w:val="00AB1936"/>
    <w:rsid w:val="00AB270A"/>
    <w:rsid w:val="00AB27B6"/>
    <w:rsid w:val="00AB4C21"/>
    <w:rsid w:val="00AB714E"/>
    <w:rsid w:val="00AC07AC"/>
    <w:rsid w:val="00AC127B"/>
    <w:rsid w:val="00AC16A9"/>
    <w:rsid w:val="00AC1E12"/>
    <w:rsid w:val="00AC2B73"/>
    <w:rsid w:val="00AC3511"/>
    <w:rsid w:val="00AC3545"/>
    <w:rsid w:val="00AC3D8E"/>
    <w:rsid w:val="00AC444F"/>
    <w:rsid w:val="00AC5E62"/>
    <w:rsid w:val="00AC7520"/>
    <w:rsid w:val="00AC7CA3"/>
    <w:rsid w:val="00AD0B01"/>
    <w:rsid w:val="00AD12E8"/>
    <w:rsid w:val="00AD3631"/>
    <w:rsid w:val="00AD3988"/>
    <w:rsid w:val="00AD3B94"/>
    <w:rsid w:val="00AD443C"/>
    <w:rsid w:val="00AD534D"/>
    <w:rsid w:val="00AD6369"/>
    <w:rsid w:val="00AD6E2C"/>
    <w:rsid w:val="00AD7664"/>
    <w:rsid w:val="00AD79AB"/>
    <w:rsid w:val="00AD7FE4"/>
    <w:rsid w:val="00AE0614"/>
    <w:rsid w:val="00AE0824"/>
    <w:rsid w:val="00AE1B44"/>
    <w:rsid w:val="00AE5638"/>
    <w:rsid w:val="00AE7532"/>
    <w:rsid w:val="00AF1C46"/>
    <w:rsid w:val="00AF33F7"/>
    <w:rsid w:val="00AF5FBB"/>
    <w:rsid w:val="00AF6E57"/>
    <w:rsid w:val="00AF72AD"/>
    <w:rsid w:val="00AF7B9F"/>
    <w:rsid w:val="00AF7D0C"/>
    <w:rsid w:val="00B005DC"/>
    <w:rsid w:val="00B0171C"/>
    <w:rsid w:val="00B01A70"/>
    <w:rsid w:val="00B02AEA"/>
    <w:rsid w:val="00B03077"/>
    <w:rsid w:val="00B04576"/>
    <w:rsid w:val="00B04FE3"/>
    <w:rsid w:val="00B053E2"/>
    <w:rsid w:val="00B0586A"/>
    <w:rsid w:val="00B06EFC"/>
    <w:rsid w:val="00B11CC4"/>
    <w:rsid w:val="00B13E11"/>
    <w:rsid w:val="00B15AB6"/>
    <w:rsid w:val="00B16E79"/>
    <w:rsid w:val="00B17098"/>
    <w:rsid w:val="00B17302"/>
    <w:rsid w:val="00B17CC1"/>
    <w:rsid w:val="00B20161"/>
    <w:rsid w:val="00B2020A"/>
    <w:rsid w:val="00B21C6B"/>
    <w:rsid w:val="00B23749"/>
    <w:rsid w:val="00B23AC9"/>
    <w:rsid w:val="00B23E37"/>
    <w:rsid w:val="00B23F8E"/>
    <w:rsid w:val="00B24DFC"/>
    <w:rsid w:val="00B25091"/>
    <w:rsid w:val="00B2532A"/>
    <w:rsid w:val="00B26797"/>
    <w:rsid w:val="00B2777D"/>
    <w:rsid w:val="00B30578"/>
    <w:rsid w:val="00B305EB"/>
    <w:rsid w:val="00B3153E"/>
    <w:rsid w:val="00B34760"/>
    <w:rsid w:val="00B367C1"/>
    <w:rsid w:val="00B36ECD"/>
    <w:rsid w:val="00B3728C"/>
    <w:rsid w:val="00B37653"/>
    <w:rsid w:val="00B40454"/>
    <w:rsid w:val="00B4242A"/>
    <w:rsid w:val="00B453CD"/>
    <w:rsid w:val="00B45D0B"/>
    <w:rsid w:val="00B45EC0"/>
    <w:rsid w:val="00B46F26"/>
    <w:rsid w:val="00B5033B"/>
    <w:rsid w:val="00B51DFE"/>
    <w:rsid w:val="00B52986"/>
    <w:rsid w:val="00B56A6D"/>
    <w:rsid w:val="00B57FD4"/>
    <w:rsid w:val="00B610A8"/>
    <w:rsid w:val="00B62555"/>
    <w:rsid w:val="00B62673"/>
    <w:rsid w:val="00B62777"/>
    <w:rsid w:val="00B632FE"/>
    <w:rsid w:val="00B6337C"/>
    <w:rsid w:val="00B647B4"/>
    <w:rsid w:val="00B663C8"/>
    <w:rsid w:val="00B668C1"/>
    <w:rsid w:val="00B67BEB"/>
    <w:rsid w:val="00B70C68"/>
    <w:rsid w:val="00B70F95"/>
    <w:rsid w:val="00B71E87"/>
    <w:rsid w:val="00B72A21"/>
    <w:rsid w:val="00B72A5C"/>
    <w:rsid w:val="00B72C79"/>
    <w:rsid w:val="00B738EE"/>
    <w:rsid w:val="00B744CC"/>
    <w:rsid w:val="00B75254"/>
    <w:rsid w:val="00B77D1D"/>
    <w:rsid w:val="00B77FC9"/>
    <w:rsid w:val="00B8056A"/>
    <w:rsid w:val="00B80FCD"/>
    <w:rsid w:val="00B82BC3"/>
    <w:rsid w:val="00B84EA6"/>
    <w:rsid w:val="00B90EC1"/>
    <w:rsid w:val="00B9328B"/>
    <w:rsid w:val="00B9363A"/>
    <w:rsid w:val="00B936C9"/>
    <w:rsid w:val="00B93C72"/>
    <w:rsid w:val="00B9455E"/>
    <w:rsid w:val="00B94E2E"/>
    <w:rsid w:val="00B958AF"/>
    <w:rsid w:val="00B96D51"/>
    <w:rsid w:val="00BA14E0"/>
    <w:rsid w:val="00BA2FE0"/>
    <w:rsid w:val="00BA332D"/>
    <w:rsid w:val="00BA40D5"/>
    <w:rsid w:val="00BA4C80"/>
    <w:rsid w:val="00BA63CA"/>
    <w:rsid w:val="00BA6681"/>
    <w:rsid w:val="00BB0E57"/>
    <w:rsid w:val="00BB0EE5"/>
    <w:rsid w:val="00BB15E5"/>
    <w:rsid w:val="00BB1BA9"/>
    <w:rsid w:val="00BB298E"/>
    <w:rsid w:val="00BB3830"/>
    <w:rsid w:val="00BB3E8F"/>
    <w:rsid w:val="00BB4E09"/>
    <w:rsid w:val="00BB5057"/>
    <w:rsid w:val="00BB5A73"/>
    <w:rsid w:val="00BB5B57"/>
    <w:rsid w:val="00BC06E9"/>
    <w:rsid w:val="00BC20AF"/>
    <w:rsid w:val="00BC2D6B"/>
    <w:rsid w:val="00BC3806"/>
    <w:rsid w:val="00BC4DE4"/>
    <w:rsid w:val="00BC672B"/>
    <w:rsid w:val="00BC73FC"/>
    <w:rsid w:val="00BC7D5A"/>
    <w:rsid w:val="00BC7F1B"/>
    <w:rsid w:val="00BD0AFF"/>
    <w:rsid w:val="00BD1989"/>
    <w:rsid w:val="00BD1FD8"/>
    <w:rsid w:val="00BD29CE"/>
    <w:rsid w:val="00BD3BBC"/>
    <w:rsid w:val="00BD4451"/>
    <w:rsid w:val="00BD516D"/>
    <w:rsid w:val="00BD5C40"/>
    <w:rsid w:val="00BD633E"/>
    <w:rsid w:val="00BD6AC7"/>
    <w:rsid w:val="00BD6D20"/>
    <w:rsid w:val="00BD71F7"/>
    <w:rsid w:val="00BE0A51"/>
    <w:rsid w:val="00BE4379"/>
    <w:rsid w:val="00BE6BD0"/>
    <w:rsid w:val="00BF24B9"/>
    <w:rsid w:val="00BF2629"/>
    <w:rsid w:val="00BF55B9"/>
    <w:rsid w:val="00BF7260"/>
    <w:rsid w:val="00C008DF"/>
    <w:rsid w:val="00C01DC1"/>
    <w:rsid w:val="00C0388B"/>
    <w:rsid w:val="00C04A94"/>
    <w:rsid w:val="00C051EB"/>
    <w:rsid w:val="00C05DDC"/>
    <w:rsid w:val="00C06169"/>
    <w:rsid w:val="00C064B6"/>
    <w:rsid w:val="00C07196"/>
    <w:rsid w:val="00C079FA"/>
    <w:rsid w:val="00C13403"/>
    <w:rsid w:val="00C15CEB"/>
    <w:rsid w:val="00C16C06"/>
    <w:rsid w:val="00C16D7E"/>
    <w:rsid w:val="00C208B8"/>
    <w:rsid w:val="00C21766"/>
    <w:rsid w:val="00C21EE3"/>
    <w:rsid w:val="00C24317"/>
    <w:rsid w:val="00C27355"/>
    <w:rsid w:val="00C3103D"/>
    <w:rsid w:val="00C311B3"/>
    <w:rsid w:val="00C3196A"/>
    <w:rsid w:val="00C31D0F"/>
    <w:rsid w:val="00C32A44"/>
    <w:rsid w:val="00C32B48"/>
    <w:rsid w:val="00C32F16"/>
    <w:rsid w:val="00C35A1F"/>
    <w:rsid w:val="00C35EAB"/>
    <w:rsid w:val="00C36E38"/>
    <w:rsid w:val="00C37E00"/>
    <w:rsid w:val="00C40B84"/>
    <w:rsid w:val="00C41427"/>
    <w:rsid w:val="00C41C57"/>
    <w:rsid w:val="00C42831"/>
    <w:rsid w:val="00C434BB"/>
    <w:rsid w:val="00C4382E"/>
    <w:rsid w:val="00C4403E"/>
    <w:rsid w:val="00C44826"/>
    <w:rsid w:val="00C45D04"/>
    <w:rsid w:val="00C4655A"/>
    <w:rsid w:val="00C46784"/>
    <w:rsid w:val="00C4799E"/>
    <w:rsid w:val="00C5009C"/>
    <w:rsid w:val="00C51213"/>
    <w:rsid w:val="00C543BA"/>
    <w:rsid w:val="00C55730"/>
    <w:rsid w:val="00C55A8B"/>
    <w:rsid w:val="00C57D87"/>
    <w:rsid w:val="00C57E0D"/>
    <w:rsid w:val="00C62691"/>
    <w:rsid w:val="00C6343D"/>
    <w:rsid w:val="00C64328"/>
    <w:rsid w:val="00C64B0A"/>
    <w:rsid w:val="00C65F77"/>
    <w:rsid w:val="00C67F1A"/>
    <w:rsid w:val="00C706AA"/>
    <w:rsid w:val="00C71336"/>
    <w:rsid w:val="00C72CD9"/>
    <w:rsid w:val="00C76819"/>
    <w:rsid w:val="00C80B1A"/>
    <w:rsid w:val="00C8210F"/>
    <w:rsid w:val="00C830B8"/>
    <w:rsid w:val="00C832F0"/>
    <w:rsid w:val="00C83816"/>
    <w:rsid w:val="00C83C28"/>
    <w:rsid w:val="00C843DC"/>
    <w:rsid w:val="00C84603"/>
    <w:rsid w:val="00C877FF"/>
    <w:rsid w:val="00C87AEE"/>
    <w:rsid w:val="00C901A6"/>
    <w:rsid w:val="00C914E6"/>
    <w:rsid w:val="00C91A4E"/>
    <w:rsid w:val="00C9466F"/>
    <w:rsid w:val="00C94F46"/>
    <w:rsid w:val="00C95D12"/>
    <w:rsid w:val="00C96744"/>
    <w:rsid w:val="00C967B4"/>
    <w:rsid w:val="00C97F2B"/>
    <w:rsid w:val="00CA098A"/>
    <w:rsid w:val="00CA128D"/>
    <w:rsid w:val="00CA1718"/>
    <w:rsid w:val="00CA2E7D"/>
    <w:rsid w:val="00CA4A10"/>
    <w:rsid w:val="00CA4AEF"/>
    <w:rsid w:val="00CA55C5"/>
    <w:rsid w:val="00CA5651"/>
    <w:rsid w:val="00CA64B9"/>
    <w:rsid w:val="00CA6E7C"/>
    <w:rsid w:val="00CA78AC"/>
    <w:rsid w:val="00CA7C25"/>
    <w:rsid w:val="00CB25D8"/>
    <w:rsid w:val="00CB2D09"/>
    <w:rsid w:val="00CB36E1"/>
    <w:rsid w:val="00CB3A1B"/>
    <w:rsid w:val="00CB5016"/>
    <w:rsid w:val="00CC0F6B"/>
    <w:rsid w:val="00CC1916"/>
    <w:rsid w:val="00CC2156"/>
    <w:rsid w:val="00CC2C04"/>
    <w:rsid w:val="00CC3F5C"/>
    <w:rsid w:val="00CC420C"/>
    <w:rsid w:val="00CC54E7"/>
    <w:rsid w:val="00CC619F"/>
    <w:rsid w:val="00CC6379"/>
    <w:rsid w:val="00CC66FF"/>
    <w:rsid w:val="00CC709B"/>
    <w:rsid w:val="00CD08FD"/>
    <w:rsid w:val="00CD0CE4"/>
    <w:rsid w:val="00CD1774"/>
    <w:rsid w:val="00CD226B"/>
    <w:rsid w:val="00CD51F5"/>
    <w:rsid w:val="00CD54A9"/>
    <w:rsid w:val="00CD572C"/>
    <w:rsid w:val="00CD57EB"/>
    <w:rsid w:val="00CD5C0C"/>
    <w:rsid w:val="00CD6250"/>
    <w:rsid w:val="00CD63E5"/>
    <w:rsid w:val="00CD657F"/>
    <w:rsid w:val="00CD691F"/>
    <w:rsid w:val="00CD7A4C"/>
    <w:rsid w:val="00CE0236"/>
    <w:rsid w:val="00CE05F4"/>
    <w:rsid w:val="00CE0726"/>
    <w:rsid w:val="00CE133A"/>
    <w:rsid w:val="00CE1B94"/>
    <w:rsid w:val="00CE265F"/>
    <w:rsid w:val="00CE569B"/>
    <w:rsid w:val="00CE7892"/>
    <w:rsid w:val="00CF1939"/>
    <w:rsid w:val="00CF4336"/>
    <w:rsid w:val="00CF5A7D"/>
    <w:rsid w:val="00CF60C2"/>
    <w:rsid w:val="00D003FE"/>
    <w:rsid w:val="00D0181C"/>
    <w:rsid w:val="00D04289"/>
    <w:rsid w:val="00D04351"/>
    <w:rsid w:val="00D04AFC"/>
    <w:rsid w:val="00D072D2"/>
    <w:rsid w:val="00D1013D"/>
    <w:rsid w:val="00D1072A"/>
    <w:rsid w:val="00D10C36"/>
    <w:rsid w:val="00D11509"/>
    <w:rsid w:val="00D1165D"/>
    <w:rsid w:val="00D12637"/>
    <w:rsid w:val="00D12A7C"/>
    <w:rsid w:val="00D15695"/>
    <w:rsid w:val="00D16145"/>
    <w:rsid w:val="00D161D2"/>
    <w:rsid w:val="00D16BEC"/>
    <w:rsid w:val="00D20706"/>
    <w:rsid w:val="00D21C99"/>
    <w:rsid w:val="00D21F3B"/>
    <w:rsid w:val="00D22221"/>
    <w:rsid w:val="00D23610"/>
    <w:rsid w:val="00D236ED"/>
    <w:rsid w:val="00D25068"/>
    <w:rsid w:val="00D25595"/>
    <w:rsid w:val="00D25793"/>
    <w:rsid w:val="00D2672C"/>
    <w:rsid w:val="00D267C6"/>
    <w:rsid w:val="00D26B19"/>
    <w:rsid w:val="00D26C08"/>
    <w:rsid w:val="00D27109"/>
    <w:rsid w:val="00D278ED"/>
    <w:rsid w:val="00D27B97"/>
    <w:rsid w:val="00D300B5"/>
    <w:rsid w:val="00D30BD8"/>
    <w:rsid w:val="00D3227A"/>
    <w:rsid w:val="00D32F66"/>
    <w:rsid w:val="00D33B03"/>
    <w:rsid w:val="00D33C23"/>
    <w:rsid w:val="00D36971"/>
    <w:rsid w:val="00D40937"/>
    <w:rsid w:val="00D414FD"/>
    <w:rsid w:val="00D429E7"/>
    <w:rsid w:val="00D4506C"/>
    <w:rsid w:val="00D453D8"/>
    <w:rsid w:val="00D454C4"/>
    <w:rsid w:val="00D46F93"/>
    <w:rsid w:val="00D50989"/>
    <w:rsid w:val="00D51489"/>
    <w:rsid w:val="00D51678"/>
    <w:rsid w:val="00D516A4"/>
    <w:rsid w:val="00D51957"/>
    <w:rsid w:val="00D5256B"/>
    <w:rsid w:val="00D530E7"/>
    <w:rsid w:val="00D54F41"/>
    <w:rsid w:val="00D556A6"/>
    <w:rsid w:val="00D55CC4"/>
    <w:rsid w:val="00D55CDD"/>
    <w:rsid w:val="00D55DBA"/>
    <w:rsid w:val="00D564F7"/>
    <w:rsid w:val="00D56875"/>
    <w:rsid w:val="00D622DF"/>
    <w:rsid w:val="00D65421"/>
    <w:rsid w:val="00D7030C"/>
    <w:rsid w:val="00D705FB"/>
    <w:rsid w:val="00D71D57"/>
    <w:rsid w:val="00D74BC2"/>
    <w:rsid w:val="00D76E04"/>
    <w:rsid w:val="00D81C1F"/>
    <w:rsid w:val="00D8232E"/>
    <w:rsid w:val="00D824AC"/>
    <w:rsid w:val="00D836E0"/>
    <w:rsid w:val="00D84D98"/>
    <w:rsid w:val="00D85FCF"/>
    <w:rsid w:val="00D86D61"/>
    <w:rsid w:val="00D87C98"/>
    <w:rsid w:val="00D903E0"/>
    <w:rsid w:val="00D90B57"/>
    <w:rsid w:val="00D90DF4"/>
    <w:rsid w:val="00D91167"/>
    <w:rsid w:val="00D93239"/>
    <w:rsid w:val="00D93945"/>
    <w:rsid w:val="00D943F7"/>
    <w:rsid w:val="00D94403"/>
    <w:rsid w:val="00D9576A"/>
    <w:rsid w:val="00D9775E"/>
    <w:rsid w:val="00D97C7C"/>
    <w:rsid w:val="00DA0813"/>
    <w:rsid w:val="00DA202C"/>
    <w:rsid w:val="00DA2625"/>
    <w:rsid w:val="00DA2E88"/>
    <w:rsid w:val="00DA33DD"/>
    <w:rsid w:val="00DA4B5D"/>
    <w:rsid w:val="00DA4DA6"/>
    <w:rsid w:val="00DB06EE"/>
    <w:rsid w:val="00DB06FE"/>
    <w:rsid w:val="00DB09FD"/>
    <w:rsid w:val="00DB14CF"/>
    <w:rsid w:val="00DB2116"/>
    <w:rsid w:val="00DB248C"/>
    <w:rsid w:val="00DB41B1"/>
    <w:rsid w:val="00DB501F"/>
    <w:rsid w:val="00DB6697"/>
    <w:rsid w:val="00DB72FF"/>
    <w:rsid w:val="00DB798D"/>
    <w:rsid w:val="00DC084B"/>
    <w:rsid w:val="00DC1AC2"/>
    <w:rsid w:val="00DC2155"/>
    <w:rsid w:val="00DC2AB5"/>
    <w:rsid w:val="00DC3A7E"/>
    <w:rsid w:val="00DC6378"/>
    <w:rsid w:val="00DC6D02"/>
    <w:rsid w:val="00DC7347"/>
    <w:rsid w:val="00DC7876"/>
    <w:rsid w:val="00DD0EA8"/>
    <w:rsid w:val="00DD122F"/>
    <w:rsid w:val="00DD167C"/>
    <w:rsid w:val="00DD24A9"/>
    <w:rsid w:val="00DD27E9"/>
    <w:rsid w:val="00DD2CA0"/>
    <w:rsid w:val="00DD3540"/>
    <w:rsid w:val="00DD5BC2"/>
    <w:rsid w:val="00DD5DAE"/>
    <w:rsid w:val="00DD6B7F"/>
    <w:rsid w:val="00DD71E6"/>
    <w:rsid w:val="00DD7234"/>
    <w:rsid w:val="00DD792B"/>
    <w:rsid w:val="00DE074D"/>
    <w:rsid w:val="00DE0D4F"/>
    <w:rsid w:val="00DE2E67"/>
    <w:rsid w:val="00DE2EE9"/>
    <w:rsid w:val="00DE3AD5"/>
    <w:rsid w:val="00DE3FD6"/>
    <w:rsid w:val="00DE4C32"/>
    <w:rsid w:val="00DE52E0"/>
    <w:rsid w:val="00DE550E"/>
    <w:rsid w:val="00DE5524"/>
    <w:rsid w:val="00DE5C72"/>
    <w:rsid w:val="00DE724B"/>
    <w:rsid w:val="00DF2125"/>
    <w:rsid w:val="00DF3C40"/>
    <w:rsid w:val="00DF5DA7"/>
    <w:rsid w:val="00DF6E24"/>
    <w:rsid w:val="00DF6E56"/>
    <w:rsid w:val="00DF79FB"/>
    <w:rsid w:val="00E02933"/>
    <w:rsid w:val="00E03AEB"/>
    <w:rsid w:val="00E043A1"/>
    <w:rsid w:val="00E04BAF"/>
    <w:rsid w:val="00E05CD5"/>
    <w:rsid w:val="00E05FE6"/>
    <w:rsid w:val="00E0736C"/>
    <w:rsid w:val="00E07893"/>
    <w:rsid w:val="00E12E93"/>
    <w:rsid w:val="00E160F9"/>
    <w:rsid w:val="00E165CD"/>
    <w:rsid w:val="00E17EF4"/>
    <w:rsid w:val="00E20636"/>
    <w:rsid w:val="00E21A61"/>
    <w:rsid w:val="00E22767"/>
    <w:rsid w:val="00E229FC"/>
    <w:rsid w:val="00E23C44"/>
    <w:rsid w:val="00E23FBE"/>
    <w:rsid w:val="00E240CE"/>
    <w:rsid w:val="00E24E03"/>
    <w:rsid w:val="00E26B6F"/>
    <w:rsid w:val="00E27568"/>
    <w:rsid w:val="00E3054B"/>
    <w:rsid w:val="00E31C87"/>
    <w:rsid w:val="00E32366"/>
    <w:rsid w:val="00E3363A"/>
    <w:rsid w:val="00E3615A"/>
    <w:rsid w:val="00E3737A"/>
    <w:rsid w:val="00E3764C"/>
    <w:rsid w:val="00E37849"/>
    <w:rsid w:val="00E37B48"/>
    <w:rsid w:val="00E40121"/>
    <w:rsid w:val="00E40479"/>
    <w:rsid w:val="00E405A0"/>
    <w:rsid w:val="00E411A4"/>
    <w:rsid w:val="00E41388"/>
    <w:rsid w:val="00E41A89"/>
    <w:rsid w:val="00E43391"/>
    <w:rsid w:val="00E436CE"/>
    <w:rsid w:val="00E43C0F"/>
    <w:rsid w:val="00E44888"/>
    <w:rsid w:val="00E44CA8"/>
    <w:rsid w:val="00E456EA"/>
    <w:rsid w:val="00E476B2"/>
    <w:rsid w:val="00E47E12"/>
    <w:rsid w:val="00E503D2"/>
    <w:rsid w:val="00E5136F"/>
    <w:rsid w:val="00E533E8"/>
    <w:rsid w:val="00E535A3"/>
    <w:rsid w:val="00E5383B"/>
    <w:rsid w:val="00E56832"/>
    <w:rsid w:val="00E576FA"/>
    <w:rsid w:val="00E6078B"/>
    <w:rsid w:val="00E607D9"/>
    <w:rsid w:val="00E62E7E"/>
    <w:rsid w:val="00E62EC1"/>
    <w:rsid w:val="00E63D0C"/>
    <w:rsid w:val="00E64001"/>
    <w:rsid w:val="00E64521"/>
    <w:rsid w:val="00E655BB"/>
    <w:rsid w:val="00E66F4F"/>
    <w:rsid w:val="00E6704F"/>
    <w:rsid w:val="00E67F33"/>
    <w:rsid w:val="00E72294"/>
    <w:rsid w:val="00E722B8"/>
    <w:rsid w:val="00E72639"/>
    <w:rsid w:val="00E74892"/>
    <w:rsid w:val="00E75C73"/>
    <w:rsid w:val="00E75CCB"/>
    <w:rsid w:val="00E76416"/>
    <w:rsid w:val="00E76EC5"/>
    <w:rsid w:val="00E77787"/>
    <w:rsid w:val="00E7780D"/>
    <w:rsid w:val="00E77B35"/>
    <w:rsid w:val="00E77DA3"/>
    <w:rsid w:val="00E77E9D"/>
    <w:rsid w:val="00E82C97"/>
    <w:rsid w:val="00E838B4"/>
    <w:rsid w:val="00E83A21"/>
    <w:rsid w:val="00E83F85"/>
    <w:rsid w:val="00E846D3"/>
    <w:rsid w:val="00E84968"/>
    <w:rsid w:val="00E8538D"/>
    <w:rsid w:val="00E85EB1"/>
    <w:rsid w:val="00E86C64"/>
    <w:rsid w:val="00E87D90"/>
    <w:rsid w:val="00E87EE0"/>
    <w:rsid w:val="00E91337"/>
    <w:rsid w:val="00E91468"/>
    <w:rsid w:val="00E927F9"/>
    <w:rsid w:val="00E929B5"/>
    <w:rsid w:val="00E92DE4"/>
    <w:rsid w:val="00E96B7C"/>
    <w:rsid w:val="00EA0F4C"/>
    <w:rsid w:val="00EA22F6"/>
    <w:rsid w:val="00EA4075"/>
    <w:rsid w:val="00EA4BC9"/>
    <w:rsid w:val="00EA4C5C"/>
    <w:rsid w:val="00EA5D60"/>
    <w:rsid w:val="00EB283B"/>
    <w:rsid w:val="00EB4BBC"/>
    <w:rsid w:val="00EB50BC"/>
    <w:rsid w:val="00EB53F8"/>
    <w:rsid w:val="00EB5913"/>
    <w:rsid w:val="00EB6C7C"/>
    <w:rsid w:val="00EC0757"/>
    <w:rsid w:val="00EC0A26"/>
    <w:rsid w:val="00EC12F8"/>
    <w:rsid w:val="00EC1A36"/>
    <w:rsid w:val="00EC1BFF"/>
    <w:rsid w:val="00EC2F41"/>
    <w:rsid w:val="00EC336C"/>
    <w:rsid w:val="00EC34F3"/>
    <w:rsid w:val="00EC3665"/>
    <w:rsid w:val="00EC47F5"/>
    <w:rsid w:val="00EC4DBF"/>
    <w:rsid w:val="00EC50BF"/>
    <w:rsid w:val="00EC6BF3"/>
    <w:rsid w:val="00EC6F3A"/>
    <w:rsid w:val="00EC7EEF"/>
    <w:rsid w:val="00ED04BE"/>
    <w:rsid w:val="00ED2D02"/>
    <w:rsid w:val="00ED398B"/>
    <w:rsid w:val="00ED43BE"/>
    <w:rsid w:val="00ED4BCA"/>
    <w:rsid w:val="00ED5FC4"/>
    <w:rsid w:val="00ED64D9"/>
    <w:rsid w:val="00ED654A"/>
    <w:rsid w:val="00ED6629"/>
    <w:rsid w:val="00EE04F5"/>
    <w:rsid w:val="00EE0811"/>
    <w:rsid w:val="00EE11CF"/>
    <w:rsid w:val="00EE2C5A"/>
    <w:rsid w:val="00EE2DB1"/>
    <w:rsid w:val="00EE344B"/>
    <w:rsid w:val="00EE3C84"/>
    <w:rsid w:val="00EE5313"/>
    <w:rsid w:val="00EE63DD"/>
    <w:rsid w:val="00EE6B9D"/>
    <w:rsid w:val="00EE7329"/>
    <w:rsid w:val="00EE77D5"/>
    <w:rsid w:val="00EF0369"/>
    <w:rsid w:val="00EF08F4"/>
    <w:rsid w:val="00EF0D75"/>
    <w:rsid w:val="00EF0EE6"/>
    <w:rsid w:val="00EF1C28"/>
    <w:rsid w:val="00EF2402"/>
    <w:rsid w:val="00EF267D"/>
    <w:rsid w:val="00EF37B6"/>
    <w:rsid w:val="00EF4C9D"/>
    <w:rsid w:val="00EF7B85"/>
    <w:rsid w:val="00F0021F"/>
    <w:rsid w:val="00F019E1"/>
    <w:rsid w:val="00F03187"/>
    <w:rsid w:val="00F03D01"/>
    <w:rsid w:val="00F055A6"/>
    <w:rsid w:val="00F06FC7"/>
    <w:rsid w:val="00F075B8"/>
    <w:rsid w:val="00F100EF"/>
    <w:rsid w:val="00F101AD"/>
    <w:rsid w:val="00F11B1E"/>
    <w:rsid w:val="00F12474"/>
    <w:rsid w:val="00F12899"/>
    <w:rsid w:val="00F138C8"/>
    <w:rsid w:val="00F13C1B"/>
    <w:rsid w:val="00F142CB"/>
    <w:rsid w:val="00F149DA"/>
    <w:rsid w:val="00F15421"/>
    <w:rsid w:val="00F1772F"/>
    <w:rsid w:val="00F20709"/>
    <w:rsid w:val="00F2155E"/>
    <w:rsid w:val="00F2180F"/>
    <w:rsid w:val="00F21977"/>
    <w:rsid w:val="00F21ED7"/>
    <w:rsid w:val="00F226C2"/>
    <w:rsid w:val="00F232A3"/>
    <w:rsid w:val="00F237C2"/>
    <w:rsid w:val="00F260A3"/>
    <w:rsid w:val="00F264C4"/>
    <w:rsid w:val="00F31492"/>
    <w:rsid w:val="00F33818"/>
    <w:rsid w:val="00F363C4"/>
    <w:rsid w:val="00F36FCB"/>
    <w:rsid w:val="00F37800"/>
    <w:rsid w:val="00F37C82"/>
    <w:rsid w:val="00F400F5"/>
    <w:rsid w:val="00F40FB6"/>
    <w:rsid w:val="00F43186"/>
    <w:rsid w:val="00F46444"/>
    <w:rsid w:val="00F46B6C"/>
    <w:rsid w:val="00F46F21"/>
    <w:rsid w:val="00F473B8"/>
    <w:rsid w:val="00F47490"/>
    <w:rsid w:val="00F47BCF"/>
    <w:rsid w:val="00F51117"/>
    <w:rsid w:val="00F5412E"/>
    <w:rsid w:val="00F57571"/>
    <w:rsid w:val="00F579B4"/>
    <w:rsid w:val="00F600F4"/>
    <w:rsid w:val="00F60F04"/>
    <w:rsid w:val="00F60F0A"/>
    <w:rsid w:val="00F61FA9"/>
    <w:rsid w:val="00F62844"/>
    <w:rsid w:val="00F62C2A"/>
    <w:rsid w:val="00F63EFD"/>
    <w:rsid w:val="00F64E9B"/>
    <w:rsid w:val="00F65529"/>
    <w:rsid w:val="00F66897"/>
    <w:rsid w:val="00F66BCF"/>
    <w:rsid w:val="00F74364"/>
    <w:rsid w:val="00F748B6"/>
    <w:rsid w:val="00F800FB"/>
    <w:rsid w:val="00F80EA4"/>
    <w:rsid w:val="00F80EE3"/>
    <w:rsid w:val="00F82D56"/>
    <w:rsid w:val="00F83B28"/>
    <w:rsid w:val="00F83CED"/>
    <w:rsid w:val="00F83D71"/>
    <w:rsid w:val="00F84354"/>
    <w:rsid w:val="00F84CE6"/>
    <w:rsid w:val="00F8586C"/>
    <w:rsid w:val="00F860CC"/>
    <w:rsid w:val="00F920E8"/>
    <w:rsid w:val="00F92128"/>
    <w:rsid w:val="00F93E44"/>
    <w:rsid w:val="00F95078"/>
    <w:rsid w:val="00F95A97"/>
    <w:rsid w:val="00F95BC1"/>
    <w:rsid w:val="00F95C27"/>
    <w:rsid w:val="00F971F6"/>
    <w:rsid w:val="00FA1EFA"/>
    <w:rsid w:val="00FA2884"/>
    <w:rsid w:val="00FA294F"/>
    <w:rsid w:val="00FA5228"/>
    <w:rsid w:val="00FA57BE"/>
    <w:rsid w:val="00FA66F9"/>
    <w:rsid w:val="00FA6AD4"/>
    <w:rsid w:val="00FA7E6E"/>
    <w:rsid w:val="00FB296F"/>
    <w:rsid w:val="00FB2CC5"/>
    <w:rsid w:val="00FB39C3"/>
    <w:rsid w:val="00FB4A84"/>
    <w:rsid w:val="00FB6B9B"/>
    <w:rsid w:val="00FB7B9B"/>
    <w:rsid w:val="00FC0BAB"/>
    <w:rsid w:val="00FC2BB5"/>
    <w:rsid w:val="00FC33B8"/>
    <w:rsid w:val="00FC347E"/>
    <w:rsid w:val="00FC381D"/>
    <w:rsid w:val="00FC3ABC"/>
    <w:rsid w:val="00FC55FC"/>
    <w:rsid w:val="00FC5F08"/>
    <w:rsid w:val="00FC6136"/>
    <w:rsid w:val="00FC7A8D"/>
    <w:rsid w:val="00FD06DF"/>
    <w:rsid w:val="00FD075F"/>
    <w:rsid w:val="00FD0796"/>
    <w:rsid w:val="00FD2394"/>
    <w:rsid w:val="00FD4F0B"/>
    <w:rsid w:val="00FD5816"/>
    <w:rsid w:val="00FD5B6A"/>
    <w:rsid w:val="00FD76FE"/>
    <w:rsid w:val="00FE1567"/>
    <w:rsid w:val="00FE1FDD"/>
    <w:rsid w:val="00FE2CA1"/>
    <w:rsid w:val="00FE2EA3"/>
    <w:rsid w:val="00FE3427"/>
    <w:rsid w:val="00FE3699"/>
    <w:rsid w:val="00FE37A6"/>
    <w:rsid w:val="00FE549A"/>
    <w:rsid w:val="00FE60F8"/>
    <w:rsid w:val="00FE6DFC"/>
    <w:rsid w:val="00FE764A"/>
    <w:rsid w:val="00FE7A26"/>
    <w:rsid w:val="00FF1292"/>
    <w:rsid w:val="00FF456B"/>
    <w:rsid w:val="00FF55B1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 strokecolor="#1f1a17">
      <v:fill color="#ffc"/>
      <v:stroke color="#1f1a17" weight="0"/>
    </o:shapedefaults>
    <o:shapelayout v:ext="edit">
      <o:idmap v:ext="edit" data="1"/>
    </o:shapelayout>
  </w:shapeDefaults>
  <w:decimalSymbol w:val="."/>
  <w:listSeparator w:val=","/>
  <w14:docId w14:val="36E27788"/>
  <w15:docId w15:val="{270C9AD0-66DE-4B3A-ACC2-76549644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650F"/>
    <w:pPr>
      <w:widowControl w:val="0"/>
      <w:spacing w:line="240" w:lineRule="atLeast"/>
    </w:pPr>
    <w:rPr>
      <w:rFonts w:ascii="Angsana New" w:hAnsi="Angsana New"/>
      <w:sz w:val="32"/>
      <w:szCs w:val="3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373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3737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E3737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E3737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3737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E3737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3737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3737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3737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AC3"/>
    <w:rPr>
      <w:rFonts w:ascii="Arial" w:hAnsi="Arial"/>
      <w:b/>
      <w:sz w:val="24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A44641"/>
    <w:rPr>
      <w:rFonts w:ascii="Arial" w:hAnsi="Arial"/>
      <w:b/>
      <w:szCs w:val="32"/>
      <w:lang w:bidi="ar-SA"/>
    </w:rPr>
  </w:style>
  <w:style w:type="paragraph" w:styleId="BodyText">
    <w:name w:val="Body Text"/>
    <w:basedOn w:val="Normal"/>
    <w:link w:val="BodyTextChar"/>
    <w:rsid w:val="00E3737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B467A"/>
    <w:rPr>
      <w:rFonts w:ascii="Angsana New" w:hAnsi="Angsana New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EF7B85"/>
    <w:rPr>
      <w:rFonts w:ascii="Arial" w:hAnsi="Arial"/>
      <w:i/>
      <w:szCs w:val="32"/>
      <w:lang w:bidi="ar-SA"/>
    </w:rPr>
  </w:style>
  <w:style w:type="character" w:customStyle="1" w:styleId="Heading4Char">
    <w:name w:val="Heading 4 Char"/>
    <w:basedOn w:val="DefaultParagraphFont"/>
    <w:link w:val="Heading4"/>
    <w:rsid w:val="00F138C8"/>
    <w:rPr>
      <w:rFonts w:ascii="Arial" w:hAnsi="Arial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rsid w:val="00F138C8"/>
    <w:rPr>
      <w:rFonts w:ascii="Angsana New" w:hAnsi="Angsana New"/>
      <w:sz w:val="22"/>
      <w:szCs w:val="32"/>
      <w:lang w:bidi="ar-SA"/>
    </w:rPr>
  </w:style>
  <w:style w:type="character" w:customStyle="1" w:styleId="Heading6Char">
    <w:name w:val="Heading 6 Char"/>
    <w:basedOn w:val="DefaultParagraphFont"/>
    <w:link w:val="Heading6"/>
    <w:rsid w:val="00F138C8"/>
    <w:rPr>
      <w:rFonts w:ascii="Angsana New" w:hAnsi="Angsana New"/>
      <w:i/>
      <w:sz w:val="22"/>
      <w:szCs w:val="32"/>
      <w:lang w:bidi="ar-SA"/>
    </w:rPr>
  </w:style>
  <w:style w:type="character" w:customStyle="1" w:styleId="Heading7Char">
    <w:name w:val="Heading 7 Char"/>
    <w:basedOn w:val="DefaultParagraphFont"/>
    <w:link w:val="Heading7"/>
    <w:rsid w:val="00F138C8"/>
    <w:rPr>
      <w:rFonts w:ascii="Angsana New" w:hAnsi="Angsana New"/>
      <w:sz w:val="32"/>
      <w:szCs w:val="32"/>
      <w:lang w:bidi="ar-SA"/>
    </w:rPr>
  </w:style>
  <w:style w:type="character" w:customStyle="1" w:styleId="Heading8Char">
    <w:name w:val="Heading 8 Char"/>
    <w:basedOn w:val="DefaultParagraphFont"/>
    <w:link w:val="Heading8"/>
    <w:rsid w:val="00F138C8"/>
    <w:rPr>
      <w:rFonts w:ascii="Angsana New" w:hAnsi="Angsana New"/>
      <w:i/>
      <w:sz w:val="32"/>
      <w:szCs w:val="32"/>
      <w:lang w:bidi="ar-SA"/>
    </w:rPr>
  </w:style>
  <w:style w:type="character" w:customStyle="1" w:styleId="Heading9Char">
    <w:name w:val="Heading 9 Char"/>
    <w:basedOn w:val="DefaultParagraphFont"/>
    <w:link w:val="Heading9"/>
    <w:rsid w:val="00F138C8"/>
    <w:rPr>
      <w:rFonts w:ascii="Angsana New" w:hAnsi="Angsana New"/>
      <w:b/>
      <w:i/>
      <w:sz w:val="18"/>
      <w:szCs w:val="32"/>
      <w:lang w:bidi="ar-SA"/>
    </w:rPr>
  </w:style>
  <w:style w:type="paragraph" w:customStyle="1" w:styleId="Paragraph2">
    <w:name w:val="Paragraph2"/>
    <w:basedOn w:val="Normal"/>
    <w:rsid w:val="00E3737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3737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23E37"/>
    <w:rPr>
      <w:rFonts w:ascii="Arial" w:hAnsi="Arial"/>
      <w:b/>
      <w:sz w:val="36"/>
      <w:szCs w:val="32"/>
      <w:lang w:bidi="ar-SA"/>
    </w:rPr>
  </w:style>
  <w:style w:type="paragraph" w:styleId="Subtitle">
    <w:name w:val="Subtitle"/>
    <w:basedOn w:val="Normal"/>
    <w:link w:val="SubtitleChar"/>
    <w:qFormat/>
    <w:rsid w:val="00E3737A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F138C8"/>
    <w:rPr>
      <w:rFonts w:ascii="Arial" w:hAnsi="Arial"/>
      <w:i/>
      <w:sz w:val="36"/>
      <w:szCs w:val="32"/>
      <w:lang w:val="en-AU" w:bidi="ar-SA"/>
    </w:rPr>
  </w:style>
  <w:style w:type="paragraph" w:styleId="NormalIndent">
    <w:name w:val="Normal Indent"/>
    <w:basedOn w:val="Normal"/>
    <w:rsid w:val="00E3737A"/>
    <w:pPr>
      <w:ind w:left="900" w:hanging="900"/>
    </w:pPr>
  </w:style>
  <w:style w:type="paragraph" w:styleId="TOC1">
    <w:name w:val="toc 1"/>
    <w:basedOn w:val="Normal"/>
    <w:next w:val="Normal"/>
    <w:uiPriority w:val="39"/>
    <w:rsid w:val="00E3737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3737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3737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E37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9E"/>
    <w:rPr>
      <w:rFonts w:ascii="Angsana New" w:hAnsi="Angsana New"/>
      <w:sz w:val="32"/>
      <w:szCs w:val="32"/>
      <w:lang w:bidi="ar-SA"/>
    </w:rPr>
  </w:style>
  <w:style w:type="paragraph" w:styleId="Footer">
    <w:name w:val="footer"/>
    <w:basedOn w:val="Normal"/>
    <w:link w:val="FooterChar"/>
    <w:rsid w:val="00E37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38C8"/>
    <w:rPr>
      <w:rFonts w:ascii="Angsana New" w:hAnsi="Angsana New"/>
      <w:sz w:val="32"/>
      <w:szCs w:val="32"/>
      <w:lang w:bidi="ar-SA"/>
    </w:rPr>
  </w:style>
  <w:style w:type="character" w:styleId="PageNumber">
    <w:name w:val="page number"/>
    <w:basedOn w:val="DefaultParagraphFont"/>
    <w:rsid w:val="00E3737A"/>
  </w:style>
  <w:style w:type="paragraph" w:customStyle="1" w:styleId="Bullet1">
    <w:name w:val="Bullet1"/>
    <w:basedOn w:val="Normal"/>
    <w:rsid w:val="00E3737A"/>
    <w:pPr>
      <w:ind w:left="720" w:hanging="432"/>
    </w:pPr>
  </w:style>
  <w:style w:type="paragraph" w:customStyle="1" w:styleId="Bullet2">
    <w:name w:val="Bullet2"/>
    <w:basedOn w:val="Normal"/>
    <w:rsid w:val="00E3737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737A"/>
    <w:pPr>
      <w:keepLines/>
      <w:spacing w:after="120"/>
    </w:pPr>
  </w:style>
  <w:style w:type="paragraph" w:styleId="DocumentMap">
    <w:name w:val="Document Map"/>
    <w:basedOn w:val="Normal"/>
    <w:link w:val="DocumentMapChar"/>
    <w:semiHidden/>
    <w:rsid w:val="00E3737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138C8"/>
    <w:rPr>
      <w:rFonts w:ascii="Tahoma" w:hAnsi="Tahoma"/>
      <w:sz w:val="32"/>
      <w:szCs w:val="32"/>
      <w:shd w:val="clear" w:color="auto" w:fill="000080"/>
      <w:lang w:bidi="ar-SA"/>
    </w:rPr>
  </w:style>
  <w:style w:type="character" w:styleId="FootnoteReference">
    <w:name w:val="footnote reference"/>
    <w:basedOn w:val="DefaultParagraphFont"/>
    <w:semiHidden/>
    <w:rsid w:val="00E3737A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3737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F138C8"/>
    <w:rPr>
      <w:rFonts w:ascii="Helvetica" w:hAnsi="Helvetica"/>
      <w:sz w:val="16"/>
      <w:szCs w:val="32"/>
      <w:lang w:bidi="ar-SA"/>
    </w:rPr>
  </w:style>
  <w:style w:type="paragraph" w:customStyle="1" w:styleId="MainTitle">
    <w:name w:val="Main Title"/>
    <w:basedOn w:val="Normal"/>
    <w:rsid w:val="00E3737A"/>
    <w:pPr>
      <w:spacing w:before="480" w:after="60" w:line="240" w:lineRule="auto"/>
      <w:jc w:val="center"/>
    </w:pPr>
    <w:rPr>
      <w:rFonts w:ascii="Arial" w:hAnsi="Arial"/>
      <w:b/>
      <w:kern w:val="28"/>
    </w:rPr>
  </w:style>
  <w:style w:type="paragraph" w:customStyle="1" w:styleId="Paragraph1">
    <w:name w:val="Paragraph1"/>
    <w:basedOn w:val="Normal"/>
    <w:rsid w:val="00E3737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737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737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3737A"/>
    <w:pPr>
      <w:ind w:left="600"/>
    </w:pPr>
  </w:style>
  <w:style w:type="paragraph" w:styleId="TOC5">
    <w:name w:val="toc 5"/>
    <w:basedOn w:val="Normal"/>
    <w:next w:val="Normal"/>
    <w:semiHidden/>
    <w:rsid w:val="00E3737A"/>
    <w:pPr>
      <w:ind w:left="800"/>
    </w:pPr>
  </w:style>
  <w:style w:type="paragraph" w:styleId="TOC6">
    <w:name w:val="toc 6"/>
    <w:basedOn w:val="Normal"/>
    <w:next w:val="Normal"/>
    <w:semiHidden/>
    <w:rsid w:val="00E3737A"/>
    <w:pPr>
      <w:ind w:left="1000"/>
    </w:pPr>
  </w:style>
  <w:style w:type="paragraph" w:styleId="TOC7">
    <w:name w:val="toc 7"/>
    <w:basedOn w:val="Normal"/>
    <w:next w:val="Normal"/>
    <w:semiHidden/>
    <w:rsid w:val="00E3737A"/>
    <w:pPr>
      <w:ind w:left="1200"/>
    </w:pPr>
  </w:style>
  <w:style w:type="paragraph" w:styleId="TOC8">
    <w:name w:val="toc 8"/>
    <w:basedOn w:val="Normal"/>
    <w:next w:val="Normal"/>
    <w:semiHidden/>
    <w:rsid w:val="00E3737A"/>
    <w:pPr>
      <w:ind w:left="1400"/>
    </w:pPr>
  </w:style>
  <w:style w:type="paragraph" w:styleId="TOC9">
    <w:name w:val="toc 9"/>
    <w:basedOn w:val="Normal"/>
    <w:next w:val="Normal"/>
    <w:semiHidden/>
    <w:rsid w:val="00E3737A"/>
    <w:pPr>
      <w:ind w:left="1600"/>
    </w:pPr>
  </w:style>
  <w:style w:type="paragraph" w:styleId="BodyText2">
    <w:name w:val="Body Text 2"/>
    <w:basedOn w:val="Normal"/>
    <w:link w:val="BodyText2Char"/>
    <w:rsid w:val="00E3737A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F138C8"/>
    <w:rPr>
      <w:rFonts w:ascii="Angsana New" w:hAnsi="Angsana New"/>
      <w:i/>
      <w:color w:val="0000FF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E3737A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3D2E9E"/>
    <w:rPr>
      <w:rFonts w:ascii="Angsana New" w:hAnsi="Angsana New"/>
      <w:i/>
      <w:color w:val="0000FF"/>
      <w:sz w:val="32"/>
      <w:szCs w:val="32"/>
      <w:u w:val="single"/>
      <w:lang w:bidi="ar-SA"/>
    </w:rPr>
  </w:style>
  <w:style w:type="paragraph" w:customStyle="1" w:styleId="Body">
    <w:name w:val="Body"/>
    <w:basedOn w:val="Normal"/>
    <w:rsid w:val="00E3737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737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3737A"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E37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37A"/>
    <w:rPr>
      <w:b/>
      <w:bCs/>
    </w:rPr>
  </w:style>
  <w:style w:type="paragraph" w:styleId="BodyTextIndent2">
    <w:name w:val="Body Text Indent 2"/>
    <w:basedOn w:val="Normal"/>
    <w:link w:val="BodyTextIndent2Char"/>
    <w:rsid w:val="00E3737A"/>
    <w:pPr>
      <w:ind w:left="1800"/>
    </w:pPr>
  </w:style>
  <w:style w:type="character" w:customStyle="1" w:styleId="BodyTextIndent2Char">
    <w:name w:val="Body Text Indent 2 Char"/>
    <w:basedOn w:val="DefaultParagraphFont"/>
    <w:link w:val="BodyTextIndent2"/>
    <w:rsid w:val="00F138C8"/>
    <w:rPr>
      <w:rFonts w:ascii="Angsana New" w:hAnsi="Angsana New"/>
      <w:sz w:val="32"/>
      <w:szCs w:val="32"/>
      <w:lang w:bidi="ar-SA"/>
    </w:rPr>
  </w:style>
  <w:style w:type="paragraph" w:styleId="Caption">
    <w:name w:val="caption"/>
    <w:basedOn w:val="Normal"/>
    <w:next w:val="Normal"/>
    <w:qFormat/>
    <w:rsid w:val="00E3737A"/>
    <w:pPr>
      <w:spacing w:before="120" w:after="120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E65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138C8"/>
    <w:rPr>
      <w:rFonts w:ascii="Tahoma" w:hAnsi="Tahoma" w:cs="Tahoma"/>
      <w:sz w:val="16"/>
      <w:szCs w:val="16"/>
      <w:lang w:bidi="ar-SA"/>
    </w:rPr>
  </w:style>
  <w:style w:type="character" w:styleId="Emphasis">
    <w:name w:val="Emphasis"/>
    <w:basedOn w:val="DefaultParagraphFont"/>
    <w:qFormat/>
    <w:rsid w:val="003603A5"/>
    <w:rPr>
      <w:i/>
      <w:iCs/>
    </w:rPr>
  </w:style>
  <w:style w:type="paragraph" w:customStyle="1" w:styleId="2">
    <w:name w:val="ลักษณะ2"/>
    <w:basedOn w:val="Heading1"/>
    <w:rsid w:val="00F101AD"/>
    <w:pPr>
      <w:widowControl/>
      <w:numPr>
        <w:numId w:val="0"/>
      </w:numPr>
      <w:spacing w:before="240" w:after="0" w:line="240" w:lineRule="auto"/>
      <w:jc w:val="center"/>
    </w:pPr>
    <w:rPr>
      <w:rFonts w:ascii="CordiaUPC" w:hAnsi="CordiaUPC" w:cs="CordiaUPC"/>
      <w:bCs/>
      <w:i/>
      <w:iCs/>
      <w:sz w:val="48"/>
      <w:szCs w:val="48"/>
      <w:u w:val="single"/>
      <w:lang w:bidi="th-TH"/>
    </w:rPr>
  </w:style>
  <w:style w:type="paragraph" w:customStyle="1" w:styleId="4">
    <w:name w:val="ลักษณะ4"/>
    <w:basedOn w:val="Heading1"/>
    <w:autoRedefine/>
    <w:rsid w:val="00F101AD"/>
    <w:pPr>
      <w:widowControl/>
      <w:numPr>
        <w:numId w:val="0"/>
      </w:numPr>
      <w:spacing w:before="240" w:after="0" w:line="240" w:lineRule="auto"/>
      <w:jc w:val="center"/>
    </w:pPr>
    <w:rPr>
      <w:rFonts w:ascii="CordiaUPC" w:hAnsi="CordiaUPC" w:cs="CordiaUPC"/>
      <w:bCs/>
      <w:i/>
      <w:iCs/>
      <w:sz w:val="40"/>
      <w:szCs w:val="40"/>
      <w:u w:val="single"/>
      <w:lang w:bidi="th-TH"/>
    </w:rPr>
  </w:style>
  <w:style w:type="table" w:styleId="TableGrid">
    <w:name w:val="Table Grid"/>
    <w:basedOn w:val="TableNormal"/>
    <w:uiPriority w:val="59"/>
    <w:rsid w:val="00F10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EF7B85"/>
    <w:pPr>
      <w:widowControl/>
      <w:spacing w:line="240" w:lineRule="auto"/>
    </w:pPr>
    <w:rPr>
      <w:lang w:bidi="th-TH"/>
    </w:rPr>
  </w:style>
  <w:style w:type="character" w:customStyle="1" w:styleId="Style1Char">
    <w:name w:val="Style1 Char"/>
    <w:basedOn w:val="DefaultParagraphFont"/>
    <w:link w:val="Style1"/>
    <w:rsid w:val="00EF7B85"/>
    <w:rPr>
      <w:rFonts w:ascii="Angsana New" w:hAnsi="Angsana New" w:cs="Angsana New"/>
      <w:sz w:val="32"/>
      <w:szCs w:val="32"/>
      <w:lang w:val="en-US" w:eastAsia="en-US" w:bidi="th-TH"/>
    </w:rPr>
  </w:style>
  <w:style w:type="character" w:customStyle="1" w:styleId="style9">
    <w:name w:val="style9"/>
    <w:basedOn w:val="DefaultParagraphFont"/>
    <w:rsid w:val="00B23E37"/>
  </w:style>
  <w:style w:type="paragraph" w:customStyle="1" w:styleId="Style4">
    <w:name w:val="Style4"/>
    <w:basedOn w:val="Normal"/>
    <w:rsid w:val="003D2E9E"/>
    <w:rPr>
      <w:rFonts w:ascii="Arial" w:hAnsi="Arial"/>
      <w:b/>
      <w:bCs/>
      <w:sz w:val="20"/>
    </w:rPr>
  </w:style>
  <w:style w:type="character" w:customStyle="1" w:styleId="style121">
    <w:name w:val="style121"/>
    <w:basedOn w:val="DefaultParagraphFont"/>
    <w:rsid w:val="003D2E9E"/>
    <w:rPr>
      <w:color w:val="FFFFFF"/>
      <w:sz w:val="20"/>
      <w:szCs w:val="20"/>
    </w:rPr>
  </w:style>
  <w:style w:type="character" w:customStyle="1" w:styleId="style101">
    <w:name w:val="style101"/>
    <w:basedOn w:val="DefaultParagraphFont"/>
    <w:rsid w:val="003D2E9E"/>
    <w:rPr>
      <w:sz w:val="20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3D2E9E"/>
    <w:rPr>
      <w:rFonts w:ascii="Calibri" w:eastAsia="Calibri" w:hAnsi="Calibri" w:cs="Cordia New"/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">
    <w:name w:val="เส้นตาราง2"/>
    <w:basedOn w:val="TableNormal"/>
    <w:next w:val="TableGrid"/>
    <w:uiPriority w:val="59"/>
    <w:rsid w:val="003D2E9E"/>
    <w:rPr>
      <w:rFonts w:ascii="Calibri" w:eastAsia="Calibri" w:hAnsi="Calibri" w:cs="Cordia New"/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D2E9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Cordia New"/>
      <w:vanish/>
      <w:sz w:val="16"/>
      <w:szCs w:val="20"/>
      <w:lang w:bidi="th-TH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D2E9E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D2E9E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Cordia New"/>
      <w:vanish/>
      <w:sz w:val="16"/>
      <w:szCs w:val="20"/>
      <w:lang w:bidi="th-TH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D2E9E"/>
    <w:rPr>
      <w:rFonts w:ascii="Arial" w:hAnsi="Arial" w:cs="Cordia New"/>
      <w:vanish/>
      <w:sz w:val="16"/>
    </w:rPr>
  </w:style>
  <w:style w:type="paragraph" w:customStyle="1" w:styleId="h11">
    <w:name w:val="h_11"/>
    <w:basedOn w:val="Normal"/>
    <w:rsid w:val="003D2E9E"/>
    <w:pPr>
      <w:widowControl/>
      <w:shd w:val="clear" w:color="auto" w:fill="FFCC66"/>
      <w:spacing w:before="75" w:line="240" w:lineRule="auto"/>
      <w:jc w:val="center"/>
    </w:pPr>
    <w:rPr>
      <w:color w:val="BC4949"/>
      <w:sz w:val="28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EE344B"/>
    <w:pPr>
      <w:widowControl/>
      <w:spacing w:after="200" w:line="276" w:lineRule="auto"/>
      <w:ind w:left="720"/>
      <w:contextualSpacing/>
    </w:pPr>
    <w:rPr>
      <w:rFonts w:ascii="Calibri" w:eastAsia="MS Mincho" w:hAnsi="Calibri" w:cs="Cordia New"/>
      <w:sz w:val="22"/>
      <w:szCs w:val="28"/>
      <w:lang w:bidi="th-TH"/>
    </w:rPr>
  </w:style>
  <w:style w:type="character" w:customStyle="1" w:styleId="apple-style-span">
    <w:name w:val="apple-style-span"/>
    <w:rsid w:val="007A3EEB"/>
  </w:style>
  <w:style w:type="table" w:styleId="MediumShading2-Accent2">
    <w:name w:val="Medium Shading 2 Accent 2"/>
    <w:basedOn w:val="TableNormal"/>
    <w:uiPriority w:val="64"/>
    <w:rsid w:val="00E5383B"/>
    <w:rPr>
      <w:rFonts w:ascii="Arial" w:eastAsiaTheme="minorHAnsi" w:hAnsi="Arial" w:cs="TH SarabunPSK"/>
      <w:szCs w:val="3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E68D8"/>
    <w:rPr>
      <w:color w:val="808080"/>
    </w:rPr>
  </w:style>
  <w:style w:type="table" w:styleId="MediumShading1-Accent2">
    <w:name w:val="Medium Shading 1 Accent 2"/>
    <w:basedOn w:val="TableNormal"/>
    <w:uiPriority w:val="63"/>
    <w:rsid w:val="002F163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0013B2"/>
    <w:rPr>
      <w:rFonts w:ascii="Calibri" w:eastAsia="Calibri" w:hAnsi="Calibri"/>
      <w:sz w:val="22"/>
      <w:szCs w:val="28"/>
    </w:rPr>
  </w:style>
  <w:style w:type="character" w:customStyle="1" w:styleId="NoSpacingChar">
    <w:name w:val="No Spacing Char"/>
    <w:link w:val="NoSpacing"/>
    <w:uiPriority w:val="1"/>
    <w:rsid w:val="000013B2"/>
    <w:rPr>
      <w:rFonts w:ascii="Calibri" w:eastAsia="Calibri" w:hAnsi="Calibri"/>
      <w:sz w:val="22"/>
      <w:szCs w:val="28"/>
    </w:rPr>
  </w:style>
  <w:style w:type="table" w:customStyle="1" w:styleId="1-11">
    <w:name w:val="รายการขนาดปานกลาง 1 - เน้น 11"/>
    <w:basedOn w:val="TableNormal"/>
    <w:uiPriority w:val="65"/>
    <w:rsid w:val="00B0457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11">
    <w:name w:val="รายการขนาดปานกลาง 11"/>
    <w:basedOn w:val="TableNormal"/>
    <w:uiPriority w:val="65"/>
    <w:rsid w:val="00D2672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4171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138C8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h-TH"/>
    </w:rPr>
  </w:style>
  <w:style w:type="character" w:customStyle="1" w:styleId="fontstyle01">
    <w:name w:val="fontstyle01"/>
    <w:basedOn w:val="DefaultParagraphFont"/>
    <w:rsid w:val="00C008DF"/>
    <w:rPr>
      <w:rFonts w:ascii="THSarabunNew-Bold" w:hAnsi="THSarabunNew-Bold" w:hint="default"/>
      <w:b/>
      <w:bCs/>
      <w:i w:val="0"/>
      <w:iCs w:val="0"/>
      <w:color w:val="000000"/>
      <w:sz w:val="48"/>
      <w:szCs w:val="48"/>
    </w:rPr>
  </w:style>
  <w:style w:type="character" w:styleId="CommentReference">
    <w:name w:val="annotation reference"/>
    <w:basedOn w:val="DefaultParagraphFont"/>
    <w:semiHidden/>
    <w:unhideWhenUsed/>
    <w:rsid w:val="00575B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5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75B89"/>
    <w:rPr>
      <w:rFonts w:ascii="Angsana New" w:hAnsi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5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5B89"/>
    <w:rPr>
      <w:rFonts w:ascii="Angsana New" w:hAnsi="Angsana New"/>
      <w:b/>
      <w:bCs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F051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ational\RationalUnifiedProcess\wordtmpl\rup_wd_tmpl\req\rup_srsuc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FD25A-E071-4F4F-86E3-DDCD0DCE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620</TotalTime>
  <Pages>10</Pages>
  <Words>1838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University of Alabama</Company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Book Exchange</dc:subject>
  <dc:creator>Rangsit Sirirangsri</dc:creator>
  <cp:lastModifiedBy>Admin</cp:lastModifiedBy>
  <cp:revision>26</cp:revision>
  <cp:lastPrinted>2019-05-21T15:59:00Z</cp:lastPrinted>
  <dcterms:created xsi:type="dcterms:W3CDTF">2019-04-28T17:34:00Z</dcterms:created>
  <dcterms:modified xsi:type="dcterms:W3CDTF">2020-11-06T00:26:00Z</dcterms:modified>
</cp:coreProperties>
</file>