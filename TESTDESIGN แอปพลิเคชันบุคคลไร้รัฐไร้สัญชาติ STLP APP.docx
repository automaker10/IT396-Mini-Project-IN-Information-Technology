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9144" w14:textId="4E3CFC89" w:rsidR="005360EE" w:rsidRPr="005360EE" w:rsidRDefault="005360EE" w:rsidP="005360EE">
      <w:pPr>
        <w:pStyle w:val="Title"/>
        <w:jc w:val="right"/>
        <w:rPr>
          <w:rFonts w:ascii="TH Sarabun New" w:hAnsi="TH Sarabun New" w:cs="TH Sarabun New"/>
          <w:sz w:val="56"/>
          <w:szCs w:val="56"/>
          <w:lang w:bidi="th-TH"/>
        </w:rPr>
      </w:pPr>
      <w:r w:rsidRPr="00D7227B">
        <w:rPr>
          <w:rFonts w:ascii="TH Sarabun New" w:hAnsi="TH Sarabun New" w:cs="TH Sarabun New"/>
          <w:sz w:val="56"/>
          <w:szCs w:val="56"/>
          <w:lang w:bidi="th-TH"/>
        </w:rPr>
        <w:t xml:space="preserve">Test </w:t>
      </w:r>
      <w:r>
        <w:rPr>
          <w:rFonts w:ascii="TH Sarabun New" w:hAnsi="TH Sarabun New" w:cs="TH Sarabun New"/>
          <w:sz w:val="56"/>
          <w:szCs w:val="56"/>
          <w:lang w:bidi="th-TH"/>
        </w:rPr>
        <w:t>Design</w:t>
      </w:r>
      <w:r w:rsidRPr="00D7227B">
        <w:rPr>
          <w:rFonts w:ascii="TH Sarabun New" w:hAnsi="TH Sarabun New" w:cs="TH Sarabun New"/>
          <w:sz w:val="56"/>
          <w:szCs w:val="56"/>
          <w:lang w:bidi="th-TH"/>
        </w:rPr>
        <w:t xml:space="preserve"> Specification</w:t>
      </w:r>
    </w:p>
    <w:p w14:paraId="74FE17AE" w14:textId="2B28DE1C" w:rsidR="0034458E" w:rsidRPr="002576BD" w:rsidRDefault="005360EE" w:rsidP="0034458E">
      <w:pPr>
        <w:pStyle w:val="Title"/>
        <w:jc w:val="right"/>
        <w:rPr>
          <w:rFonts w:ascii="TH Sarabun New" w:hAnsi="TH Sarabun New" w:cs="TH Sarabun New"/>
          <w:b w:val="0"/>
          <w:bCs/>
          <w:sz w:val="56"/>
          <w:szCs w:val="56"/>
          <w:lang w:bidi="th-TH"/>
        </w:rPr>
      </w:pPr>
      <w:r w:rsidRPr="005360EE">
        <w:rPr>
          <w:rFonts w:ascii="TH Sarabun New" w:hAnsi="TH Sarabun New" w:cs="TH Sarabun New"/>
          <w:b w:val="0"/>
          <w:bCs/>
          <w:sz w:val="56"/>
          <w:szCs w:val="56"/>
          <w:cs/>
          <w:lang w:bidi="th-TH"/>
        </w:rPr>
        <w:t>การออกแบบเอกสารประกอบการทดสอบ</w:t>
      </w:r>
    </w:p>
    <w:p w14:paraId="52DF58D5" w14:textId="782FC0DA" w:rsidR="0034458E" w:rsidRPr="002576BD" w:rsidRDefault="0034458E" w:rsidP="0034458E">
      <w:pPr>
        <w:jc w:val="right"/>
        <w:rPr>
          <w:rFonts w:ascii="TH Sarabun New" w:hAnsi="TH Sarabun New" w:cs="TH Sarabun New"/>
          <w:bCs/>
          <w:cs/>
        </w:rPr>
      </w:pPr>
      <w:r w:rsidRPr="002576BD">
        <w:rPr>
          <w:rFonts w:ascii="TH Sarabun New" w:hAnsi="TH Sarabun New" w:cs="TH Sarabun New"/>
          <w:bCs/>
          <w:sz w:val="56"/>
          <w:szCs w:val="56"/>
          <w:cs/>
          <w:lang w:bidi="th-TH"/>
        </w:rPr>
        <w:t>แอปพลิ</w:t>
      </w:r>
      <w:proofErr w:type="spellStart"/>
      <w:r w:rsidRPr="002576BD">
        <w:rPr>
          <w:rFonts w:ascii="TH Sarabun New" w:hAnsi="TH Sarabun New" w:cs="TH Sarabun New"/>
          <w:bCs/>
          <w:sz w:val="56"/>
          <w:szCs w:val="56"/>
          <w:cs/>
          <w:lang w:bidi="th-TH"/>
        </w:rPr>
        <w:t>เค</w:t>
      </w:r>
      <w:proofErr w:type="spellEnd"/>
      <w:r w:rsidRPr="002576BD">
        <w:rPr>
          <w:rFonts w:ascii="TH Sarabun New" w:hAnsi="TH Sarabun New" w:cs="TH Sarabun New"/>
          <w:bCs/>
          <w:sz w:val="56"/>
          <w:szCs w:val="56"/>
          <w:cs/>
          <w:lang w:bidi="th-TH"/>
        </w:rPr>
        <w:t xml:space="preserve">ชันบุคคลไร้รัฐไร้สัญชาติ </w:t>
      </w:r>
      <w:r w:rsidRPr="002576BD">
        <w:rPr>
          <w:rFonts w:ascii="TH Sarabun New" w:hAnsi="TH Sarabun New" w:cs="TH Sarabun New"/>
          <w:b/>
          <w:sz w:val="56"/>
          <w:szCs w:val="56"/>
          <w:lang w:bidi="th-TH"/>
        </w:rPr>
        <w:t>ST</w:t>
      </w:r>
      <w:r w:rsidR="00451ECA">
        <w:rPr>
          <w:rFonts w:ascii="TH Sarabun New" w:hAnsi="TH Sarabun New" w:cs="TH Sarabun New"/>
          <w:b/>
          <w:sz w:val="56"/>
          <w:szCs w:val="56"/>
          <w:lang w:bidi="th-TH"/>
        </w:rPr>
        <w:t>LP</w:t>
      </w:r>
      <w:r w:rsidRPr="002576BD">
        <w:rPr>
          <w:rFonts w:ascii="TH Sarabun New" w:hAnsi="TH Sarabun New" w:cs="TH Sarabun New"/>
          <w:b/>
          <w:sz w:val="56"/>
          <w:szCs w:val="56"/>
          <w:lang w:bidi="th-TH"/>
        </w:rPr>
        <w:t xml:space="preserve"> APP</w:t>
      </w:r>
    </w:p>
    <w:p w14:paraId="5D5FCF80" w14:textId="77777777" w:rsidR="0034458E" w:rsidRPr="002576BD" w:rsidRDefault="0034458E" w:rsidP="0034458E">
      <w:pPr>
        <w:rPr>
          <w:rFonts w:ascii="TH Sarabun New" w:hAnsi="TH Sarabun New" w:cs="TH Sarabun New"/>
          <w:cs/>
          <w:lang w:bidi="th-TH"/>
        </w:rPr>
      </w:pPr>
    </w:p>
    <w:p w14:paraId="3FA83F76" w14:textId="6AE1B8BB" w:rsidR="0034458E" w:rsidRDefault="0034458E" w:rsidP="0034458E">
      <w:pPr>
        <w:pStyle w:val="Title"/>
        <w:jc w:val="right"/>
        <w:rPr>
          <w:rFonts w:ascii="TH Sarabun New" w:hAnsi="TH Sarabun New" w:cs="TH Sarabun New"/>
          <w:b w:val="0"/>
          <w:bCs/>
          <w:sz w:val="56"/>
          <w:szCs w:val="56"/>
          <w:lang w:bidi="th-TH"/>
        </w:rPr>
      </w:pPr>
      <w:proofErr w:type="spellStart"/>
      <w:r w:rsidRPr="002576BD">
        <w:rPr>
          <w:rFonts w:ascii="TH Sarabun New" w:hAnsi="TH Sarabun New" w:cs="TH Sarabun New"/>
          <w:b w:val="0"/>
          <w:bCs/>
          <w:sz w:val="56"/>
          <w:szCs w:val="56"/>
          <w:cs/>
          <w:lang w:bidi="th-TH"/>
        </w:rPr>
        <w:t>เวอร์ชัน</w:t>
      </w:r>
      <w:proofErr w:type="spellEnd"/>
      <w:r w:rsidRPr="002576BD">
        <w:rPr>
          <w:rFonts w:ascii="TH Sarabun New" w:hAnsi="TH Sarabun New" w:cs="TH Sarabun New"/>
          <w:b w:val="0"/>
          <w:bCs/>
          <w:sz w:val="56"/>
          <w:szCs w:val="56"/>
          <w:lang w:bidi="th-TH"/>
        </w:rPr>
        <w:t xml:space="preserve"> </w:t>
      </w:r>
      <w:r w:rsidR="008D510C">
        <w:rPr>
          <w:rFonts w:ascii="TH Sarabun New" w:hAnsi="TH Sarabun New" w:cs="TH Sarabun New"/>
          <w:sz w:val="56"/>
          <w:szCs w:val="56"/>
          <w:lang w:bidi="th-TH"/>
        </w:rPr>
        <w:t>2</w:t>
      </w:r>
      <w:r w:rsidR="005360EE" w:rsidRPr="005360EE">
        <w:rPr>
          <w:rFonts w:ascii="TH Sarabun New" w:hAnsi="TH Sarabun New" w:cs="TH Sarabun New"/>
          <w:sz w:val="56"/>
          <w:szCs w:val="56"/>
          <w:lang w:bidi="th-TH"/>
        </w:rPr>
        <w:t>.0</w:t>
      </w:r>
    </w:p>
    <w:p w14:paraId="2EBB3D86" w14:textId="77777777" w:rsidR="00C008DF" w:rsidRDefault="00C008DF" w:rsidP="00C008DF">
      <w:pPr>
        <w:jc w:val="right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</w:p>
    <w:p w14:paraId="49042029" w14:textId="77777777" w:rsidR="00C008DF" w:rsidRDefault="00C008DF" w:rsidP="00C008DF">
      <w:pPr>
        <w:jc w:val="right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</w:p>
    <w:p w14:paraId="70C2444A" w14:textId="1698AE6D" w:rsidR="00C008DF" w:rsidRDefault="00C008DF" w:rsidP="00C008DF">
      <w:pPr>
        <w:jc w:val="right"/>
        <w:rPr>
          <w:rStyle w:val="fontstyle01"/>
          <w:rFonts w:ascii="TH Sarabun New" w:hAnsi="TH Sarabun New" w:cs="TH Sarabun New"/>
        </w:rPr>
      </w:pPr>
      <w:r w:rsidRPr="00C008DF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="005360EE">
        <w:rPr>
          <w:rStyle w:val="fontstyle01"/>
          <w:rFonts w:ascii="TH Sarabun New" w:hAnsi="TH Sarabun New" w:cs="TH Sarabun New" w:hint="cs"/>
          <w:cs/>
          <w:lang w:bidi="th-TH"/>
        </w:rPr>
        <w:t>นายศุภกร สุภาวง</w:t>
      </w:r>
      <w:proofErr w:type="spellStart"/>
      <w:r w:rsidR="005360EE">
        <w:rPr>
          <w:rStyle w:val="fontstyle01"/>
          <w:rFonts w:ascii="TH Sarabun New" w:hAnsi="TH Sarabun New" w:cs="TH Sarabun New" w:hint="cs"/>
          <w:cs/>
          <w:lang w:bidi="th-TH"/>
        </w:rPr>
        <w:t>ค์</w:t>
      </w:r>
      <w:proofErr w:type="spellEnd"/>
      <w:r w:rsidRPr="00C008DF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C008DF">
        <w:rPr>
          <w:rStyle w:val="fontstyle01"/>
          <w:rFonts w:ascii="TH Sarabun New" w:hAnsi="TH Sarabun New" w:cs="TH Sarabun New"/>
          <w:cs/>
        </w:rPr>
        <w:t xml:space="preserve">รหัส </w:t>
      </w:r>
      <w:r w:rsidRPr="00C008DF">
        <w:rPr>
          <w:rStyle w:val="fontstyle01"/>
          <w:rFonts w:ascii="TH Sarabun New" w:hAnsi="TH Sarabun New" w:cs="TH Sarabun New"/>
        </w:rPr>
        <w:t>5</w:t>
      </w:r>
      <w:r>
        <w:rPr>
          <w:rStyle w:val="fontstyle01"/>
          <w:rFonts w:ascii="TH Sarabun New" w:hAnsi="TH Sarabun New" w:cs="TH Sarabun New"/>
        </w:rPr>
        <w:t>8</w:t>
      </w:r>
      <w:r w:rsidRPr="00C008DF">
        <w:rPr>
          <w:rStyle w:val="fontstyle01"/>
          <w:rFonts w:ascii="TH Sarabun New" w:hAnsi="TH Sarabun New" w:cs="TH Sarabun New"/>
        </w:rPr>
        <w:t>041063</w:t>
      </w:r>
      <w:r w:rsidR="005360EE">
        <w:rPr>
          <w:rStyle w:val="fontstyle01"/>
          <w:rFonts w:ascii="TH Sarabun New" w:hAnsi="TH Sarabun New" w:cs="TH Sarabun New"/>
        </w:rPr>
        <w:t>49</w:t>
      </w:r>
    </w:p>
    <w:p w14:paraId="4222710C" w14:textId="3EA3D59A" w:rsidR="00C008DF" w:rsidRDefault="00C008DF" w:rsidP="00C008DF">
      <w:pPr>
        <w:jc w:val="right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C008DF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C008DF">
        <w:rPr>
          <w:rStyle w:val="fontstyle01"/>
          <w:rFonts w:ascii="TH Sarabun New" w:hAnsi="TH Sarabun New" w:cs="TH Sarabun New"/>
          <w:cs/>
        </w:rPr>
        <w:t>คณะ วิทยาศาสตร์ สาขาวิชา เทคโนโลยีสารสนเทศ</w:t>
      </w:r>
      <w:r w:rsidRPr="00C008DF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C008DF">
        <w:rPr>
          <w:rStyle w:val="fontstyle01"/>
          <w:rFonts w:ascii="TH Sarabun New" w:hAnsi="TH Sarabun New" w:cs="TH Sarabun New"/>
          <w:cs/>
        </w:rPr>
        <w:t>มหาวิทยาลัยแม่โจ้ (เชียงใหม่)</w:t>
      </w:r>
    </w:p>
    <w:p w14:paraId="3497632A" w14:textId="48BAD24B" w:rsidR="00860B55" w:rsidRPr="00C008DF" w:rsidRDefault="00C008DF" w:rsidP="00C008DF">
      <w:pPr>
        <w:jc w:val="right"/>
        <w:rPr>
          <w:rFonts w:ascii="TH Sarabun New" w:hAnsi="TH Sarabun New" w:cs="TH Sarabun New"/>
          <w:sz w:val="28"/>
        </w:rPr>
      </w:pPr>
      <w:r w:rsidRPr="00C008DF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C008DF">
        <w:rPr>
          <w:rStyle w:val="fontstyle01"/>
          <w:rFonts w:ascii="TH Sarabun New" w:hAnsi="TH Sarabun New" w:cs="TH Sarabun New"/>
          <w:cs/>
        </w:rPr>
        <w:t>ที่ปรึกษา</w:t>
      </w:r>
      <w:r w:rsidRPr="00C008DF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C008DF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อ.ดร.สายัณห์ อุ่นนันกาศ</w:t>
      </w:r>
    </w:p>
    <w:p w14:paraId="2EC41F2C" w14:textId="77777777" w:rsidR="00860B55" w:rsidRPr="00772439" w:rsidRDefault="00860B55">
      <w:pPr>
        <w:jc w:val="right"/>
        <w:rPr>
          <w:rFonts w:ascii="TH Sarabun New" w:hAnsi="TH Sarabun New" w:cs="TH Sarabun New"/>
        </w:rPr>
      </w:pPr>
    </w:p>
    <w:p w14:paraId="34EC9774" w14:textId="77777777" w:rsidR="00860B55" w:rsidRPr="00772439" w:rsidRDefault="00860B55">
      <w:pPr>
        <w:pStyle w:val="BodyText"/>
        <w:rPr>
          <w:rFonts w:ascii="TH Sarabun New" w:hAnsi="TH Sarabun New" w:cs="TH Sarabun New"/>
        </w:rPr>
      </w:pPr>
    </w:p>
    <w:p w14:paraId="737B0704" w14:textId="77777777" w:rsidR="00860B55" w:rsidRPr="00772439" w:rsidRDefault="00476631">
      <w:pPr>
        <w:pStyle w:val="BodyText"/>
        <w:rPr>
          <w:rFonts w:ascii="TH Sarabun New" w:hAnsi="TH Sarabun New" w:cs="TH Sarabun New"/>
        </w:rPr>
      </w:pPr>
      <w:r w:rsidRPr="00772439">
        <w:rPr>
          <w:rFonts w:ascii="TH Sarabun New" w:hAnsi="TH Sarabun New" w:cs="TH Sarabun New"/>
        </w:rPr>
        <w:tab/>
      </w:r>
      <w:r w:rsidRPr="00772439">
        <w:rPr>
          <w:rFonts w:ascii="TH Sarabun New" w:hAnsi="TH Sarabun New" w:cs="TH Sarabun New"/>
        </w:rPr>
        <w:tab/>
      </w:r>
      <w:r w:rsidRPr="00772439">
        <w:rPr>
          <w:rFonts w:ascii="TH Sarabun New" w:hAnsi="TH Sarabun New" w:cs="TH Sarabun New"/>
        </w:rPr>
        <w:tab/>
      </w:r>
      <w:r w:rsidRPr="00772439">
        <w:rPr>
          <w:rFonts w:ascii="TH Sarabun New" w:hAnsi="TH Sarabun New" w:cs="TH Sarabun New"/>
        </w:rPr>
        <w:tab/>
      </w:r>
      <w:r w:rsidRPr="00772439">
        <w:rPr>
          <w:rFonts w:ascii="TH Sarabun New" w:hAnsi="TH Sarabun New" w:cs="TH Sarabun New"/>
        </w:rPr>
        <w:tab/>
      </w:r>
    </w:p>
    <w:p w14:paraId="51C92867" w14:textId="77777777" w:rsidR="00476631" w:rsidRPr="00772439" w:rsidRDefault="00476631" w:rsidP="00476631">
      <w:pPr>
        <w:pStyle w:val="BodyText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772439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772439">
        <w:rPr>
          <w:rFonts w:ascii="TH Sarabun New" w:hAnsi="TH Sarabun New" w:cs="TH Sarabun New"/>
          <w:b/>
          <w:bCs/>
          <w:sz w:val="36"/>
          <w:szCs w:val="36"/>
        </w:rPr>
        <w:tab/>
      </w:r>
    </w:p>
    <w:p w14:paraId="37EDEB2F" w14:textId="5983CCE7" w:rsidR="00476631" w:rsidRPr="00772439" w:rsidRDefault="00476631" w:rsidP="002D0678">
      <w:pPr>
        <w:pStyle w:val="BodyText"/>
        <w:ind w:left="0"/>
        <w:rPr>
          <w:rFonts w:ascii="TH Sarabun New" w:hAnsi="TH Sarabun New" w:cs="TH Sarabun New"/>
          <w:lang w:bidi="th-TH"/>
        </w:rPr>
        <w:sectPr w:rsidR="00476631" w:rsidRPr="00772439" w:rsidSect="00DE2E67">
          <w:headerReference w:type="default" r:id="rId8"/>
          <w:footerReference w:type="even" r:id="rId9"/>
          <w:pgSz w:w="11909" w:h="16834" w:code="9"/>
          <w:pgMar w:top="1440" w:right="1440" w:bottom="1440" w:left="1440" w:header="720" w:footer="720" w:gutter="0"/>
          <w:cols w:space="720"/>
          <w:vAlign w:val="center"/>
        </w:sectPr>
      </w:pPr>
    </w:p>
    <w:p w14:paraId="4B013482" w14:textId="77777777" w:rsidR="0034458E" w:rsidRPr="002576BD" w:rsidRDefault="0034458E" w:rsidP="0034458E">
      <w:pPr>
        <w:pStyle w:val="Title"/>
        <w:rPr>
          <w:rFonts w:ascii="TH Sarabun New" w:hAnsi="TH Sarabun New" w:cs="TH Sarabun New" w:hint="cs"/>
          <w:b w:val="0"/>
          <w:bCs/>
          <w:szCs w:val="36"/>
          <w:cs/>
          <w:lang w:bidi="th-TH"/>
        </w:rPr>
      </w:pPr>
      <w:r w:rsidRPr="002576BD">
        <w:rPr>
          <w:rFonts w:ascii="TH Sarabun New" w:hAnsi="TH Sarabun New" w:cs="TH Sarabun New"/>
          <w:b w:val="0"/>
          <w:bCs/>
          <w:szCs w:val="36"/>
          <w:cs/>
          <w:lang w:bidi="th-TH"/>
        </w:rPr>
        <w:lastRenderedPageBreak/>
        <w:t>บันทึกการแก้ไข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993"/>
        <w:gridCol w:w="4514"/>
        <w:gridCol w:w="2304"/>
      </w:tblGrid>
      <w:tr w:rsidR="0034458E" w:rsidRPr="002576BD" w14:paraId="1D9BD048" w14:textId="77777777" w:rsidTr="00334718">
        <w:tc>
          <w:tcPr>
            <w:tcW w:w="1693" w:type="dxa"/>
            <w:vAlign w:val="center"/>
          </w:tcPr>
          <w:p w14:paraId="08482D3B" w14:textId="77777777" w:rsidR="0034458E" w:rsidRPr="002576BD" w:rsidRDefault="0034458E" w:rsidP="00F138C8">
            <w:pPr>
              <w:pStyle w:val="Tabletext"/>
              <w:spacing w:after="0"/>
              <w:jc w:val="center"/>
              <w:rPr>
                <w:rFonts w:ascii="TH Sarabun New" w:hAnsi="TH Sarabun New" w:cs="TH Sarabun New"/>
                <w:b/>
                <w:cs/>
                <w:lang w:bidi="th-TH"/>
              </w:rPr>
            </w:pPr>
            <w:r w:rsidRPr="002576BD">
              <w:rPr>
                <w:rFonts w:ascii="TH Sarabun New" w:hAnsi="TH Sarabun New" w:cs="TH Sarabun New"/>
                <w:b/>
                <w:cs/>
                <w:lang w:bidi="th-TH"/>
              </w:rPr>
              <w:t>วัน-เดือน-ปี</w:t>
            </w:r>
          </w:p>
        </w:tc>
        <w:tc>
          <w:tcPr>
            <w:tcW w:w="993" w:type="dxa"/>
            <w:vAlign w:val="center"/>
          </w:tcPr>
          <w:p w14:paraId="53FBE748" w14:textId="77777777" w:rsidR="0034458E" w:rsidRPr="002576BD" w:rsidRDefault="0034458E" w:rsidP="00F138C8">
            <w:pPr>
              <w:pStyle w:val="Tabletext"/>
              <w:spacing w:after="0"/>
              <w:jc w:val="center"/>
              <w:rPr>
                <w:rFonts w:ascii="TH Sarabun New" w:hAnsi="TH Sarabun New" w:cs="TH Sarabun New"/>
                <w:b/>
              </w:rPr>
            </w:pPr>
            <w:proofErr w:type="spellStart"/>
            <w:r w:rsidRPr="002576BD">
              <w:rPr>
                <w:rFonts w:ascii="TH Sarabun New" w:hAnsi="TH Sarabun New" w:cs="TH Sarabun New"/>
                <w:b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4514" w:type="dxa"/>
            <w:vAlign w:val="center"/>
          </w:tcPr>
          <w:p w14:paraId="01E48D80" w14:textId="77777777" w:rsidR="0034458E" w:rsidRPr="002576BD" w:rsidRDefault="0034458E" w:rsidP="00F138C8">
            <w:pPr>
              <w:pStyle w:val="Tabletext"/>
              <w:spacing w:after="0"/>
              <w:jc w:val="center"/>
              <w:rPr>
                <w:rFonts w:ascii="TH Sarabun New" w:hAnsi="TH Sarabun New" w:cs="TH Sarabun New"/>
                <w:b/>
              </w:rPr>
            </w:pPr>
            <w:r w:rsidRPr="002576BD">
              <w:rPr>
                <w:rFonts w:ascii="TH Sarabun New" w:hAnsi="TH Sarabun New" w:cs="TH Sarabun New"/>
                <w:b/>
                <w:cs/>
                <w:lang w:bidi="th-TH"/>
              </w:rPr>
              <w:t>รายละเอียด</w:t>
            </w:r>
          </w:p>
        </w:tc>
        <w:tc>
          <w:tcPr>
            <w:tcW w:w="2304" w:type="dxa"/>
            <w:vAlign w:val="center"/>
          </w:tcPr>
          <w:p w14:paraId="381520E5" w14:textId="77777777" w:rsidR="0034458E" w:rsidRPr="002576BD" w:rsidRDefault="0034458E" w:rsidP="00F138C8">
            <w:pPr>
              <w:pStyle w:val="Tabletext"/>
              <w:spacing w:after="0"/>
              <w:jc w:val="center"/>
              <w:rPr>
                <w:rFonts w:ascii="TH Sarabun New" w:hAnsi="TH Sarabun New" w:cs="TH Sarabun New"/>
                <w:b/>
              </w:rPr>
            </w:pPr>
            <w:r w:rsidRPr="002576BD">
              <w:rPr>
                <w:rFonts w:ascii="TH Sarabun New" w:hAnsi="TH Sarabun New" w:cs="TH Sarabun New"/>
                <w:b/>
                <w:cs/>
                <w:lang w:bidi="th-TH"/>
              </w:rPr>
              <w:t>ผู้รับผิดชอบ</w:t>
            </w:r>
          </w:p>
        </w:tc>
      </w:tr>
      <w:tr w:rsidR="0034458E" w:rsidRPr="002576BD" w14:paraId="52863113" w14:textId="77777777" w:rsidTr="00334718">
        <w:tc>
          <w:tcPr>
            <w:tcW w:w="1693" w:type="dxa"/>
          </w:tcPr>
          <w:p w14:paraId="7D921186" w14:textId="22C94F90" w:rsidR="0034458E" w:rsidRPr="002576BD" w:rsidRDefault="0034458E" w:rsidP="00F138C8">
            <w:pPr>
              <w:pStyle w:val="Tabletext"/>
              <w:spacing w:after="0"/>
              <w:jc w:val="center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>2</w:t>
            </w:r>
            <w:r w:rsidR="005360EE">
              <w:rPr>
                <w:rFonts w:ascii="TH Sarabun New" w:hAnsi="TH Sarabun New" w:cs="TH Sarabun New" w:hint="cs"/>
                <w:cs/>
                <w:lang w:bidi="th-TH"/>
              </w:rPr>
              <w:t>9</w:t>
            </w:r>
            <w:r w:rsidRPr="002576BD">
              <w:rPr>
                <w:rFonts w:ascii="TH Sarabun New" w:hAnsi="TH Sarabun New" w:cs="TH Sarabun New"/>
                <w:cs/>
                <w:lang w:bidi="th-TH"/>
              </w:rPr>
              <w:t>-</w:t>
            </w:r>
            <w:r w:rsidRPr="002576BD">
              <w:rPr>
                <w:rFonts w:ascii="TH Sarabun New" w:hAnsi="TH Sarabun New" w:cs="TH Sarabun New"/>
              </w:rPr>
              <w:t>0</w:t>
            </w:r>
            <w:r w:rsidR="005360EE">
              <w:rPr>
                <w:rFonts w:ascii="TH Sarabun New" w:hAnsi="TH Sarabun New" w:cs="TH Sarabun New"/>
              </w:rPr>
              <w:t>4</w:t>
            </w:r>
            <w:r w:rsidRPr="002576BD">
              <w:rPr>
                <w:rFonts w:ascii="TH Sarabun New" w:hAnsi="TH Sarabun New" w:cs="TH Sarabun New"/>
                <w:cs/>
                <w:lang w:bidi="th-TH"/>
              </w:rPr>
              <w:t>-</w:t>
            </w:r>
            <w:r w:rsidRPr="002576BD">
              <w:rPr>
                <w:rFonts w:ascii="TH Sarabun New" w:hAnsi="TH Sarabun New" w:cs="TH Sarabun New"/>
              </w:rPr>
              <w:t>201</w:t>
            </w:r>
            <w:r w:rsidR="005360EE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993" w:type="dxa"/>
          </w:tcPr>
          <w:p w14:paraId="67B74ACC" w14:textId="77777777" w:rsidR="0034458E" w:rsidRPr="002576BD" w:rsidRDefault="0034458E" w:rsidP="00F138C8">
            <w:pPr>
              <w:pStyle w:val="Tabletext"/>
              <w:spacing w:after="0"/>
              <w:jc w:val="center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</w:rPr>
              <w:t>1</w:t>
            </w:r>
            <w:r w:rsidRPr="002576BD">
              <w:rPr>
                <w:rFonts w:ascii="TH Sarabun New" w:hAnsi="TH Sarabun New" w:cs="TH Sarabun New"/>
                <w:cs/>
                <w:lang w:bidi="th-TH"/>
              </w:rPr>
              <w:t>.</w:t>
            </w:r>
            <w:r w:rsidRPr="002576BD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4514" w:type="dxa"/>
          </w:tcPr>
          <w:p w14:paraId="7DBD5D88" w14:textId="266C68BF" w:rsidR="0034458E" w:rsidRPr="002576BD" w:rsidRDefault="0034458E" w:rsidP="00F138C8">
            <w:pPr>
              <w:pStyle w:val="Tabletext"/>
              <w:spacing w:after="0"/>
              <w:rPr>
                <w:rFonts w:ascii="TH Sarabun New" w:hAnsi="TH Sarabun New" w:cs="TH Sarabun New"/>
                <w:cs/>
                <w:lang w:bidi="th-TH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 xml:space="preserve">รายละเอียด </w:t>
            </w:r>
            <w:r w:rsidR="005360EE">
              <w:rPr>
                <w:rFonts w:ascii="TH Sarabun New" w:hAnsi="TH Sarabun New" w:cs="TH Sarabun New"/>
                <w:lang w:bidi="th-TH"/>
              </w:rPr>
              <w:t>Test Design</w:t>
            </w:r>
            <w:r w:rsidRPr="002576BD">
              <w:rPr>
                <w:rFonts w:ascii="TH Sarabun New" w:hAnsi="TH Sarabun New" w:cs="TH Sarabun New"/>
                <w:lang w:bidi="th-TH"/>
              </w:rPr>
              <w:t xml:space="preserve"> </w:t>
            </w:r>
            <w:proofErr w:type="spellStart"/>
            <w:r w:rsidRPr="002576BD">
              <w:rPr>
                <w:rFonts w:ascii="TH Sarabun New" w:hAnsi="TH Sarabun New" w:cs="TH Sarabun New"/>
                <w:cs/>
                <w:lang w:bidi="th-TH"/>
              </w:rPr>
              <w:t>เวอร์ชัน</w:t>
            </w:r>
            <w:proofErr w:type="spellEnd"/>
            <w:r w:rsidRPr="002576BD">
              <w:rPr>
                <w:rFonts w:ascii="TH Sarabun New" w:hAnsi="TH Sarabun New" w:cs="TH Sarabun New"/>
                <w:cs/>
                <w:lang w:bidi="th-TH"/>
              </w:rPr>
              <w:t>แรก</w:t>
            </w:r>
          </w:p>
        </w:tc>
        <w:tc>
          <w:tcPr>
            <w:tcW w:w="2304" w:type="dxa"/>
            <w:vAlign w:val="center"/>
          </w:tcPr>
          <w:p w14:paraId="64BA1A0C" w14:textId="0BFF8E6B" w:rsidR="0034458E" w:rsidRPr="002576BD" w:rsidRDefault="005360EE" w:rsidP="00F138C8">
            <w:pPr>
              <w:pStyle w:val="Tabletext"/>
              <w:spacing w:after="0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นายศุภกร สุภาวง</w:t>
            </w:r>
            <w:proofErr w:type="spellStart"/>
            <w:r>
              <w:rPr>
                <w:rFonts w:ascii="TH Sarabun New" w:hAnsi="TH Sarabun New" w:cs="TH Sarabun New" w:hint="cs"/>
                <w:cs/>
                <w:lang w:bidi="th-TH"/>
              </w:rPr>
              <w:t>ค์</w:t>
            </w:r>
            <w:proofErr w:type="spellEnd"/>
          </w:p>
        </w:tc>
      </w:tr>
      <w:tr w:rsidR="008D510C" w:rsidRPr="002576BD" w14:paraId="710DD105" w14:textId="77777777" w:rsidTr="00334718">
        <w:tc>
          <w:tcPr>
            <w:tcW w:w="1693" w:type="dxa"/>
          </w:tcPr>
          <w:p w14:paraId="15F0CE59" w14:textId="33A5D2D7" w:rsidR="008D510C" w:rsidRPr="002576BD" w:rsidRDefault="008D510C" w:rsidP="008D510C">
            <w:pPr>
              <w:pStyle w:val="Tabletext"/>
              <w:spacing w:after="0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20-05-2019</w:t>
            </w:r>
          </w:p>
        </w:tc>
        <w:tc>
          <w:tcPr>
            <w:tcW w:w="993" w:type="dxa"/>
          </w:tcPr>
          <w:p w14:paraId="5228DF35" w14:textId="322D499B" w:rsidR="008D510C" w:rsidRPr="002576BD" w:rsidRDefault="008D510C" w:rsidP="008D510C">
            <w:pPr>
              <w:pStyle w:val="Tabletext"/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2.0</w:t>
            </w:r>
          </w:p>
        </w:tc>
        <w:tc>
          <w:tcPr>
            <w:tcW w:w="4514" w:type="dxa"/>
          </w:tcPr>
          <w:p w14:paraId="0507DAE9" w14:textId="101B3102" w:rsidR="008D510C" w:rsidRPr="002576BD" w:rsidRDefault="008D510C" w:rsidP="008D510C">
            <w:pPr>
              <w:pStyle w:val="Tabletext"/>
              <w:spacing w:after="0"/>
              <w:rPr>
                <w:rFonts w:ascii="TH Sarabun New" w:hAnsi="TH Sarabun New" w:cs="TH Sarabun New" w:hint="cs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เช็คความถูกต้องของเอกสาร</w:t>
            </w:r>
          </w:p>
        </w:tc>
        <w:tc>
          <w:tcPr>
            <w:tcW w:w="2304" w:type="dxa"/>
            <w:vAlign w:val="center"/>
          </w:tcPr>
          <w:p w14:paraId="1965CA47" w14:textId="42D86843" w:rsidR="008D510C" w:rsidRDefault="008D510C" w:rsidP="008D510C">
            <w:pPr>
              <w:pStyle w:val="Tabletext"/>
              <w:spacing w:after="0"/>
              <w:jc w:val="center"/>
              <w:rPr>
                <w:rFonts w:ascii="TH Sarabun New" w:hAnsi="TH Sarabun New" w:cs="TH Sarabun New" w:hint="cs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นายศุภกร สุภาวง</w:t>
            </w:r>
            <w:proofErr w:type="spellStart"/>
            <w:r>
              <w:rPr>
                <w:rFonts w:ascii="TH Sarabun New" w:hAnsi="TH Sarabun New" w:cs="TH Sarabun New" w:hint="cs"/>
                <w:cs/>
                <w:lang w:bidi="th-TH"/>
              </w:rPr>
              <w:t>ค์</w:t>
            </w:r>
            <w:proofErr w:type="spellEnd"/>
          </w:p>
        </w:tc>
      </w:tr>
    </w:tbl>
    <w:p w14:paraId="7E5D02BC" w14:textId="77777777" w:rsidR="0006500D" w:rsidRDefault="0034458E" w:rsidP="00F138C8">
      <w:pPr>
        <w:pStyle w:val="Titl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bCs/>
          <w:szCs w:val="36"/>
          <w:cs/>
          <w:lang w:bidi="th-TH"/>
        </w:rPr>
        <w:br w:type="page"/>
      </w:r>
    </w:p>
    <w:p w14:paraId="513EEC45" w14:textId="77777777" w:rsidR="00F138C8" w:rsidRPr="002576BD" w:rsidRDefault="00F138C8" w:rsidP="00F138C8">
      <w:pPr>
        <w:pStyle w:val="Title"/>
        <w:rPr>
          <w:rFonts w:ascii="TH Sarabun New" w:hAnsi="TH Sarabun New" w:cs="TH Sarabun New"/>
          <w:b w:val="0"/>
          <w:bCs/>
          <w:sz w:val="40"/>
          <w:szCs w:val="40"/>
          <w:lang w:bidi="th-TH"/>
        </w:rPr>
      </w:pPr>
      <w:r w:rsidRPr="002576BD">
        <w:rPr>
          <w:rFonts w:ascii="TH Sarabun New" w:hAnsi="TH Sarabun New" w:cs="TH Sarabun New"/>
          <w:b w:val="0"/>
          <w:bCs/>
          <w:sz w:val="40"/>
          <w:szCs w:val="40"/>
          <w:cs/>
          <w:lang w:bidi="th-TH"/>
        </w:rPr>
        <w:lastRenderedPageBreak/>
        <w:t>สารบัญ</w:t>
      </w:r>
    </w:p>
    <w:p w14:paraId="48984D1C" w14:textId="305F6397" w:rsidR="00195BFA" w:rsidRPr="0057118C" w:rsidRDefault="00195BFA" w:rsidP="0057118C">
      <w:pPr>
        <w:rPr>
          <w:rFonts w:ascii="TH Sarabun New" w:eastAsiaTheme="minorEastAsia" w:hAnsi="TH Sarabun New" w:cs="TH Sarabun New"/>
        </w:rPr>
      </w:pPr>
      <w:r>
        <w:rPr>
          <w:rFonts w:ascii="TH Sarabun New" w:hAnsi="TH Sarabun New" w:cs="TH Sarabun New"/>
          <w:b/>
        </w:rPr>
        <w:fldChar w:fldCharType="begin"/>
      </w:r>
      <w:r>
        <w:rPr>
          <w:rFonts w:ascii="TH Sarabun New" w:hAnsi="TH Sarabun New" w:cs="TH Sarabun New"/>
          <w:b/>
        </w:rPr>
        <w:instrText xml:space="preserve"> TOC \o "1-5" \h \z \u </w:instrText>
      </w:r>
      <w:r>
        <w:rPr>
          <w:rFonts w:ascii="TH Sarabun New" w:hAnsi="TH Sarabun New" w:cs="TH Sarabun New"/>
          <w:b/>
        </w:rPr>
        <w:fldChar w:fldCharType="separate"/>
      </w:r>
      <w:hyperlink w:anchor="_Toc9030820" w:history="1">
        <w:r w:rsidRPr="0057118C">
          <w:rPr>
            <w:rStyle w:val="Hyperlink"/>
            <w:rFonts w:ascii="TH Sarabun New" w:hAnsi="TH Sarabun New" w:cs="TH Sarabun New"/>
            <w:cs/>
          </w:rPr>
          <w:t>รหัสเอกสารออกแบบทดสอบ (</w:t>
        </w:r>
        <w:r w:rsidRPr="0057118C">
          <w:rPr>
            <w:rStyle w:val="Hyperlink"/>
            <w:rFonts w:ascii="TH Sarabun New" w:hAnsi="TH Sarabun New" w:cs="TH Sarabun New"/>
          </w:rPr>
          <w:t>Test Design Specification)</w:t>
        </w:r>
        <w:r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Pr="0057118C">
          <w:rPr>
            <w:rStyle w:val="Hyperlink"/>
            <w:rFonts w:ascii="TH Sarabun New" w:hAnsi="TH Sarabun New" w:cs="TH Sarabun New"/>
          </w:rPr>
          <w:fldChar w:fldCharType="begin"/>
        </w:r>
        <w:r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_Toc9030820 \h </w:instrText>
        </w:r>
        <w:r w:rsidRPr="0057118C">
          <w:rPr>
            <w:rStyle w:val="Hyperlink"/>
            <w:rFonts w:ascii="TH Sarabun New" w:hAnsi="TH Sarabun New" w:cs="TH Sarabun New"/>
          </w:rPr>
        </w:r>
        <w:r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5</w:t>
        </w:r>
        <w:r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15D30A1C" w14:textId="617BF0C0" w:rsidR="00195BFA" w:rsidRPr="0057118C" w:rsidRDefault="009B436A" w:rsidP="0057118C">
      <w:pPr>
        <w:rPr>
          <w:rFonts w:ascii="TH Sarabun New" w:eastAsiaTheme="minorEastAsia" w:hAnsi="TH Sarabun New" w:cs="TH Sarabun New"/>
        </w:rPr>
      </w:pPr>
      <w:hyperlink w:anchor="_Toc9030821" w:history="1">
        <w:r w:rsidR="00195BFA" w:rsidRPr="0057118C">
          <w:rPr>
            <w:rStyle w:val="Hyperlink"/>
            <w:rFonts w:ascii="TH Sarabun New" w:hAnsi="TH Sarabun New" w:cs="TH Sarabun New"/>
            <w:cs/>
          </w:rPr>
          <w:t>บทนำ</w:t>
        </w:r>
        <w:r w:rsidR="00195BFA" w:rsidRPr="0057118C">
          <w:rPr>
            <w:rStyle w:val="Hyperlink"/>
            <w:rFonts w:ascii="TH Sarabun New" w:hAnsi="TH Sarabun New" w:cs="TH Sarabun New"/>
          </w:rPr>
          <w:t xml:space="preserve"> (Introduction)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_Toc9030821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5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5C378CF7" w14:textId="447DA172" w:rsidR="00195BFA" w:rsidRPr="0057118C" w:rsidRDefault="009B436A" w:rsidP="0057118C">
      <w:pPr>
        <w:rPr>
          <w:rFonts w:ascii="TH Sarabun New" w:eastAsiaTheme="minorEastAsia" w:hAnsi="TH Sarabun New" w:cs="TH Sarabun New"/>
        </w:rPr>
      </w:pPr>
      <w:hyperlink w:anchor="_Toc9030822" w:history="1">
        <w:r w:rsidR="00195BFA" w:rsidRPr="0057118C">
          <w:rPr>
            <w:rStyle w:val="Hyperlink"/>
            <w:rFonts w:ascii="TH Sarabun New" w:hAnsi="TH Sarabun New" w:cs="TH Sarabun New"/>
            <w:cs/>
          </w:rPr>
          <w:t>จุดมุ่งหมายของการทดสอบ (</w:t>
        </w:r>
        <w:r w:rsidR="00195BFA" w:rsidRPr="0057118C">
          <w:rPr>
            <w:rStyle w:val="Hyperlink"/>
            <w:rFonts w:ascii="TH Sarabun New" w:hAnsi="TH Sarabun New" w:cs="TH Sarabun New"/>
          </w:rPr>
          <w:t>Test Object)</w:t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_Toc9030822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5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5A27D3CB" w14:textId="4860E7C3" w:rsidR="00195BFA" w:rsidRPr="0057118C" w:rsidRDefault="009B436A" w:rsidP="0057118C">
      <w:pPr>
        <w:rPr>
          <w:rFonts w:ascii="TH Sarabun New" w:eastAsiaTheme="minorEastAsia" w:hAnsi="TH Sarabun New" w:cs="TH Sarabun New"/>
        </w:rPr>
      </w:pPr>
      <w:hyperlink w:anchor="_Toc9030823" w:history="1">
        <w:r w:rsidR="00195BFA" w:rsidRPr="0057118C">
          <w:rPr>
            <w:rStyle w:val="Hyperlink"/>
            <w:rFonts w:ascii="TH Sarabun New" w:hAnsi="TH Sarabun New" w:cs="TH Sarabun New"/>
            <w:cs/>
          </w:rPr>
          <w:t>กลยุทธ์การทดสอบโดยละเอียด (</w:t>
        </w:r>
        <w:r w:rsidR="00195BFA" w:rsidRPr="0057118C">
          <w:rPr>
            <w:rStyle w:val="Hyperlink"/>
            <w:rFonts w:ascii="TH Sarabun New" w:hAnsi="TH Sarabun New" w:cs="TH Sarabun New"/>
          </w:rPr>
          <w:t>Detailed Testing Strategy)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</w:rPr>
          <w:t>5</w:t>
        </w:r>
      </w:hyperlink>
    </w:p>
    <w:p w14:paraId="44F4FA72" w14:textId="385D2294" w:rsidR="00195BFA" w:rsidRPr="0057118C" w:rsidRDefault="009B436A" w:rsidP="0057118C">
      <w:pPr>
        <w:ind w:firstLine="720"/>
        <w:rPr>
          <w:rFonts w:ascii="TH Sarabun New" w:eastAsiaTheme="minorEastAsia" w:hAnsi="TH Sarabun New" w:cs="TH Sarabun New"/>
        </w:rPr>
      </w:pPr>
      <w:hyperlink w:anchor="_Toc9030824" w:history="1">
        <w:r w:rsidR="00195BFA" w:rsidRPr="0057118C">
          <w:rPr>
            <w:rStyle w:val="Hyperlink"/>
            <w:rFonts w:ascii="TH Sarabun New" w:hAnsi="TH Sarabun New" w:cs="TH Sarabun New"/>
            <w:cs/>
          </w:rPr>
          <w:t>คุณสมบัติที่ได้รับการทดสอบ (</w:t>
        </w:r>
        <w:r w:rsidR="00195BFA" w:rsidRPr="0057118C">
          <w:rPr>
            <w:rStyle w:val="Hyperlink"/>
            <w:rFonts w:ascii="TH Sarabun New" w:hAnsi="TH Sarabun New" w:cs="TH Sarabun New"/>
          </w:rPr>
          <w:t>Featured to be tested)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6D4C1F">
          <w:rPr>
            <w:rStyle w:val="Hyperlink"/>
            <w:rFonts w:ascii="TH Sarabun New" w:hAnsi="TH Sarabun New" w:cs="TH Sarabun New"/>
          </w:rPr>
          <w:t>5</w:t>
        </w:r>
      </w:hyperlink>
    </w:p>
    <w:p w14:paraId="6F99926B" w14:textId="0C0D89FF" w:rsidR="00195BFA" w:rsidRPr="0057118C" w:rsidRDefault="009B436A" w:rsidP="0057118C">
      <w:pPr>
        <w:ind w:firstLine="720"/>
        <w:rPr>
          <w:rFonts w:ascii="TH Sarabun New" w:eastAsiaTheme="minorEastAsia" w:hAnsi="TH Sarabun New" w:cs="TH Sarabun New"/>
        </w:rPr>
      </w:pPr>
      <w:hyperlink w:anchor="_Toc9030826" w:history="1">
        <w:r w:rsidR="00195BFA" w:rsidRPr="0057118C">
          <w:rPr>
            <w:rStyle w:val="Hyperlink"/>
            <w:rFonts w:ascii="TH Sarabun New" w:hAnsi="TH Sarabun New" w:cs="TH Sarabun New"/>
          </w:rPr>
          <w:t>Actors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_Toc9030826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6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2F757280" w14:textId="369342E6" w:rsidR="00195BFA" w:rsidRPr="0057118C" w:rsidRDefault="009B436A" w:rsidP="0057118C">
      <w:pPr>
        <w:ind w:firstLine="720"/>
        <w:rPr>
          <w:rFonts w:ascii="TH Sarabun New" w:eastAsiaTheme="minorEastAsia" w:hAnsi="TH Sarabun New" w:cs="TH Sarabun New"/>
        </w:rPr>
      </w:pPr>
      <w:hyperlink w:anchor="_Toc9030828" w:history="1">
        <w:r w:rsidR="00195BFA" w:rsidRPr="0057118C">
          <w:rPr>
            <w:rStyle w:val="Hyperlink"/>
            <w:rFonts w:ascii="TH Sarabun New" w:hAnsi="TH Sarabun New" w:cs="TH Sarabun New"/>
          </w:rPr>
          <w:t>Use Cases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_Toc9030828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6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47B65D82" w14:textId="4F0D45FC" w:rsidR="00195BFA" w:rsidRPr="0057118C" w:rsidRDefault="009B436A" w:rsidP="0057118C">
      <w:pPr>
        <w:ind w:left="720" w:firstLine="720"/>
        <w:rPr>
          <w:rFonts w:ascii="TH Sarabun New" w:eastAsiaTheme="minorEastAsia" w:hAnsi="TH Sarabun New" w:cs="TH Sarabun New"/>
        </w:rPr>
      </w:pPr>
      <w:hyperlink w:anchor="_Toc9030829" w:history="1">
        <w:r w:rsidR="00195BFA" w:rsidRPr="0057118C">
          <w:rPr>
            <w:rStyle w:val="Hyperlink"/>
            <w:rFonts w:ascii="TH Sarabun New" w:hAnsi="TH Sarabun New" w:cs="TH Sarabun New"/>
          </w:rPr>
          <w:t xml:space="preserve"> [TC01] SearchIDCardType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_Toc9030829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10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17F09095" w14:textId="5AC97F60" w:rsidR="00195BFA" w:rsidRPr="0057118C" w:rsidRDefault="009B436A" w:rsidP="0057118C">
      <w:pPr>
        <w:ind w:left="720" w:firstLine="720"/>
        <w:rPr>
          <w:rFonts w:ascii="TH Sarabun New" w:eastAsiaTheme="minorEastAsia" w:hAnsi="TH Sarabun New" w:cs="TH Sarabun New"/>
        </w:rPr>
      </w:pPr>
      <w:hyperlink w:anchor="_Toc9030831" w:history="1">
        <w:r w:rsidR="00195BFA" w:rsidRPr="0057118C">
          <w:rPr>
            <w:rStyle w:val="Hyperlink"/>
            <w:rFonts w:ascii="TH Sarabun New" w:hAnsi="TH Sarabun New" w:cs="TH Sarabun New"/>
          </w:rPr>
          <w:t xml:space="preserve"> [TC02] CreateUser</w:t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_Toc9030831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11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7FFEC824" w14:textId="4A124AFB" w:rsidR="00195BFA" w:rsidRPr="0057118C" w:rsidRDefault="009B436A" w:rsidP="0057118C">
      <w:pPr>
        <w:ind w:left="720" w:firstLine="720"/>
        <w:rPr>
          <w:rFonts w:ascii="TH Sarabun New" w:eastAsiaTheme="minorEastAsia" w:hAnsi="TH Sarabun New" w:cs="TH Sarabun New"/>
        </w:rPr>
      </w:pPr>
      <w:hyperlink w:anchor="_Toc9030833" w:history="1">
        <w:r w:rsidR="00195BFA" w:rsidRPr="0057118C">
          <w:rPr>
            <w:rStyle w:val="Hyperlink"/>
            <w:rFonts w:ascii="TH Sarabun New" w:hAnsi="TH Sarabun New" w:cs="TH Sarabun New"/>
          </w:rPr>
          <w:t xml:space="preserve"> [TC03] Login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_Toc9030833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15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7C354EE1" w14:textId="59F10281" w:rsidR="00195BFA" w:rsidRPr="0057118C" w:rsidRDefault="009B436A" w:rsidP="0057118C">
      <w:pPr>
        <w:ind w:left="720" w:firstLine="720"/>
        <w:rPr>
          <w:rFonts w:ascii="TH Sarabun New" w:eastAsiaTheme="minorEastAsia" w:hAnsi="TH Sarabun New" w:cs="TH Sarabun New"/>
        </w:rPr>
      </w:pPr>
      <w:hyperlink w:anchor="_Toc9030835" w:history="1">
        <w:r w:rsidR="00195BFA" w:rsidRPr="0057118C">
          <w:rPr>
            <w:rStyle w:val="Hyperlink"/>
            <w:rFonts w:ascii="TH Sarabun New" w:hAnsi="TH Sarabun New" w:cs="TH Sarabun New"/>
          </w:rPr>
          <w:t xml:space="preserve"> [TC04] AddMoreRequest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_Toc9030835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16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7959CF9C" w14:textId="49A5B8F0" w:rsidR="00195BFA" w:rsidRPr="0057118C" w:rsidRDefault="009B436A" w:rsidP="0057118C">
      <w:pPr>
        <w:ind w:left="720" w:firstLine="720"/>
        <w:rPr>
          <w:rFonts w:ascii="TH Sarabun New" w:eastAsiaTheme="minorEastAsia" w:hAnsi="TH Sarabun New" w:cs="TH Sarabun New"/>
        </w:rPr>
      </w:pPr>
      <w:hyperlink w:anchor="_Toc9030837" w:history="1">
        <w:r w:rsidR="00195BFA" w:rsidRPr="0057118C">
          <w:rPr>
            <w:rStyle w:val="Hyperlink"/>
            <w:rFonts w:ascii="TH Sarabun New" w:hAnsi="TH Sarabun New" w:cs="TH Sarabun New"/>
          </w:rPr>
          <w:t xml:space="preserve"> [TC05] Select Staffs For Request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_Toc9030837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17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62FBF5B4" w14:textId="306EB013" w:rsidR="00195BFA" w:rsidRPr="0057118C" w:rsidRDefault="009B436A" w:rsidP="0057118C">
      <w:pPr>
        <w:ind w:left="720" w:firstLine="720"/>
        <w:rPr>
          <w:rFonts w:ascii="TH Sarabun New" w:eastAsiaTheme="minorEastAsia" w:hAnsi="TH Sarabun New" w:cs="TH Sarabun New"/>
        </w:rPr>
      </w:pPr>
      <w:hyperlink w:anchor="_Toc9030839" w:history="1">
        <w:r w:rsidR="00195BFA" w:rsidRPr="0057118C">
          <w:rPr>
            <w:rStyle w:val="Hyperlink"/>
            <w:rFonts w:ascii="TH Sarabun New" w:hAnsi="TH Sarabun New" w:cs="TH Sarabun New"/>
          </w:rPr>
          <w:t xml:space="preserve"> [TC06] Give Suggestion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_Toc9030839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18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6DD210B5" w14:textId="53AB1E7D" w:rsidR="00195BFA" w:rsidRPr="0057118C" w:rsidRDefault="009B436A" w:rsidP="0057118C">
      <w:pPr>
        <w:ind w:left="720" w:firstLine="720"/>
        <w:rPr>
          <w:rFonts w:ascii="TH Sarabun New" w:eastAsiaTheme="minorEastAsia" w:hAnsi="TH Sarabun New" w:cs="TH Sarabun New"/>
        </w:rPr>
      </w:pPr>
      <w:hyperlink w:anchor="_Toc9030841" w:history="1">
        <w:r w:rsidR="00195BFA" w:rsidRPr="0057118C">
          <w:rPr>
            <w:rStyle w:val="Hyperlink"/>
            <w:rFonts w:ascii="TH Sarabun New" w:hAnsi="TH Sarabun New" w:cs="TH Sarabun New"/>
          </w:rPr>
          <w:t xml:space="preserve"> [TC07] Answer More Request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_Toc9030841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19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2C1AA764" w14:textId="0D36E30C" w:rsidR="00195BFA" w:rsidRPr="0057118C" w:rsidRDefault="009B436A" w:rsidP="0057118C">
      <w:pPr>
        <w:ind w:left="720" w:firstLine="720"/>
        <w:rPr>
          <w:rFonts w:ascii="TH Sarabun New" w:eastAsiaTheme="minorEastAsia" w:hAnsi="TH Sarabun New" w:cs="TH Sarabun New"/>
        </w:rPr>
      </w:pPr>
      <w:hyperlink w:anchor="_Toc9030843" w:history="1">
        <w:r w:rsidR="00195BFA" w:rsidRPr="0057118C">
          <w:rPr>
            <w:rStyle w:val="Hyperlink"/>
            <w:rFonts w:ascii="TH Sarabun New" w:hAnsi="TH Sarabun New" w:cs="TH Sarabun New"/>
          </w:rPr>
          <w:t xml:space="preserve"> [TC08] RequestForHelp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_Toc9030843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20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7C3D8B06" w14:textId="5A47B269" w:rsidR="00195BFA" w:rsidRPr="0057118C" w:rsidRDefault="009B436A" w:rsidP="0057118C">
      <w:pPr>
        <w:rPr>
          <w:rFonts w:ascii="TH Sarabun New" w:eastAsiaTheme="minorEastAsia" w:hAnsi="TH Sarabun New" w:cs="TH Sarabun New"/>
        </w:rPr>
      </w:pPr>
      <w:hyperlink w:anchor="_Toc9030845" w:history="1">
        <w:r w:rsidR="00195BFA" w:rsidRPr="0057118C">
          <w:rPr>
            <w:rStyle w:val="Hyperlink"/>
            <w:rFonts w:ascii="TH Sarabun New" w:hAnsi="TH Sarabun New" w:cs="TH Sarabun New"/>
            <w:cs/>
          </w:rPr>
          <w:t>วิธีการที่ใช้ในการทดสอบ (</w:t>
        </w:r>
        <w:r w:rsidR="00195BFA" w:rsidRPr="0057118C">
          <w:rPr>
            <w:rStyle w:val="Hyperlink"/>
            <w:rFonts w:ascii="TH Sarabun New" w:hAnsi="TH Sarabun New" w:cs="TH Sarabun New"/>
          </w:rPr>
          <w:t>Approach/Strategy)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57118C">
          <w:rPr>
            <w:rStyle w:val="Hyperlink"/>
            <w:rFonts w:ascii="TH Sarabun New" w:hAnsi="TH Sarabun New" w:cs="TH Sarabun New"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_Toc9030845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21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600B61B5" w14:textId="546F954D" w:rsidR="00195BFA" w:rsidRPr="0057118C" w:rsidRDefault="009B436A" w:rsidP="0057118C">
      <w:pPr>
        <w:rPr>
          <w:rFonts w:ascii="TH Sarabun New" w:eastAsiaTheme="minorEastAsia" w:hAnsi="TH Sarabun New" w:cs="TH Sarabun New"/>
        </w:rPr>
      </w:pPr>
      <w:hyperlink w:anchor="_Toc9030846" w:history="1">
        <w:r w:rsidR="00195BFA" w:rsidRPr="0057118C">
          <w:rPr>
            <w:rStyle w:val="Hyperlink"/>
            <w:rFonts w:ascii="TH Sarabun New" w:hAnsi="TH Sarabun New" w:cs="TH Sarabun New"/>
            <w:cs/>
          </w:rPr>
          <w:t>การตรวจสอบความถูกต้องการทำงานของฟังก์ชัน (</w:t>
        </w:r>
        <w:r w:rsidR="00195BFA" w:rsidRPr="0057118C">
          <w:rPr>
            <w:rStyle w:val="Hyperlink"/>
            <w:rFonts w:ascii="TH Sarabun New" w:hAnsi="TH Sarabun New" w:cs="TH Sarabun New"/>
          </w:rPr>
          <w:t>Function Validation Testing)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_Toc9030846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22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1B49FBEC" w14:textId="693FF244" w:rsidR="00195BFA" w:rsidRPr="0057118C" w:rsidRDefault="009B436A" w:rsidP="0057118C">
      <w:pPr>
        <w:rPr>
          <w:rFonts w:ascii="TH Sarabun New" w:eastAsiaTheme="minorEastAsia" w:hAnsi="TH Sarabun New" w:cs="TH Sarabun New"/>
        </w:rPr>
      </w:pPr>
      <w:hyperlink w:anchor="_Toc9030848" w:history="1">
        <w:r w:rsidR="00195BFA" w:rsidRPr="0057118C">
          <w:rPr>
            <w:rStyle w:val="Hyperlink"/>
            <w:rFonts w:ascii="TH Sarabun New" w:hAnsi="TH Sarabun New" w:cs="TH Sarabun New"/>
            <w:cs/>
          </w:rPr>
          <w:t>เงื่อนไขผ่านหรือไม่ผ่านการทดสอบ (</w:t>
        </w:r>
        <w:r w:rsidR="00195BFA" w:rsidRPr="0057118C">
          <w:rPr>
            <w:rStyle w:val="Hyperlink"/>
            <w:rFonts w:ascii="TH Sarabun New" w:hAnsi="TH Sarabun New" w:cs="TH Sarabun New"/>
          </w:rPr>
          <w:t>Item Pass/Fail Criteria)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_Toc9030848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23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6E7BE907" w14:textId="49BAD20A" w:rsidR="00195BFA" w:rsidRPr="0057118C" w:rsidRDefault="009B436A" w:rsidP="0057118C">
      <w:pPr>
        <w:rPr>
          <w:rFonts w:ascii="TH Sarabun New" w:eastAsiaTheme="minorEastAsia" w:hAnsi="TH Sarabun New" w:cs="TH Sarabun New"/>
        </w:rPr>
      </w:pPr>
      <w:hyperlink w:anchor="_Toc9030850" w:history="1">
        <w:r w:rsidR="00195BFA" w:rsidRPr="0057118C">
          <w:rPr>
            <w:rStyle w:val="Hyperlink"/>
            <w:rFonts w:ascii="TH Sarabun New" w:hAnsi="TH Sarabun New" w:cs="TH Sarabun New"/>
            <w:cs/>
          </w:rPr>
          <w:t xml:space="preserve">เอกสารอ้างอิง </w:t>
        </w:r>
        <w:r w:rsidR="00195BFA" w:rsidRPr="0057118C">
          <w:rPr>
            <w:rStyle w:val="Hyperlink"/>
            <w:rFonts w:ascii="TH Sarabun New" w:hAnsi="TH Sarabun New" w:cs="TH Sarabun New"/>
          </w:rPr>
          <w:t>(References)</w:t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57118C">
          <w:rPr>
            <w:rStyle w:val="Hyperlink"/>
            <w:rFonts w:ascii="TH Sarabun New" w:hAnsi="TH Sarabun New" w:cs="TH Sarabun New"/>
            <w:webHidden/>
          </w:rPr>
          <w:tab/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begin"/>
        </w:r>
        <w:r w:rsidR="00195BFA" w:rsidRPr="0057118C">
          <w:rPr>
            <w:rStyle w:val="Hyperlink"/>
            <w:rFonts w:ascii="TH Sarabun New" w:hAnsi="TH Sarabun New" w:cs="TH Sarabun New"/>
            <w:webHidden/>
          </w:rPr>
          <w:instrText xml:space="preserve"> PAGEREF _Toc9030850 \h </w:instrText>
        </w:r>
        <w:r w:rsidR="00195BFA" w:rsidRPr="0057118C">
          <w:rPr>
            <w:rStyle w:val="Hyperlink"/>
            <w:rFonts w:ascii="TH Sarabun New" w:hAnsi="TH Sarabun New" w:cs="TH Sarabun New"/>
          </w:rPr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separate"/>
        </w:r>
        <w:r w:rsidR="000E18DA">
          <w:rPr>
            <w:rStyle w:val="Hyperlink"/>
            <w:rFonts w:ascii="TH Sarabun New" w:hAnsi="TH Sarabun New" w:cs="TH Sarabun New"/>
            <w:noProof/>
            <w:webHidden/>
          </w:rPr>
          <w:t>23</w:t>
        </w:r>
        <w:r w:rsidR="00195BFA" w:rsidRPr="0057118C">
          <w:rPr>
            <w:rStyle w:val="Hyperlink"/>
            <w:rFonts w:ascii="TH Sarabun New" w:hAnsi="TH Sarabun New" w:cs="TH Sarabun New"/>
          </w:rPr>
          <w:fldChar w:fldCharType="end"/>
        </w:r>
      </w:hyperlink>
    </w:p>
    <w:p w14:paraId="0E3F498A" w14:textId="77777777" w:rsidR="0057118C" w:rsidRDefault="00195BFA" w:rsidP="0057118C">
      <w:pPr>
        <w:pStyle w:val="Title"/>
        <w:rPr>
          <w:rFonts w:ascii="TH Sarabun New" w:hAnsi="TH Sarabun New" w:cs="TH Sarabun New"/>
          <w:b w:val="0"/>
          <w:bCs/>
          <w:sz w:val="40"/>
          <w:szCs w:val="40"/>
          <w:lang w:bidi="th-TH"/>
        </w:rPr>
      </w:pPr>
      <w:r>
        <w:rPr>
          <w:rFonts w:ascii="TH Sarabun New" w:hAnsi="TH Sarabun New" w:cs="TH Sarabun New"/>
          <w:b w:val="0"/>
          <w:sz w:val="32"/>
        </w:rPr>
        <w:fldChar w:fldCharType="end"/>
      </w:r>
    </w:p>
    <w:p w14:paraId="48BE91AC" w14:textId="77777777" w:rsidR="0057118C" w:rsidRDefault="0057118C" w:rsidP="00195BFA">
      <w:pPr>
        <w:pStyle w:val="Title"/>
        <w:rPr>
          <w:rFonts w:ascii="TH Sarabun New" w:hAnsi="TH Sarabun New" w:cs="TH Sarabun New"/>
          <w:b w:val="0"/>
          <w:bCs/>
          <w:sz w:val="40"/>
          <w:szCs w:val="40"/>
          <w:lang w:bidi="th-TH"/>
        </w:rPr>
      </w:pPr>
    </w:p>
    <w:p w14:paraId="33C1A17A" w14:textId="77777777" w:rsidR="0057118C" w:rsidRDefault="0057118C" w:rsidP="00195BFA">
      <w:pPr>
        <w:pStyle w:val="Title"/>
        <w:rPr>
          <w:rFonts w:ascii="TH Sarabun New" w:hAnsi="TH Sarabun New" w:cs="TH Sarabun New"/>
          <w:b w:val="0"/>
          <w:bCs/>
          <w:sz w:val="40"/>
          <w:szCs w:val="40"/>
          <w:lang w:bidi="th-TH"/>
        </w:rPr>
      </w:pPr>
    </w:p>
    <w:p w14:paraId="49F0FDF7" w14:textId="77777777" w:rsidR="0057118C" w:rsidRDefault="0057118C" w:rsidP="00195BFA">
      <w:pPr>
        <w:pStyle w:val="Title"/>
        <w:rPr>
          <w:rFonts w:ascii="TH Sarabun New" w:hAnsi="TH Sarabun New" w:cs="TH Sarabun New"/>
          <w:b w:val="0"/>
          <w:bCs/>
          <w:sz w:val="40"/>
          <w:szCs w:val="40"/>
          <w:lang w:bidi="th-TH"/>
        </w:rPr>
      </w:pPr>
    </w:p>
    <w:p w14:paraId="1CFCB882" w14:textId="77777777" w:rsidR="0057118C" w:rsidRDefault="0057118C" w:rsidP="00195BFA">
      <w:pPr>
        <w:pStyle w:val="Title"/>
        <w:rPr>
          <w:rFonts w:ascii="TH Sarabun New" w:hAnsi="TH Sarabun New" w:cs="TH Sarabun New"/>
          <w:b w:val="0"/>
          <w:bCs/>
          <w:sz w:val="40"/>
          <w:szCs w:val="40"/>
          <w:lang w:bidi="th-TH"/>
        </w:rPr>
      </w:pPr>
    </w:p>
    <w:p w14:paraId="5F468724" w14:textId="77777777" w:rsidR="0057118C" w:rsidRDefault="0057118C" w:rsidP="00195BFA">
      <w:pPr>
        <w:pStyle w:val="Title"/>
        <w:rPr>
          <w:rFonts w:ascii="TH Sarabun New" w:hAnsi="TH Sarabun New" w:cs="TH Sarabun New"/>
          <w:b w:val="0"/>
          <w:bCs/>
          <w:sz w:val="40"/>
          <w:szCs w:val="40"/>
          <w:lang w:bidi="th-TH"/>
        </w:rPr>
      </w:pPr>
    </w:p>
    <w:p w14:paraId="4211EB62" w14:textId="77777777" w:rsidR="0057118C" w:rsidRDefault="0057118C" w:rsidP="00195BFA">
      <w:pPr>
        <w:pStyle w:val="Title"/>
        <w:rPr>
          <w:rFonts w:ascii="TH Sarabun New" w:hAnsi="TH Sarabun New" w:cs="TH Sarabun New"/>
          <w:b w:val="0"/>
          <w:bCs/>
          <w:sz w:val="40"/>
          <w:szCs w:val="40"/>
          <w:lang w:bidi="th-TH"/>
        </w:rPr>
      </w:pPr>
    </w:p>
    <w:p w14:paraId="2002FF8B" w14:textId="77777777" w:rsidR="0057118C" w:rsidRPr="0057118C" w:rsidRDefault="0057118C" w:rsidP="0057118C">
      <w:pPr>
        <w:rPr>
          <w:lang w:bidi="th-TH"/>
        </w:rPr>
      </w:pPr>
    </w:p>
    <w:p w14:paraId="3053107F" w14:textId="6A4E1DC6" w:rsidR="00195BFA" w:rsidRPr="00C14B1F" w:rsidRDefault="00396AA9" w:rsidP="00195BFA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 w:val="0"/>
          <w:bCs/>
          <w:sz w:val="40"/>
          <w:szCs w:val="40"/>
          <w:cs/>
          <w:lang w:bidi="th-TH"/>
        </w:rPr>
        <w:lastRenderedPageBreak/>
        <w:t>สารบัญรูปภาพ</w:t>
      </w:r>
      <w:r w:rsidR="00195BFA" w:rsidRPr="00C14B1F">
        <w:rPr>
          <w:rFonts w:ascii="TH Sarabun New" w:hAnsi="TH Sarabun New" w:cs="TH Sarabun New"/>
        </w:rPr>
        <w:fldChar w:fldCharType="begin"/>
      </w:r>
      <w:r w:rsidR="00195BFA" w:rsidRPr="00C14B1F">
        <w:rPr>
          <w:rFonts w:ascii="TH Sarabun New" w:hAnsi="TH Sarabun New" w:cs="TH Sarabun New"/>
        </w:rPr>
        <w:instrText xml:space="preserve"> TOC \o "1-5" \h \z \u </w:instrText>
      </w:r>
      <w:r w:rsidR="00195BFA" w:rsidRPr="00C14B1F">
        <w:rPr>
          <w:rFonts w:ascii="TH Sarabun New" w:hAnsi="TH Sarabun New" w:cs="TH Sarabun New"/>
        </w:rPr>
        <w:fldChar w:fldCharType="separate"/>
      </w:r>
    </w:p>
    <w:p w14:paraId="7DACA95B" w14:textId="3F8F4A6F" w:rsidR="00195BFA" w:rsidRPr="00C14B1F" w:rsidRDefault="009B436A" w:rsidP="00195BFA">
      <w:pPr>
        <w:pStyle w:val="TOC5"/>
        <w:tabs>
          <w:tab w:val="right" w:pos="9019"/>
        </w:tabs>
        <w:ind w:left="0"/>
        <w:rPr>
          <w:rFonts w:ascii="TH Sarabun New" w:eastAsiaTheme="minorEastAsia" w:hAnsi="TH Sarabun New" w:cs="TH Sarabun New"/>
          <w:noProof/>
          <w:sz w:val="22"/>
          <w:szCs w:val="28"/>
          <w:lang w:bidi="th-TH"/>
        </w:rPr>
      </w:pPr>
      <w:hyperlink w:anchor="_Toc9030870" w:history="1"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>รูป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 xml:space="preserve"> 4</w:t>
        </w:r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>.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1</w:t>
        </w:r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 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 xml:space="preserve">Actor </w:t>
        </w:r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ของแอปพลิเคชันบุคคลไร้รัฐไร้สัญชาติ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STLP APP</w:t>
        </w:r>
        <w:r w:rsidR="00195BFA" w:rsidRPr="00C14B1F">
          <w:rPr>
            <w:rFonts w:ascii="TH Sarabun New" w:hAnsi="TH Sarabun New" w:cs="TH Sarabun New"/>
            <w:noProof/>
            <w:webHidden/>
          </w:rPr>
          <w:tab/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begin"/>
        </w:r>
        <w:r w:rsidR="00195BFA" w:rsidRPr="00C14B1F">
          <w:rPr>
            <w:rFonts w:ascii="TH Sarabun New" w:hAnsi="TH Sarabun New" w:cs="TH Sarabun New"/>
            <w:noProof/>
            <w:webHidden/>
          </w:rPr>
          <w:instrText xml:space="preserve"> PAGEREF _Toc9030870 \h </w:instrTex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separate"/>
        </w:r>
        <w:r w:rsidR="000E18DA">
          <w:rPr>
            <w:rFonts w:ascii="TH Sarabun New" w:hAnsi="TH Sarabun New" w:cs="TH Sarabun New"/>
            <w:noProof/>
            <w:webHidden/>
          </w:rPr>
          <w:t>6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end"/>
        </w:r>
      </w:hyperlink>
    </w:p>
    <w:p w14:paraId="460F44AC" w14:textId="18B39294" w:rsidR="0057118C" w:rsidRPr="00C14B1F" w:rsidRDefault="0057118C" w:rsidP="0057118C">
      <w:pPr>
        <w:pStyle w:val="Heading5"/>
        <w:numPr>
          <w:ilvl w:val="0"/>
          <w:numId w:val="0"/>
        </w:numPr>
        <w:spacing w:before="0" w:after="0"/>
        <w:rPr>
          <w:rFonts w:ascii="TH Sarabun New" w:hAnsi="TH Sarabun New" w:cs="TH Sarabun New"/>
          <w:sz w:val="32"/>
          <w:lang w:bidi="th-TH"/>
        </w:rPr>
      </w:pPr>
      <w:r w:rsidRPr="00C14B1F">
        <w:rPr>
          <w:rFonts w:ascii="TH Sarabun New" w:hAnsi="TH Sarabun New" w:cs="TH Sarabun New"/>
          <w:sz w:val="32"/>
          <w:cs/>
          <w:lang w:bidi="th-TH"/>
        </w:rPr>
        <w:t>รูป 4.</w:t>
      </w:r>
      <w:r w:rsidRPr="00C14B1F">
        <w:rPr>
          <w:rFonts w:ascii="TH Sarabun New" w:hAnsi="TH Sarabun New" w:cs="TH Sarabun New"/>
          <w:sz w:val="32"/>
        </w:rPr>
        <w:t>2</w:t>
      </w:r>
      <w:r w:rsidRPr="00C14B1F">
        <w:rPr>
          <w:rFonts w:ascii="TH Sarabun New" w:hAnsi="TH Sarabun New" w:cs="TH Sarabun New"/>
          <w:sz w:val="32"/>
          <w:cs/>
          <w:lang w:bidi="th-TH"/>
        </w:rPr>
        <w:t xml:space="preserve"> ยูสเคสไดอาแกรมแอปพลิเคชันบุคคลไร้รัฐไร้สัญชาติ </w:t>
      </w:r>
      <w:r w:rsidRPr="00C14B1F">
        <w:rPr>
          <w:rFonts w:ascii="TH Sarabun New" w:hAnsi="TH Sarabun New" w:cs="TH Sarabun New"/>
          <w:sz w:val="32"/>
          <w:lang w:bidi="th-TH"/>
        </w:rPr>
        <w:t>STLP APP</w:t>
      </w:r>
      <w:r w:rsidRPr="00C14B1F">
        <w:rPr>
          <w:rFonts w:ascii="TH Sarabun New" w:hAnsi="TH Sarabun New" w:cs="TH Sarabun New"/>
          <w:sz w:val="32"/>
          <w:cs/>
          <w:lang w:bidi="th-TH"/>
        </w:rPr>
        <w:t xml:space="preserve"> บนมือถือ                               </w:t>
      </w:r>
      <w:r w:rsidRPr="00C14B1F">
        <w:rPr>
          <w:rFonts w:ascii="TH Sarabun New" w:hAnsi="TH Sarabun New" w:cs="TH Sarabun New"/>
          <w:sz w:val="32"/>
          <w:lang w:bidi="th-TH"/>
        </w:rPr>
        <w:t>9</w:t>
      </w:r>
    </w:p>
    <w:p w14:paraId="2360DE0A" w14:textId="3E6AEAE0" w:rsidR="00195BFA" w:rsidRPr="00C14B1F" w:rsidRDefault="009B436A" w:rsidP="0057118C">
      <w:pPr>
        <w:pStyle w:val="TOC5"/>
        <w:tabs>
          <w:tab w:val="right" w:pos="9019"/>
        </w:tabs>
        <w:ind w:left="0"/>
        <w:rPr>
          <w:rFonts w:ascii="TH Sarabun New" w:eastAsiaTheme="minorEastAsia" w:hAnsi="TH Sarabun New" w:cs="TH Sarabun New"/>
          <w:noProof/>
          <w:sz w:val="22"/>
          <w:szCs w:val="28"/>
          <w:lang w:bidi="th-TH"/>
        </w:rPr>
      </w:pPr>
      <w:hyperlink w:anchor="_Toc9030873" w:history="1"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รูปที่ 4.1.1 หน้า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SearchIDCardType</w:t>
        </w:r>
        <w:r w:rsidR="00195BFA" w:rsidRPr="00C14B1F">
          <w:rPr>
            <w:rFonts w:ascii="TH Sarabun New" w:hAnsi="TH Sarabun New" w:cs="TH Sarabun New"/>
            <w:noProof/>
            <w:webHidden/>
          </w:rPr>
          <w:tab/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begin"/>
        </w:r>
        <w:r w:rsidR="00195BFA" w:rsidRPr="00C14B1F">
          <w:rPr>
            <w:rFonts w:ascii="TH Sarabun New" w:hAnsi="TH Sarabun New" w:cs="TH Sarabun New"/>
            <w:noProof/>
            <w:webHidden/>
          </w:rPr>
          <w:instrText xml:space="preserve"> PAGEREF _Toc9030873 \h </w:instrTex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separate"/>
        </w:r>
        <w:r w:rsidR="000E18DA">
          <w:rPr>
            <w:rFonts w:ascii="TH Sarabun New" w:hAnsi="TH Sarabun New" w:cs="TH Sarabun New"/>
            <w:noProof/>
            <w:webHidden/>
          </w:rPr>
          <w:t>10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end"/>
        </w:r>
      </w:hyperlink>
    </w:p>
    <w:p w14:paraId="78389369" w14:textId="65932822" w:rsidR="00195BFA" w:rsidRPr="00C14B1F" w:rsidRDefault="009B436A" w:rsidP="00195BFA">
      <w:pPr>
        <w:pStyle w:val="TOC5"/>
        <w:tabs>
          <w:tab w:val="right" w:pos="9019"/>
        </w:tabs>
        <w:ind w:left="0"/>
        <w:rPr>
          <w:rFonts w:ascii="TH Sarabun New" w:eastAsiaTheme="minorEastAsia" w:hAnsi="TH Sarabun New" w:cs="TH Sarabun New"/>
          <w:noProof/>
          <w:sz w:val="22"/>
          <w:szCs w:val="28"/>
          <w:lang w:bidi="th-TH"/>
        </w:rPr>
      </w:pPr>
      <w:hyperlink w:anchor="_Toc9030875" w:history="1"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รูปที่ 4.1.2 คูมือการใช้งานหน้า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CreateUser</w:t>
        </w:r>
        <w:r w:rsidR="00195BFA" w:rsidRPr="00C14B1F">
          <w:rPr>
            <w:rFonts w:ascii="TH Sarabun New" w:hAnsi="TH Sarabun New" w:cs="TH Sarabun New"/>
            <w:noProof/>
            <w:webHidden/>
          </w:rPr>
          <w:tab/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begin"/>
        </w:r>
        <w:r w:rsidR="00195BFA" w:rsidRPr="00C14B1F">
          <w:rPr>
            <w:rFonts w:ascii="TH Sarabun New" w:hAnsi="TH Sarabun New" w:cs="TH Sarabun New"/>
            <w:noProof/>
            <w:webHidden/>
          </w:rPr>
          <w:instrText xml:space="preserve"> PAGEREF _Toc9030875 \h </w:instrTex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separate"/>
        </w:r>
        <w:r w:rsidR="000E18DA">
          <w:rPr>
            <w:rFonts w:ascii="TH Sarabun New" w:hAnsi="TH Sarabun New" w:cs="TH Sarabun New"/>
            <w:noProof/>
            <w:webHidden/>
          </w:rPr>
          <w:t>12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end"/>
        </w:r>
      </w:hyperlink>
    </w:p>
    <w:p w14:paraId="0B6281BE" w14:textId="5ACD967C" w:rsidR="00195BFA" w:rsidRPr="00C14B1F" w:rsidRDefault="009B436A" w:rsidP="00195BFA">
      <w:pPr>
        <w:pStyle w:val="TOC5"/>
        <w:tabs>
          <w:tab w:val="right" w:pos="9019"/>
        </w:tabs>
        <w:ind w:left="0"/>
        <w:rPr>
          <w:rFonts w:ascii="TH Sarabun New" w:eastAsiaTheme="minorEastAsia" w:hAnsi="TH Sarabun New" w:cs="TH Sarabun New"/>
          <w:noProof/>
          <w:sz w:val="22"/>
          <w:szCs w:val="28"/>
          <w:lang w:bidi="th-TH"/>
        </w:rPr>
      </w:pPr>
      <w:hyperlink w:anchor="_Toc9030877" w:history="1"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รูปที่ 4.1.3 หน้า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login</w:t>
        </w:r>
        <w:r w:rsidR="00195BFA" w:rsidRPr="00C14B1F">
          <w:rPr>
            <w:rFonts w:ascii="TH Sarabun New" w:hAnsi="TH Sarabun New" w:cs="TH Sarabun New"/>
            <w:noProof/>
            <w:webHidden/>
          </w:rPr>
          <w:tab/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begin"/>
        </w:r>
        <w:r w:rsidR="00195BFA" w:rsidRPr="00C14B1F">
          <w:rPr>
            <w:rFonts w:ascii="TH Sarabun New" w:hAnsi="TH Sarabun New" w:cs="TH Sarabun New"/>
            <w:noProof/>
            <w:webHidden/>
          </w:rPr>
          <w:instrText xml:space="preserve"> PAGEREF _Toc9030877 \h </w:instrTex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separate"/>
        </w:r>
        <w:r w:rsidR="000E18DA">
          <w:rPr>
            <w:rFonts w:ascii="TH Sarabun New" w:hAnsi="TH Sarabun New" w:cs="TH Sarabun New"/>
            <w:noProof/>
            <w:webHidden/>
          </w:rPr>
          <w:t>15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end"/>
        </w:r>
      </w:hyperlink>
    </w:p>
    <w:p w14:paraId="7DF4E7E2" w14:textId="1E9D808D" w:rsidR="00195BFA" w:rsidRPr="00C14B1F" w:rsidRDefault="009B436A" w:rsidP="00195BFA">
      <w:pPr>
        <w:pStyle w:val="TOC5"/>
        <w:tabs>
          <w:tab w:val="right" w:pos="9019"/>
        </w:tabs>
        <w:ind w:left="0"/>
        <w:rPr>
          <w:rFonts w:ascii="TH Sarabun New" w:eastAsiaTheme="minorEastAsia" w:hAnsi="TH Sarabun New" w:cs="TH Sarabun New"/>
          <w:noProof/>
          <w:sz w:val="22"/>
          <w:szCs w:val="28"/>
          <w:lang w:bidi="th-TH"/>
        </w:rPr>
      </w:pPr>
      <w:hyperlink w:anchor="_Toc9030879" w:history="1"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รูปที่ 4.1.4 หน้า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AddMoreRequest</w:t>
        </w:r>
        <w:r w:rsidR="00195BFA" w:rsidRPr="00C14B1F">
          <w:rPr>
            <w:rFonts w:ascii="TH Sarabun New" w:hAnsi="TH Sarabun New" w:cs="TH Sarabun New"/>
            <w:noProof/>
            <w:webHidden/>
          </w:rPr>
          <w:tab/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begin"/>
        </w:r>
        <w:r w:rsidR="00195BFA" w:rsidRPr="00C14B1F">
          <w:rPr>
            <w:rFonts w:ascii="TH Sarabun New" w:hAnsi="TH Sarabun New" w:cs="TH Sarabun New"/>
            <w:noProof/>
            <w:webHidden/>
          </w:rPr>
          <w:instrText xml:space="preserve"> PAGEREF _Toc9030879 \h </w:instrTex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separate"/>
        </w:r>
        <w:r w:rsidR="000E18DA">
          <w:rPr>
            <w:rFonts w:ascii="TH Sarabun New" w:hAnsi="TH Sarabun New" w:cs="TH Sarabun New"/>
            <w:noProof/>
            <w:webHidden/>
          </w:rPr>
          <w:t>16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end"/>
        </w:r>
      </w:hyperlink>
    </w:p>
    <w:p w14:paraId="7E4ED6D7" w14:textId="4F40CF9C" w:rsidR="00195BFA" w:rsidRPr="00C14B1F" w:rsidRDefault="009B436A" w:rsidP="00195BFA">
      <w:pPr>
        <w:pStyle w:val="TOC5"/>
        <w:tabs>
          <w:tab w:val="right" w:pos="9019"/>
        </w:tabs>
        <w:ind w:left="0"/>
        <w:rPr>
          <w:rFonts w:ascii="TH Sarabun New" w:eastAsiaTheme="minorEastAsia" w:hAnsi="TH Sarabun New" w:cs="TH Sarabun New"/>
          <w:noProof/>
          <w:sz w:val="22"/>
          <w:szCs w:val="28"/>
          <w:lang w:bidi="th-TH"/>
        </w:rPr>
      </w:pPr>
      <w:hyperlink w:anchor="_Toc9030881" w:history="1"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รูปที่ 4.1.5 หน้า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Select Staffs For Request</w:t>
        </w:r>
        <w:r w:rsidR="00195BFA" w:rsidRPr="00C14B1F">
          <w:rPr>
            <w:rFonts w:ascii="TH Sarabun New" w:hAnsi="TH Sarabun New" w:cs="TH Sarabun New"/>
            <w:noProof/>
            <w:webHidden/>
          </w:rPr>
          <w:tab/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begin"/>
        </w:r>
        <w:r w:rsidR="00195BFA" w:rsidRPr="00C14B1F">
          <w:rPr>
            <w:rFonts w:ascii="TH Sarabun New" w:hAnsi="TH Sarabun New" w:cs="TH Sarabun New"/>
            <w:noProof/>
            <w:webHidden/>
          </w:rPr>
          <w:instrText xml:space="preserve"> PAGEREF _Toc9030881 \h </w:instrTex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separate"/>
        </w:r>
        <w:r w:rsidR="000E18DA">
          <w:rPr>
            <w:rFonts w:ascii="TH Sarabun New" w:hAnsi="TH Sarabun New" w:cs="TH Sarabun New"/>
            <w:noProof/>
            <w:webHidden/>
          </w:rPr>
          <w:t>17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end"/>
        </w:r>
      </w:hyperlink>
    </w:p>
    <w:p w14:paraId="3833439F" w14:textId="5C75826E" w:rsidR="00195BFA" w:rsidRPr="00C14B1F" w:rsidRDefault="009B436A" w:rsidP="00195BFA">
      <w:pPr>
        <w:pStyle w:val="TOC5"/>
        <w:tabs>
          <w:tab w:val="right" w:pos="9019"/>
        </w:tabs>
        <w:ind w:left="0"/>
        <w:rPr>
          <w:rFonts w:ascii="TH Sarabun New" w:eastAsiaTheme="minorEastAsia" w:hAnsi="TH Sarabun New" w:cs="TH Sarabun New"/>
          <w:noProof/>
          <w:sz w:val="22"/>
          <w:szCs w:val="28"/>
          <w:lang w:bidi="th-TH"/>
        </w:rPr>
      </w:pPr>
      <w:hyperlink w:anchor="_Toc9030883" w:history="1"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รูปที่ 4.1.6 หน้า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Give Suggestion</w:t>
        </w:r>
        <w:r w:rsidR="00195BFA" w:rsidRPr="00C14B1F">
          <w:rPr>
            <w:rFonts w:ascii="TH Sarabun New" w:hAnsi="TH Sarabun New" w:cs="TH Sarabun New"/>
            <w:noProof/>
            <w:webHidden/>
          </w:rPr>
          <w:tab/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begin"/>
        </w:r>
        <w:r w:rsidR="00195BFA" w:rsidRPr="00C14B1F">
          <w:rPr>
            <w:rFonts w:ascii="TH Sarabun New" w:hAnsi="TH Sarabun New" w:cs="TH Sarabun New"/>
            <w:noProof/>
            <w:webHidden/>
          </w:rPr>
          <w:instrText xml:space="preserve"> PAGEREF _Toc9030883 \h </w:instrTex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separate"/>
        </w:r>
        <w:r w:rsidR="000E18DA">
          <w:rPr>
            <w:rFonts w:ascii="TH Sarabun New" w:hAnsi="TH Sarabun New" w:cs="TH Sarabun New"/>
            <w:noProof/>
            <w:webHidden/>
          </w:rPr>
          <w:t>18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end"/>
        </w:r>
      </w:hyperlink>
    </w:p>
    <w:p w14:paraId="5C1B194D" w14:textId="2B6B8692" w:rsidR="00195BFA" w:rsidRPr="00C14B1F" w:rsidRDefault="009B436A" w:rsidP="00195BFA">
      <w:pPr>
        <w:pStyle w:val="TOC5"/>
        <w:tabs>
          <w:tab w:val="right" w:pos="9019"/>
        </w:tabs>
        <w:ind w:left="0"/>
        <w:rPr>
          <w:rFonts w:ascii="TH Sarabun New" w:eastAsiaTheme="minorEastAsia" w:hAnsi="TH Sarabun New" w:cs="TH Sarabun New"/>
          <w:noProof/>
          <w:sz w:val="22"/>
          <w:szCs w:val="28"/>
          <w:lang w:bidi="th-TH"/>
        </w:rPr>
      </w:pPr>
      <w:hyperlink w:anchor="_Toc9030885" w:history="1"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รูปที่ 4.1.7 หน้า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AnswerMoreRequest</w:t>
        </w:r>
        <w:r w:rsidR="00195BFA" w:rsidRPr="00C14B1F">
          <w:rPr>
            <w:rFonts w:ascii="TH Sarabun New" w:hAnsi="TH Sarabun New" w:cs="TH Sarabun New"/>
            <w:noProof/>
            <w:webHidden/>
          </w:rPr>
          <w:tab/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begin"/>
        </w:r>
        <w:r w:rsidR="00195BFA" w:rsidRPr="00C14B1F">
          <w:rPr>
            <w:rFonts w:ascii="TH Sarabun New" w:hAnsi="TH Sarabun New" w:cs="TH Sarabun New"/>
            <w:noProof/>
            <w:webHidden/>
          </w:rPr>
          <w:instrText xml:space="preserve"> PAGEREF _Toc9030885 \h </w:instrTex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separate"/>
        </w:r>
        <w:r w:rsidR="000E18DA">
          <w:rPr>
            <w:rFonts w:ascii="TH Sarabun New" w:hAnsi="TH Sarabun New" w:cs="TH Sarabun New"/>
            <w:noProof/>
            <w:webHidden/>
          </w:rPr>
          <w:t>19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end"/>
        </w:r>
      </w:hyperlink>
    </w:p>
    <w:p w14:paraId="0D38E0EF" w14:textId="0FC8682D" w:rsidR="00195BFA" w:rsidRPr="00C14B1F" w:rsidRDefault="009B436A" w:rsidP="00195BFA">
      <w:pPr>
        <w:pStyle w:val="TOC5"/>
        <w:tabs>
          <w:tab w:val="right" w:pos="9019"/>
        </w:tabs>
        <w:ind w:left="0"/>
        <w:rPr>
          <w:rFonts w:ascii="TH Sarabun New" w:eastAsiaTheme="minorEastAsia" w:hAnsi="TH Sarabun New" w:cs="TH Sarabun New"/>
          <w:noProof/>
          <w:sz w:val="22"/>
          <w:szCs w:val="28"/>
          <w:lang w:bidi="th-TH"/>
        </w:rPr>
      </w:pPr>
      <w:hyperlink w:anchor="_Toc9030887" w:history="1">
        <w:r w:rsidR="00195BFA" w:rsidRPr="00C14B1F">
          <w:rPr>
            <w:rStyle w:val="Hyperlink"/>
            <w:rFonts w:ascii="TH Sarabun New" w:hAnsi="TH Sarabun New" w:cs="TH Sarabun New"/>
            <w:noProof/>
            <w:cs/>
          </w:rPr>
          <w:t xml:space="preserve">รูปที่ 4.1.8 หน้า 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t>RequestForHelp</w:t>
        </w:r>
        <w:r w:rsidR="00195BFA" w:rsidRPr="00C14B1F">
          <w:rPr>
            <w:rFonts w:ascii="TH Sarabun New" w:hAnsi="TH Sarabun New" w:cs="TH Sarabun New"/>
            <w:noProof/>
            <w:webHidden/>
          </w:rPr>
          <w:tab/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begin"/>
        </w:r>
        <w:r w:rsidR="00195BFA" w:rsidRPr="00C14B1F">
          <w:rPr>
            <w:rFonts w:ascii="TH Sarabun New" w:hAnsi="TH Sarabun New" w:cs="TH Sarabun New"/>
            <w:noProof/>
            <w:webHidden/>
          </w:rPr>
          <w:instrText xml:space="preserve"> PAGEREF _Toc9030887 \h </w:instrTex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separate"/>
        </w:r>
        <w:r w:rsidR="000E18DA">
          <w:rPr>
            <w:rFonts w:ascii="TH Sarabun New" w:hAnsi="TH Sarabun New" w:cs="TH Sarabun New"/>
            <w:noProof/>
            <w:webHidden/>
          </w:rPr>
          <w:t>20</w:t>
        </w:r>
        <w:r w:rsidR="00195BFA" w:rsidRPr="00C14B1F">
          <w:rPr>
            <w:rStyle w:val="Hyperlink"/>
            <w:rFonts w:ascii="TH Sarabun New" w:hAnsi="TH Sarabun New" w:cs="TH Sarabun New"/>
            <w:noProof/>
          </w:rPr>
          <w:fldChar w:fldCharType="end"/>
        </w:r>
      </w:hyperlink>
    </w:p>
    <w:p w14:paraId="288D5CC3" w14:textId="01C46416" w:rsidR="00195BFA" w:rsidRDefault="00195BFA" w:rsidP="00396AA9">
      <w:r w:rsidRPr="00C14B1F">
        <w:rPr>
          <w:rFonts w:ascii="TH Sarabun New" w:hAnsi="TH Sarabun New" w:cs="TH Sarabun New"/>
        </w:rPr>
        <w:fldChar w:fldCharType="end"/>
      </w:r>
    </w:p>
    <w:p w14:paraId="5E8FB6CE" w14:textId="065F1036" w:rsidR="00195BFA" w:rsidRDefault="00195BFA" w:rsidP="00396AA9"/>
    <w:p w14:paraId="4C6436A4" w14:textId="125A07BD" w:rsidR="00195BFA" w:rsidRDefault="00195BFA" w:rsidP="00396AA9"/>
    <w:p w14:paraId="22E78AD8" w14:textId="27C64840" w:rsidR="0057118C" w:rsidRDefault="0057118C" w:rsidP="00396AA9"/>
    <w:p w14:paraId="7CCE9989" w14:textId="038F1245" w:rsidR="0057118C" w:rsidRDefault="0057118C" w:rsidP="00396AA9"/>
    <w:p w14:paraId="22BC97B1" w14:textId="54FEE2D5" w:rsidR="0057118C" w:rsidRDefault="0057118C" w:rsidP="00396AA9"/>
    <w:p w14:paraId="5150D6D3" w14:textId="44EA40FC" w:rsidR="0057118C" w:rsidRDefault="0057118C" w:rsidP="00396AA9"/>
    <w:p w14:paraId="69CBDA16" w14:textId="37991D9D" w:rsidR="0057118C" w:rsidRDefault="0057118C" w:rsidP="00396AA9"/>
    <w:p w14:paraId="0811DD4A" w14:textId="16C92AEA" w:rsidR="0057118C" w:rsidRDefault="0057118C" w:rsidP="00396AA9"/>
    <w:p w14:paraId="3E800895" w14:textId="184B01B4" w:rsidR="0057118C" w:rsidRDefault="0057118C" w:rsidP="00396AA9"/>
    <w:p w14:paraId="108D0C44" w14:textId="4C27E36D" w:rsidR="0057118C" w:rsidRDefault="0057118C" w:rsidP="00396AA9"/>
    <w:p w14:paraId="314C9AC0" w14:textId="1A831C29" w:rsidR="0057118C" w:rsidRDefault="0057118C" w:rsidP="00396AA9"/>
    <w:p w14:paraId="32DC0293" w14:textId="77090496" w:rsidR="0057118C" w:rsidRDefault="0057118C" w:rsidP="00396AA9"/>
    <w:p w14:paraId="3001E867" w14:textId="36A40DF0" w:rsidR="0057118C" w:rsidRDefault="0057118C" w:rsidP="00396AA9"/>
    <w:p w14:paraId="4EB7713A" w14:textId="17B1B2C6" w:rsidR="0057118C" w:rsidRDefault="0057118C" w:rsidP="00396AA9"/>
    <w:p w14:paraId="17241805" w14:textId="1513C22C" w:rsidR="0057118C" w:rsidRDefault="0057118C" w:rsidP="00396AA9"/>
    <w:p w14:paraId="320CE18F" w14:textId="67BCC2F1" w:rsidR="0057118C" w:rsidRDefault="0057118C" w:rsidP="00396AA9"/>
    <w:p w14:paraId="4F8F7968" w14:textId="77777777" w:rsidR="0057118C" w:rsidRDefault="0057118C" w:rsidP="00396AA9"/>
    <w:p w14:paraId="28D4F0A9" w14:textId="7C7875F7" w:rsidR="0002307B" w:rsidRDefault="00A84522" w:rsidP="00A84522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0" w:name="_Toc9030759"/>
      <w:bookmarkStart w:id="1" w:name="_Toc9030820"/>
      <w:bookmarkStart w:id="2" w:name="_Toc9030863"/>
      <w:r w:rsidRPr="00A84522">
        <w:rPr>
          <w:rFonts w:ascii="TH Sarabun New" w:hAnsi="TH Sarabun New" w:cs="TH Sarabun New"/>
          <w:b w:val="0"/>
          <w:bCs/>
          <w:sz w:val="32"/>
          <w:cs/>
        </w:rPr>
        <w:lastRenderedPageBreak/>
        <w:t>รหัสเอกสารออกแบบทดสอบ (</w:t>
      </w:r>
      <w:r w:rsidRPr="00A84522">
        <w:rPr>
          <w:rFonts w:ascii="TH Sarabun New" w:hAnsi="TH Sarabun New" w:cs="TH Sarabun New"/>
          <w:sz w:val="32"/>
        </w:rPr>
        <w:t>Test Design Specification</w:t>
      </w:r>
      <w:r w:rsidRPr="00A84522">
        <w:rPr>
          <w:rFonts w:ascii="TH Sarabun New" w:hAnsi="TH Sarabun New" w:cs="TH Sarabun New"/>
          <w:b w:val="0"/>
          <w:bCs/>
          <w:sz w:val="32"/>
          <w:cs/>
        </w:rPr>
        <w:t>)</w:t>
      </w:r>
      <w:bookmarkEnd w:id="0"/>
      <w:bookmarkEnd w:id="1"/>
      <w:bookmarkEnd w:id="2"/>
    </w:p>
    <w:p w14:paraId="34526E28" w14:textId="093A5200" w:rsidR="00A84522" w:rsidRDefault="00A84522" w:rsidP="00A84522">
      <w:pPr>
        <w:ind w:firstLine="720"/>
        <w:jc w:val="thaiDistribute"/>
        <w:rPr>
          <w:rFonts w:ascii="TH Sarabun New" w:hAnsi="TH Sarabun New" w:cs="TH Sarabun New"/>
        </w:rPr>
      </w:pPr>
      <w:r w:rsidRPr="00A84522">
        <w:rPr>
          <w:rFonts w:ascii="TH Sarabun New" w:hAnsi="TH Sarabun New" w:cs="TH Sarabun New"/>
          <w:cs/>
        </w:rPr>
        <w:t xml:space="preserve">เอกสารการออกแบบการทดสอบฉบับนี้ใช้รหัส </w:t>
      </w:r>
      <w:r w:rsidRPr="00A84522">
        <w:rPr>
          <w:rFonts w:ascii="TH Sarabun New" w:hAnsi="TH Sarabun New" w:cs="TH Sarabun New"/>
        </w:rPr>
        <w:t>TD-</w:t>
      </w:r>
      <w:r>
        <w:rPr>
          <w:rFonts w:ascii="TH Sarabun New" w:hAnsi="TH Sarabun New" w:cs="TH Sarabun New"/>
        </w:rPr>
        <w:t>STLP</w:t>
      </w:r>
      <w:r w:rsidRPr="00A84522">
        <w:rPr>
          <w:rFonts w:ascii="TH Sarabun New" w:hAnsi="TH Sarabun New" w:cs="TH Sarabun New"/>
        </w:rPr>
        <w:t xml:space="preserve"> </w:t>
      </w:r>
      <w:r w:rsidRPr="00A84522">
        <w:rPr>
          <w:rFonts w:ascii="TH Sarabun New" w:hAnsi="TH Sarabun New" w:cs="TH Sarabun New"/>
          <w:cs/>
        </w:rPr>
        <w:t>ซึ่งเอกสารนี้จะมีความเกี่ยวข้องกับเอกสาร</w:t>
      </w:r>
      <w:r w:rsidRPr="00A84522">
        <w:rPr>
          <w:rFonts w:ascii="TH Sarabun New" w:hAnsi="TH Sarabun New" w:cs="TH Sarabun New"/>
        </w:rPr>
        <w:t xml:space="preserve"> </w:t>
      </w:r>
      <w:r w:rsidRPr="00A84522">
        <w:rPr>
          <w:rFonts w:ascii="TH Sarabun New" w:hAnsi="TH Sarabun New" w:cs="TH Sarabun New"/>
          <w:cs/>
        </w:rPr>
        <w:t xml:space="preserve">แผนการทดสอบ รหัส </w:t>
      </w:r>
      <w:r w:rsidRPr="00A84522">
        <w:rPr>
          <w:rFonts w:ascii="TH Sarabun New" w:hAnsi="TH Sarabun New" w:cs="TH Sarabun New"/>
        </w:rPr>
        <w:t xml:space="preserve">TP- </w:t>
      </w:r>
      <w:r>
        <w:rPr>
          <w:rFonts w:ascii="TH Sarabun New" w:hAnsi="TH Sarabun New" w:cs="TH Sarabun New"/>
        </w:rPr>
        <w:t>STLP</w:t>
      </w:r>
      <w:r w:rsidRPr="00A84522">
        <w:rPr>
          <w:rFonts w:ascii="TH Sarabun New" w:hAnsi="TH Sarabun New" w:cs="TH Sarabun New"/>
        </w:rPr>
        <w:t xml:space="preserve"> (</w:t>
      </w:r>
      <w:r>
        <w:rPr>
          <w:rFonts w:ascii="TH Sarabun New" w:hAnsi="TH Sarabun New" w:cs="TH Sarabun New"/>
        </w:rPr>
        <w:t>Stateless Person</w:t>
      </w:r>
      <w:r w:rsidRPr="00A84522">
        <w:rPr>
          <w:rFonts w:ascii="TH Sarabun New" w:hAnsi="TH Sarabun New" w:cs="TH Sarabun New"/>
        </w:rPr>
        <w:t xml:space="preserve"> Application)</w:t>
      </w:r>
    </w:p>
    <w:p w14:paraId="5A1C604D" w14:textId="6A591FFF" w:rsidR="00A84522" w:rsidRPr="00A84522" w:rsidRDefault="00A84522" w:rsidP="00A84522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3" w:name="_Toc9030760"/>
      <w:bookmarkStart w:id="4" w:name="_Toc9030821"/>
      <w:bookmarkStart w:id="5" w:name="_Toc9030864"/>
      <w:r w:rsidRPr="00A84522">
        <w:rPr>
          <w:rFonts w:ascii="TH Sarabun New" w:hAnsi="TH Sarabun New" w:cs="TH Sarabun New"/>
          <w:b w:val="0"/>
          <w:bCs/>
          <w:sz w:val="32"/>
          <w:cs/>
        </w:rPr>
        <w:t>บท</w:t>
      </w:r>
      <w:r w:rsidRPr="00A84522">
        <w:rPr>
          <w:rFonts w:ascii="TH Sarabun New" w:hAnsi="TH Sarabun New" w:cs="TH Sarabun New"/>
          <w:b w:val="0"/>
          <w:bCs/>
          <w:sz w:val="32"/>
          <w:cs/>
          <w:lang w:bidi="th-TH"/>
        </w:rPr>
        <w:t>นำ</w:t>
      </w:r>
      <w:r w:rsidRPr="00A84522">
        <w:rPr>
          <w:rFonts w:ascii="TH Sarabun New" w:hAnsi="TH Sarabun New" w:cs="TH Sarabun New"/>
          <w:b w:val="0"/>
          <w:bCs/>
          <w:sz w:val="32"/>
          <w:cs/>
        </w:rPr>
        <w:t xml:space="preserve"> (</w:t>
      </w:r>
      <w:r w:rsidRPr="00A84522">
        <w:rPr>
          <w:rFonts w:ascii="TH Sarabun New" w:hAnsi="TH Sarabun New" w:cs="TH Sarabun New"/>
          <w:sz w:val="32"/>
        </w:rPr>
        <w:t>Introduction)</w:t>
      </w:r>
      <w:bookmarkEnd w:id="3"/>
      <w:bookmarkEnd w:id="4"/>
      <w:bookmarkEnd w:id="5"/>
      <w:r w:rsidRPr="00A84522">
        <w:rPr>
          <w:rFonts w:ascii="TH Sarabun New" w:hAnsi="TH Sarabun New" w:cs="TH Sarabun New"/>
          <w:b w:val="0"/>
          <w:bCs/>
          <w:sz w:val="32"/>
        </w:rPr>
        <w:t xml:space="preserve"> </w:t>
      </w:r>
    </w:p>
    <w:p w14:paraId="66A1C00F" w14:textId="1067A73F" w:rsidR="00A84522" w:rsidRPr="00A84522" w:rsidRDefault="00A84522" w:rsidP="00A84522">
      <w:pPr>
        <w:ind w:firstLine="720"/>
        <w:jc w:val="thaiDistribute"/>
        <w:rPr>
          <w:rFonts w:ascii="TH Sarabun New" w:hAnsi="TH Sarabun New" w:cs="TH Sarabun New"/>
        </w:rPr>
      </w:pPr>
      <w:r w:rsidRPr="00A84522">
        <w:rPr>
          <w:rFonts w:ascii="TH Sarabun New" w:hAnsi="TH Sarabun New" w:cs="TH Sarabun New"/>
          <w:cs/>
        </w:rPr>
        <w:t>ในการออกแบบการทดสอบ (</w:t>
      </w:r>
      <w:r w:rsidRPr="00A84522">
        <w:rPr>
          <w:rFonts w:ascii="TH Sarabun New" w:hAnsi="TH Sarabun New" w:cs="TH Sarabun New"/>
        </w:rPr>
        <w:t xml:space="preserve">Test Design) </w:t>
      </w:r>
      <w:r w:rsidRPr="00A84522">
        <w:rPr>
          <w:rFonts w:ascii="TH Sarabun New" w:hAnsi="TH Sarabun New" w:cs="TH Sarabun New"/>
          <w:cs/>
        </w:rPr>
        <w:t>ถือเป็นขั้นตอนที่สองในการพัฒนาการทดสอบซอฟต์แวร์</w:t>
      </w:r>
      <w:r w:rsidRPr="00A84522">
        <w:rPr>
          <w:rFonts w:ascii="TH Sarabun New" w:hAnsi="TH Sarabun New" w:cs="TH Sarabun New"/>
        </w:rPr>
        <w:t xml:space="preserve"> </w:t>
      </w:r>
      <w:r w:rsidRPr="00A84522">
        <w:rPr>
          <w:rFonts w:ascii="TH Sarabun New" w:hAnsi="TH Sarabun New" w:cs="TH Sarabun New"/>
          <w:cs/>
        </w:rPr>
        <w:t>โดยจะสร้างกรณีทดสอบที่ได้จากการศึกษาท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A84522">
        <w:rPr>
          <w:rFonts w:ascii="TH Sarabun New" w:hAnsi="TH Sarabun New" w:cs="TH Sarabun New"/>
          <w:cs/>
        </w:rPr>
        <w:t>ความเข้าใจฟังก์ชันของระบบในแต่ละคุณสมบัติที่ได้รับการ</w:t>
      </w:r>
      <w:r w:rsidRPr="00A84522">
        <w:rPr>
          <w:rFonts w:ascii="TH Sarabun New" w:hAnsi="TH Sarabun New" w:cs="TH Sarabun New"/>
        </w:rPr>
        <w:t xml:space="preserve"> </w:t>
      </w:r>
      <w:r w:rsidRPr="00A84522">
        <w:rPr>
          <w:rFonts w:ascii="TH Sarabun New" w:hAnsi="TH Sarabun New" w:cs="TH Sarabun New"/>
          <w:cs/>
        </w:rPr>
        <w:t>ทดสอบ ซึ่งจะอธิบายรายละเอียดของเทคนิคที่ใช้ในการทดสอบที่เหมาะสมหรือขั้นตอนที่เกี่ยวข้องกับการ</w:t>
      </w:r>
      <w:r>
        <w:rPr>
          <w:rFonts w:ascii="TH Sarabun New" w:hAnsi="TH Sarabun New" w:cs="TH Sarabun New" w:hint="cs"/>
          <w:cs/>
          <w:lang w:bidi="th-TH"/>
        </w:rPr>
        <w:t>ดำ</w:t>
      </w:r>
      <w:r w:rsidRPr="00A84522">
        <w:rPr>
          <w:rFonts w:ascii="TH Sarabun New" w:hAnsi="TH Sarabun New" w:cs="TH Sarabun New"/>
          <w:cs/>
        </w:rPr>
        <w:t>เนินการทดสอบทั้งหมด รวมไปถึงการระบุเกณฑ์ที่ก</w:t>
      </w:r>
      <w:r w:rsidR="003164AB">
        <w:rPr>
          <w:rFonts w:ascii="TH Sarabun New" w:hAnsi="TH Sarabun New" w:cs="TH Sarabun New" w:hint="cs"/>
          <w:cs/>
          <w:lang w:bidi="th-TH"/>
        </w:rPr>
        <w:t>ำ</w:t>
      </w:r>
      <w:r w:rsidRPr="00A84522">
        <w:rPr>
          <w:rFonts w:ascii="TH Sarabun New" w:hAnsi="TH Sarabun New" w:cs="TH Sarabun New"/>
          <w:cs/>
        </w:rPr>
        <w:t>หนดความสมบูรณ์ของแต่ละฟังก์ชันการทดสอบเพื่อ</w:t>
      </w:r>
      <w:r>
        <w:rPr>
          <w:rFonts w:ascii="TH Sarabun New" w:hAnsi="TH Sarabun New" w:cs="TH Sarabun New" w:hint="cs"/>
          <w:cs/>
          <w:lang w:bidi="th-TH"/>
        </w:rPr>
        <w:t>นำ</w:t>
      </w:r>
      <w:r w:rsidRPr="00A84522">
        <w:rPr>
          <w:rFonts w:ascii="TH Sarabun New" w:hAnsi="TH Sarabun New" w:cs="TH Sarabun New"/>
          <w:cs/>
        </w:rPr>
        <w:t>ไปพิจารณาการพัฒนาระบบหลังการทดสอบ โดยรายละเอียดที่ได้กล่าวมาข้างต้นจะอธิบายถึงการออกแบบ</w:t>
      </w:r>
      <w:r w:rsidRPr="00A84522">
        <w:rPr>
          <w:rFonts w:ascii="TH Sarabun New" w:hAnsi="TH Sarabun New" w:cs="TH Sarabun New"/>
        </w:rPr>
        <w:t xml:space="preserve"> </w:t>
      </w:r>
      <w:r w:rsidRPr="00A84522">
        <w:rPr>
          <w:rFonts w:ascii="TH Sarabun New" w:hAnsi="TH Sarabun New" w:cs="TH Sarabun New"/>
          <w:cs/>
        </w:rPr>
        <w:t>การทดสอบ</w:t>
      </w:r>
      <w:r w:rsidR="00D23319" w:rsidRPr="00D23319">
        <w:rPr>
          <w:rFonts w:ascii="TH Sarabun New" w:hAnsi="TH Sarabun New" w:cs="TH Sarabun New"/>
          <w:b/>
          <w:cs/>
          <w:lang w:bidi="th-TH"/>
        </w:rPr>
        <w:t>แอปพลิ</w:t>
      </w:r>
      <w:proofErr w:type="spellStart"/>
      <w:r w:rsidR="00D23319" w:rsidRPr="00D23319">
        <w:rPr>
          <w:rFonts w:ascii="TH Sarabun New" w:hAnsi="TH Sarabun New" w:cs="TH Sarabun New"/>
          <w:b/>
          <w:cs/>
          <w:lang w:bidi="th-TH"/>
        </w:rPr>
        <w:t>เค</w:t>
      </w:r>
      <w:proofErr w:type="spellEnd"/>
      <w:r w:rsidR="00D23319" w:rsidRPr="00D23319">
        <w:rPr>
          <w:rFonts w:ascii="TH Sarabun New" w:hAnsi="TH Sarabun New" w:cs="TH Sarabun New"/>
          <w:b/>
          <w:cs/>
          <w:lang w:bidi="th-TH"/>
        </w:rPr>
        <w:t>ชันบุคคลไร้รัฐไร้สัญชาติ</w:t>
      </w:r>
      <w:r w:rsidR="00D23319">
        <w:rPr>
          <w:rFonts w:ascii="TH Sarabun New" w:hAnsi="TH Sarabun New" w:cs="TH Sarabun New"/>
        </w:rPr>
        <w:t xml:space="preserve"> (Stateless Person Application) </w:t>
      </w:r>
      <w:r w:rsidRPr="00A84522">
        <w:rPr>
          <w:rFonts w:ascii="TH Sarabun New" w:hAnsi="TH Sarabun New" w:cs="TH Sarabun New"/>
          <w:cs/>
        </w:rPr>
        <w:t>ซึ่งจะครอบคลุมการทดสอบในรูปแบบการทดสอบฟังก์ชันการท</w:t>
      </w:r>
      <w:r w:rsidR="009B436A">
        <w:rPr>
          <w:rFonts w:ascii="TH Sarabun New" w:hAnsi="TH Sarabun New" w:cs="TH Sarabun New" w:hint="cs"/>
          <w:cs/>
          <w:lang w:bidi="th-TH"/>
        </w:rPr>
        <w:t>ำ</w:t>
      </w:r>
      <w:r w:rsidRPr="00A84522">
        <w:rPr>
          <w:rFonts w:ascii="TH Sarabun New" w:hAnsi="TH Sarabun New" w:cs="TH Sarabun New"/>
          <w:cs/>
        </w:rPr>
        <w:t>งานของระบบ (</w:t>
      </w:r>
      <w:r w:rsidRPr="00A84522">
        <w:rPr>
          <w:rFonts w:ascii="TH Sarabun New" w:hAnsi="TH Sarabun New" w:cs="TH Sarabun New"/>
        </w:rPr>
        <w:t xml:space="preserve">Functional Testing) </w:t>
      </w:r>
      <w:r w:rsidRPr="00A84522">
        <w:rPr>
          <w:rFonts w:ascii="TH Sarabun New" w:hAnsi="TH Sarabun New" w:cs="TH Sarabun New"/>
          <w:cs/>
        </w:rPr>
        <w:t>และน</w:t>
      </w:r>
      <w:r w:rsidR="00D23319">
        <w:rPr>
          <w:rFonts w:ascii="TH Sarabun New" w:hAnsi="TH Sarabun New" w:cs="TH Sarabun New" w:hint="cs"/>
          <w:cs/>
          <w:lang w:bidi="th-TH"/>
        </w:rPr>
        <w:t>ำ</w:t>
      </w:r>
      <w:r w:rsidRPr="00A84522">
        <w:rPr>
          <w:rFonts w:ascii="TH Sarabun New" w:hAnsi="TH Sarabun New" w:cs="TH Sarabun New"/>
          <w:cs/>
        </w:rPr>
        <w:t>ไปประยุกต์ใช้ด้วยการทดสอบอัตโนมัติ (</w:t>
      </w:r>
      <w:r w:rsidRPr="00A84522">
        <w:rPr>
          <w:rFonts w:ascii="TH Sarabun New" w:hAnsi="TH Sarabun New" w:cs="TH Sarabun New"/>
        </w:rPr>
        <w:t xml:space="preserve">Automated Testing) </w:t>
      </w:r>
    </w:p>
    <w:p w14:paraId="6E5CEE4B" w14:textId="7E2E9912" w:rsidR="00A84522" w:rsidRPr="00A84522" w:rsidRDefault="00A84522" w:rsidP="00A84522">
      <w:pPr>
        <w:pStyle w:val="Heading1"/>
        <w:rPr>
          <w:rFonts w:ascii="TH Sarabun New" w:hAnsi="TH Sarabun New" w:cs="TH Sarabun New"/>
          <w:sz w:val="32"/>
        </w:rPr>
      </w:pPr>
      <w:bookmarkStart w:id="6" w:name="_Toc9030761"/>
      <w:bookmarkStart w:id="7" w:name="_Toc9030822"/>
      <w:bookmarkStart w:id="8" w:name="_Toc9030865"/>
      <w:r w:rsidRPr="00A84522">
        <w:rPr>
          <w:rFonts w:ascii="TH Sarabun New" w:hAnsi="TH Sarabun New" w:cs="TH Sarabun New"/>
          <w:b w:val="0"/>
          <w:bCs/>
          <w:sz w:val="32"/>
          <w:cs/>
        </w:rPr>
        <w:t>จุดมุ่งหมายของการทดสอบ (</w:t>
      </w:r>
      <w:r w:rsidRPr="00A84522">
        <w:rPr>
          <w:rFonts w:ascii="TH Sarabun New" w:hAnsi="TH Sarabun New" w:cs="TH Sarabun New"/>
          <w:sz w:val="32"/>
        </w:rPr>
        <w:t>Test Object)</w:t>
      </w:r>
      <w:bookmarkEnd w:id="6"/>
      <w:bookmarkEnd w:id="7"/>
      <w:bookmarkEnd w:id="8"/>
      <w:r w:rsidRPr="00A84522">
        <w:rPr>
          <w:rFonts w:ascii="TH Sarabun New" w:hAnsi="TH Sarabun New" w:cs="TH Sarabun New"/>
          <w:sz w:val="32"/>
        </w:rPr>
        <w:t xml:space="preserve"> </w:t>
      </w:r>
    </w:p>
    <w:p w14:paraId="1D68747D" w14:textId="0B48E0F1" w:rsidR="00A84522" w:rsidRDefault="00A84522" w:rsidP="00D23319">
      <w:pPr>
        <w:ind w:firstLine="720"/>
        <w:jc w:val="thaiDistribute"/>
        <w:rPr>
          <w:rFonts w:ascii="TH Sarabun New" w:hAnsi="TH Sarabun New" w:cs="TH Sarabun New"/>
          <w:lang w:bidi="th-TH"/>
        </w:rPr>
      </w:pPr>
      <w:r w:rsidRPr="00A84522">
        <w:rPr>
          <w:rFonts w:ascii="TH Sarabun New" w:hAnsi="TH Sarabun New" w:cs="TH Sarabun New"/>
          <w:cs/>
        </w:rPr>
        <w:t>เพื่อป้องกันความผิดพลาดที่จะเกิดขึ้นต่อระบบ ซึ่งเมื่อมีการทดสอบจะสามารถช่วยลดข้อผิดพลาด</w:t>
      </w:r>
      <w:r w:rsidRPr="00A84522">
        <w:rPr>
          <w:rFonts w:ascii="TH Sarabun New" w:hAnsi="TH Sarabun New" w:cs="TH Sarabun New"/>
        </w:rPr>
        <w:t xml:space="preserve"> (Error) </w:t>
      </w:r>
      <w:r w:rsidRPr="00A84522">
        <w:rPr>
          <w:rFonts w:ascii="TH Sarabun New" w:hAnsi="TH Sarabun New" w:cs="TH Sarabun New"/>
          <w:cs/>
        </w:rPr>
        <w:t>ได้มากกว่าไม่มีการทดสอบ ถึงจะไม่สามารถแก้ไขข้อผิดพลาดได้ทั้งหมด แต่ก็ช่วยลดจ</w:t>
      </w:r>
      <w:r w:rsidR="00D23319">
        <w:rPr>
          <w:rFonts w:ascii="TH Sarabun New" w:hAnsi="TH Sarabun New" w:cs="TH Sarabun New" w:hint="cs"/>
          <w:cs/>
          <w:lang w:bidi="th-TH"/>
        </w:rPr>
        <w:t>ำ</w:t>
      </w:r>
      <w:r w:rsidRPr="00A84522">
        <w:rPr>
          <w:rFonts w:ascii="TH Sarabun New" w:hAnsi="TH Sarabun New" w:cs="TH Sarabun New"/>
          <w:cs/>
        </w:rPr>
        <w:t>นวน</w:t>
      </w:r>
      <w:r w:rsidRPr="00A84522">
        <w:rPr>
          <w:rFonts w:ascii="TH Sarabun New" w:hAnsi="TH Sarabun New" w:cs="TH Sarabun New"/>
        </w:rPr>
        <w:t xml:space="preserve"> </w:t>
      </w:r>
      <w:r w:rsidRPr="00A84522">
        <w:rPr>
          <w:rFonts w:ascii="TH Sarabun New" w:hAnsi="TH Sarabun New" w:cs="TH Sarabun New"/>
          <w:cs/>
        </w:rPr>
        <w:t xml:space="preserve">ข้อผิดพลาดลง และประหยัดค่าใช้จ่ายในการซ่อมแซม </w:t>
      </w:r>
      <w:r w:rsidRPr="00A84522">
        <w:rPr>
          <w:rFonts w:ascii="TH Sarabun New" w:hAnsi="TH Sarabun New" w:cs="TH Sarabun New"/>
        </w:rPr>
        <w:t xml:space="preserve">Software </w:t>
      </w:r>
      <w:r w:rsidRPr="00A84522">
        <w:rPr>
          <w:rFonts w:ascii="TH Sarabun New" w:hAnsi="TH Sarabun New" w:cs="TH Sarabun New"/>
          <w:cs/>
        </w:rPr>
        <w:t xml:space="preserve">เมื่อติดตั้งขึ้น </w:t>
      </w:r>
      <w:r w:rsidRPr="00A84522">
        <w:rPr>
          <w:rFonts w:ascii="TH Sarabun New" w:hAnsi="TH Sarabun New" w:cs="TH Sarabun New"/>
        </w:rPr>
        <w:t xml:space="preserve">Server </w:t>
      </w:r>
      <w:r w:rsidRPr="00A84522">
        <w:rPr>
          <w:rFonts w:ascii="TH Sarabun New" w:hAnsi="TH Sarabun New" w:cs="TH Sarabun New"/>
          <w:cs/>
        </w:rPr>
        <w:t>ไปเรียบร้อยแล้ว</w:t>
      </w:r>
    </w:p>
    <w:p w14:paraId="13DC7711" w14:textId="09C59572" w:rsidR="00D23319" w:rsidRPr="00D23319" w:rsidRDefault="00D23319" w:rsidP="00D23319">
      <w:pPr>
        <w:pStyle w:val="Heading1"/>
        <w:rPr>
          <w:rFonts w:ascii="TH Sarabun New" w:hAnsi="TH Sarabun New" w:cs="TH Sarabun New"/>
          <w:sz w:val="32"/>
        </w:rPr>
      </w:pPr>
      <w:bookmarkStart w:id="9" w:name="_Toc9030762"/>
      <w:bookmarkStart w:id="10" w:name="_Toc9030823"/>
      <w:bookmarkStart w:id="11" w:name="_Toc9030866"/>
      <w:r w:rsidRPr="00D23319">
        <w:rPr>
          <w:rFonts w:ascii="TH Sarabun New" w:hAnsi="TH Sarabun New" w:cs="TH Sarabun New"/>
          <w:bCs/>
          <w:sz w:val="32"/>
          <w:cs/>
        </w:rPr>
        <w:t>กลยุทธ์การทดสอบโดยละเอียด (</w:t>
      </w:r>
      <w:r w:rsidRPr="00D23319">
        <w:rPr>
          <w:rFonts w:ascii="TH Sarabun New" w:hAnsi="TH Sarabun New" w:cs="TH Sarabun New"/>
          <w:sz w:val="32"/>
        </w:rPr>
        <w:t>Detailed Testing Strategy)</w:t>
      </w:r>
      <w:bookmarkEnd w:id="9"/>
      <w:bookmarkEnd w:id="10"/>
      <w:bookmarkEnd w:id="11"/>
      <w:r w:rsidRPr="00D23319">
        <w:rPr>
          <w:rFonts w:ascii="TH Sarabun New" w:hAnsi="TH Sarabun New" w:cs="TH Sarabun New"/>
          <w:sz w:val="32"/>
        </w:rPr>
        <w:t xml:space="preserve"> </w:t>
      </w:r>
    </w:p>
    <w:p w14:paraId="611FDEF4" w14:textId="0DFD8BA0" w:rsidR="00D23319" w:rsidRPr="00D23319" w:rsidRDefault="00D23319" w:rsidP="00D23319">
      <w:pPr>
        <w:pStyle w:val="Heading2"/>
        <w:ind w:firstLine="720"/>
        <w:rPr>
          <w:rFonts w:ascii="TH Sarabun New" w:hAnsi="TH Sarabun New" w:cs="TH Sarabun New"/>
          <w:sz w:val="32"/>
        </w:rPr>
      </w:pPr>
      <w:bookmarkStart w:id="12" w:name="_Toc9030763"/>
      <w:bookmarkStart w:id="13" w:name="_Toc9030824"/>
      <w:bookmarkStart w:id="14" w:name="_Toc9030867"/>
      <w:r w:rsidRPr="00D23319">
        <w:rPr>
          <w:rFonts w:ascii="TH Sarabun New" w:hAnsi="TH Sarabun New" w:cs="TH Sarabun New"/>
          <w:b w:val="0"/>
          <w:bCs/>
          <w:sz w:val="32"/>
          <w:cs/>
        </w:rPr>
        <w:t>คุณสมบัติที่ได้รับการทดสอบ (</w:t>
      </w:r>
      <w:r w:rsidRPr="00D23319">
        <w:rPr>
          <w:rFonts w:ascii="TH Sarabun New" w:hAnsi="TH Sarabun New" w:cs="TH Sarabun New"/>
          <w:sz w:val="32"/>
        </w:rPr>
        <w:t>Featured to be tested)</w:t>
      </w:r>
      <w:bookmarkEnd w:id="12"/>
      <w:bookmarkEnd w:id="13"/>
      <w:bookmarkEnd w:id="14"/>
      <w:r w:rsidRPr="00D23319">
        <w:rPr>
          <w:rFonts w:ascii="TH Sarabun New" w:hAnsi="TH Sarabun New" w:cs="TH Sarabun New"/>
          <w:sz w:val="32"/>
        </w:rPr>
        <w:t xml:space="preserve"> </w:t>
      </w:r>
    </w:p>
    <w:p w14:paraId="05EA24D1" w14:textId="6FEBF08B" w:rsidR="00D23319" w:rsidRDefault="00D23319" w:rsidP="00D23319">
      <w:pPr>
        <w:pStyle w:val="Heading2"/>
        <w:numPr>
          <w:ilvl w:val="0"/>
          <w:numId w:val="0"/>
        </w:numPr>
        <w:ind w:firstLine="720"/>
        <w:jc w:val="thaiDistribute"/>
        <w:rPr>
          <w:rFonts w:ascii="TH Sarabun New" w:hAnsi="TH Sarabun New" w:cs="TH Sarabun New"/>
          <w:sz w:val="32"/>
          <w:lang w:bidi="th-TH"/>
        </w:rPr>
      </w:pPr>
      <w:bookmarkStart w:id="15" w:name="_Toc9030764"/>
      <w:bookmarkStart w:id="16" w:name="_Toc9030825"/>
      <w:bookmarkStart w:id="17" w:name="_Toc9030868"/>
      <w:r w:rsidRPr="00D23319">
        <w:rPr>
          <w:rFonts w:ascii="TH Sarabun New" w:hAnsi="TH Sarabun New" w:cs="TH Sarabun New"/>
          <w:sz w:val="32"/>
          <w:cs/>
        </w:rPr>
        <w:t>คุณสมบัติที่ได้รับการทดสอบ จะต้องมาจากการศึกษาและท</w:t>
      </w:r>
      <w:r w:rsidR="001643AF">
        <w:rPr>
          <w:rFonts w:ascii="TH Sarabun New" w:hAnsi="TH Sarabun New" w:cs="TH Sarabun New" w:hint="cs"/>
          <w:sz w:val="32"/>
          <w:cs/>
          <w:lang w:bidi="th-TH"/>
        </w:rPr>
        <w:t>ำ</w:t>
      </w:r>
      <w:r w:rsidRPr="00D23319">
        <w:rPr>
          <w:rFonts w:ascii="TH Sarabun New" w:hAnsi="TH Sarabun New" w:cs="TH Sarabun New"/>
          <w:sz w:val="32"/>
          <w:cs/>
        </w:rPr>
        <w:t>ความเข้าใจของซอฟต์แวร์ที่จะท</w:t>
      </w:r>
      <w:r>
        <w:rPr>
          <w:rFonts w:ascii="TH Sarabun New" w:hAnsi="TH Sarabun New" w:cs="TH Sarabun New" w:hint="cs"/>
          <w:sz w:val="32"/>
          <w:cs/>
          <w:lang w:bidi="th-TH"/>
        </w:rPr>
        <w:t>ำ</w:t>
      </w:r>
      <w:r w:rsidRPr="00D23319">
        <w:rPr>
          <w:rFonts w:ascii="TH Sarabun New" w:hAnsi="TH Sarabun New" w:cs="TH Sarabun New"/>
          <w:sz w:val="32"/>
          <w:cs/>
        </w:rPr>
        <w:t>การทดสอบ ศึกษาการท</w:t>
      </w:r>
      <w:r>
        <w:rPr>
          <w:rFonts w:ascii="TH Sarabun New" w:hAnsi="TH Sarabun New" w:cs="TH Sarabun New" w:hint="cs"/>
          <w:sz w:val="32"/>
          <w:cs/>
          <w:lang w:bidi="th-TH"/>
        </w:rPr>
        <w:t>ำ</w:t>
      </w:r>
      <w:r w:rsidRPr="00D23319">
        <w:rPr>
          <w:rFonts w:ascii="TH Sarabun New" w:hAnsi="TH Sarabun New" w:cs="TH Sarabun New"/>
          <w:sz w:val="32"/>
          <w:cs/>
        </w:rPr>
        <w:t>งานในแต่ละฟังก์ชันเพื่อออกแบบการทดสอบที่อยู่ในรูปของล</w:t>
      </w:r>
      <w:r>
        <w:rPr>
          <w:rFonts w:ascii="TH Sarabun New" w:hAnsi="TH Sarabun New" w:cs="TH Sarabun New" w:hint="cs"/>
          <w:sz w:val="32"/>
          <w:cs/>
          <w:lang w:bidi="th-TH"/>
        </w:rPr>
        <w:t>ำ</w:t>
      </w:r>
      <w:r w:rsidRPr="00D23319">
        <w:rPr>
          <w:rFonts w:ascii="TH Sarabun New" w:hAnsi="TH Sarabun New" w:cs="TH Sarabun New"/>
          <w:sz w:val="32"/>
          <w:cs/>
        </w:rPr>
        <w:t>ดับขั้นตอนเหตุการณ์ต่า</w:t>
      </w:r>
      <w:proofErr w:type="spellStart"/>
      <w:r>
        <w:rPr>
          <w:rFonts w:ascii="TH Sarabun New" w:hAnsi="TH Sarabun New" w:cs="TH Sarabun New" w:hint="cs"/>
          <w:sz w:val="32"/>
          <w:cs/>
          <w:lang w:bidi="th-TH"/>
        </w:rPr>
        <w:t>งๆ</w:t>
      </w:r>
      <w:proofErr w:type="spellEnd"/>
      <w:r>
        <w:rPr>
          <w:rFonts w:ascii="TH Sarabun New" w:hAnsi="TH Sarabun New" w:cs="TH Sarabun New" w:hint="cs"/>
          <w:sz w:val="32"/>
          <w:cs/>
          <w:lang w:bidi="th-TH"/>
        </w:rPr>
        <w:t xml:space="preserve"> </w:t>
      </w:r>
      <w:r w:rsidRPr="00D23319">
        <w:rPr>
          <w:rFonts w:ascii="TH Sarabun New" w:hAnsi="TH Sarabun New" w:cs="TH Sarabun New"/>
          <w:sz w:val="32"/>
          <w:cs/>
        </w:rPr>
        <w:t>ภายในระบบที่ปรากฏในรูปแบบยูสเคสของระบบตรวจสอบการเข้าชั้นเรียนผ่านมือถือ ดังรายละเอียดต่อไป</w:t>
      </w:r>
      <w:r>
        <w:rPr>
          <w:rFonts w:ascii="TH Sarabun New" w:hAnsi="TH Sarabun New" w:cs="TH Sarabun New" w:hint="cs"/>
          <w:sz w:val="32"/>
          <w:cs/>
          <w:lang w:bidi="th-TH"/>
        </w:rPr>
        <w:t>นี้</w:t>
      </w:r>
      <w:bookmarkEnd w:id="15"/>
      <w:bookmarkEnd w:id="16"/>
      <w:bookmarkEnd w:id="17"/>
    </w:p>
    <w:p w14:paraId="4EBE11B5" w14:textId="6CBA3640" w:rsidR="00D23319" w:rsidRDefault="00D23319" w:rsidP="00D23319">
      <w:pPr>
        <w:rPr>
          <w:lang w:bidi="th-TH"/>
        </w:rPr>
      </w:pPr>
    </w:p>
    <w:p w14:paraId="3EC02BDD" w14:textId="006B36F5" w:rsidR="00D23319" w:rsidRDefault="00D23319" w:rsidP="00D23319">
      <w:pPr>
        <w:rPr>
          <w:lang w:bidi="th-TH"/>
        </w:rPr>
      </w:pPr>
    </w:p>
    <w:p w14:paraId="2C27FF1D" w14:textId="206C90CF" w:rsidR="00D23319" w:rsidRDefault="00D23319" w:rsidP="00D23319">
      <w:pPr>
        <w:rPr>
          <w:lang w:bidi="th-TH"/>
        </w:rPr>
      </w:pPr>
    </w:p>
    <w:p w14:paraId="7FFC0D51" w14:textId="4BF2FB8D" w:rsidR="00D23319" w:rsidRDefault="00D23319" w:rsidP="00D23319">
      <w:pPr>
        <w:rPr>
          <w:lang w:bidi="th-TH"/>
        </w:rPr>
      </w:pPr>
    </w:p>
    <w:p w14:paraId="43A927F7" w14:textId="77777777" w:rsidR="00D23319" w:rsidRPr="00D23319" w:rsidRDefault="00D23319" w:rsidP="00D23319">
      <w:pPr>
        <w:rPr>
          <w:lang w:bidi="th-TH"/>
        </w:rPr>
      </w:pPr>
    </w:p>
    <w:p w14:paraId="6435305B" w14:textId="2E9517B5" w:rsidR="00D23319" w:rsidRPr="00D23319" w:rsidRDefault="00D23319" w:rsidP="00F85B4C">
      <w:pPr>
        <w:pStyle w:val="Heading3"/>
        <w:numPr>
          <w:ilvl w:val="2"/>
          <w:numId w:val="91"/>
        </w:numPr>
        <w:ind w:firstLine="720"/>
        <w:rPr>
          <w:rFonts w:ascii="TH Sarabun New" w:hAnsi="TH Sarabun New" w:cs="TH Sarabun New"/>
          <w:b/>
          <w:bCs/>
          <w:i w:val="0"/>
          <w:iCs/>
          <w:sz w:val="32"/>
        </w:rPr>
      </w:pPr>
      <w:bookmarkStart w:id="18" w:name="_Toc56760537"/>
      <w:bookmarkStart w:id="19" w:name="_Toc209863309"/>
      <w:bookmarkStart w:id="20" w:name="_Toc319288805"/>
      <w:bookmarkStart w:id="21" w:name="_Toc9030765"/>
      <w:bookmarkStart w:id="22" w:name="_Toc9030826"/>
      <w:bookmarkStart w:id="23" w:name="_Toc9030869"/>
      <w:r w:rsidRPr="00D23319">
        <w:rPr>
          <w:rFonts w:ascii="TH Sarabun New" w:hAnsi="TH Sarabun New" w:cs="TH Sarabun New"/>
          <w:b/>
          <w:bCs/>
          <w:i w:val="0"/>
          <w:iCs/>
          <w:sz w:val="32"/>
        </w:rPr>
        <w:lastRenderedPageBreak/>
        <w:t>Actors</w:t>
      </w:r>
      <w:bookmarkEnd w:id="18"/>
      <w:bookmarkEnd w:id="19"/>
      <w:bookmarkEnd w:id="20"/>
      <w:bookmarkEnd w:id="21"/>
      <w:bookmarkEnd w:id="22"/>
      <w:bookmarkEnd w:id="23"/>
    </w:p>
    <w:p w14:paraId="0FEE0AD9" w14:textId="270E4392" w:rsidR="00D23319" w:rsidRPr="00D23319" w:rsidRDefault="00D23319" w:rsidP="00D23319">
      <w:pPr>
        <w:ind w:left="426" w:firstLine="708"/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cs/>
          <w:lang w:bidi="th-TH"/>
        </w:rPr>
        <w:t>เมื่อพิจารณาจากความต้องการของแอปพล</w:t>
      </w:r>
      <w:r w:rsidR="00F85B4C">
        <w:rPr>
          <w:rFonts w:ascii="TH Sarabun New" w:hAnsi="TH Sarabun New" w:cs="TH Sarabun New" w:hint="cs"/>
          <w:cs/>
          <w:lang w:bidi="th-TH"/>
        </w:rPr>
        <w:t>ิ</w:t>
      </w:r>
      <w:proofErr w:type="spellStart"/>
      <w:r w:rsidRPr="002576BD">
        <w:rPr>
          <w:rFonts w:ascii="TH Sarabun New" w:hAnsi="TH Sarabun New" w:cs="TH Sarabun New"/>
          <w:cs/>
          <w:lang w:bidi="th-TH"/>
        </w:rPr>
        <w:t>เค</w:t>
      </w:r>
      <w:proofErr w:type="spellEnd"/>
      <w:r w:rsidRPr="002576BD">
        <w:rPr>
          <w:rFonts w:ascii="TH Sarabun New" w:hAnsi="TH Sarabun New" w:cs="TH Sarabun New"/>
          <w:cs/>
          <w:lang w:bidi="th-TH"/>
        </w:rPr>
        <w:t xml:space="preserve">ชันบุคคลไร้รัฐไร้สัญชาติ </w:t>
      </w:r>
      <w:r w:rsidRPr="002576BD">
        <w:rPr>
          <w:rFonts w:ascii="TH Sarabun New" w:hAnsi="TH Sarabun New" w:cs="TH Sarabun New"/>
          <w:lang w:bidi="th-TH"/>
        </w:rPr>
        <w:t>ST</w:t>
      </w:r>
      <w:r>
        <w:rPr>
          <w:rFonts w:ascii="TH Sarabun New" w:hAnsi="TH Sarabun New" w:cs="TH Sarabun New"/>
          <w:lang w:bidi="th-TH"/>
        </w:rPr>
        <w:t>LP</w:t>
      </w:r>
      <w:r w:rsidRPr="002576BD">
        <w:rPr>
          <w:rFonts w:ascii="TH Sarabun New" w:hAnsi="TH Sarabun New" w:cs="TH Sarabun New"/>
          <w:lang w:bidi="th-TH"/>
        </w:rPr>
        <w:t xml:space="preserve"> APP </w:t>
      </w:r>
      <w:r w:rsidRPr="002576BD">
        <w:rPr>
          <w:rFonts w:ascii="TH Sarabun New" w:hAnsi="TH Sarabun New" w:cs="TH Sarabun New"/>
          <w:cs/>
          <w:lang w:bidi="th-TH"/>
        </w:rPr>
        <w:t>แล้วพบว่ามีประเภทผู้ใช้งานของระบบที่สามารถกำหนดเป็นแอค</w:t>
      </w:r>
      <w:proofErr w:type="spellStart"/>
      <w:r w:rsidRPr="002576BD">
        <w:rPr>
          <w:rFonts w:ascii="TH Sarabun New" w:hAnsi="TH Sarabun New" w:cs="TH Sarabun New"/>
          <w:cs/>
          <w:lang w:bidi="th-TH"/>
        </w:rPr>
        <w:t>เต</w:t>
      </w:r>
      <w:proofErr w:type="spellEnd"/>
      <w:r w:rsidRPr="002576BD">
        <w:rPr>
          <w:rFonts w:ascii="TH Sarabun New" w:hAnsi="TH Sarabun New" w:cs="TH Sarabun New"/>
          <w:cs/>
          <w:lang w:bidi="th-TH"/>
        </w:rPr>
        <w:t>อร์ของระบบได้เป็นจำนวน 5</w:t>
      </w:r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แอค</w:t>
      </w:r>
      <w:proofErr w:type="spellStart"/>
      <w:r w:rsidRPr="002576BD">
        <w:rPr>
          <w:rFonts w:ascii="TH Sarabun New" w:hAnsi="TH Sarabun New" w:cs="TH Sarabun New"/>
          <w:cs/>
          <w:lang w:bidi="th-TH"/>
        </w:rPr>
        <w:t>เต</w:t>
      </w:r>
      <w:proofErr w:type="spellEnd"/>
      <w:r w:rsidRPr="002576BD">
        <w:rPr>
          <w:rFonts w:ascii="TH Sarabun New" w:hAnsi="TH Sarabun New" w:cs="TH Sarabun New"/>
          <w:cs/>
          <w:lang w:bidi="th-TH"/>
        </w:rPr>
        <w:t>อร์ดังรูปต่อไปนี้</w:t>
      </w:r>
    </w:p>
    <w:p w14:paraId="71DF648E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  <w:r>
        <w:rPr>
          <w:rFonts w:ascii="TH Sarabun New" w:eastAsia="Batang" w:hAnsi="TH Sarabun New" w:cs="TH Sarabun New"/>
          <w:noProof/>
          <w:color w:val="000000"/>
          <w:lang w:val="th-TH" w:eastAsia="ko-KR" w:bidi="th-TH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3CDC111F" wp14:editId="61899E3D">
                <wp:simplePos x="0" y="0"/>
                <wp:positionH relativeFrom="column">
                  <wp:posOffset>4509494</wp:posOffset>
                </wp:positionH>
                <wp:positionV relativeFrom="paragraph">
                  <wp:posOffset>127000</wp:posOffset>
                </wp:positionV>
                <wp:extent cx="836930" cy="836930"/>
                <wp:effectExtent l="0" t="0" r="0" b="0"/>
                <wp:wrapNone/>
                <wp:docPr id="19787" name="Canvas 197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78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53060" y="55245"/>
                            <a:ext cx="119380" cy="1206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10210" y="175260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595" y="207010"/>
                            <a:ext cx="1898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86" name="Freeform 8"/>
                        <wps:cNvSpPr>
                          <a:spLocks/>
                        </wps:cNvSpPr>
                        <wps:spPr bwMode="auto">
                          <a:xfrm>
                            <a:off x="278765" y="288290"/>
                            <a:ext cx="262890" cy="133350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204E8" id="Canvas 19787" o:spid="_x0000_s1026" editas="canvas" style="position:absolute;margin-left:355.1pt;margin-top:10pt;width:65.9pt;height:65.9pt;z-index:251670528" coordsize="8369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69;height:8369;visibility:visible;mso-wrap-style:square">
                  <v:fill o:detectmouseclick="t"/>
                  <v:path o:connecttype="none"/>
                </v:shape>
                <v:oval id="Oval 5" o:spid="_x0000_s1028" style="position:absolute;left:3530;top:552;width:1194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" filled="f" strokecolor="#903" strokeweight="1pt"/>
                <v:line id="Line 6" o:spid="_x0000_s1029" style="position:absolute;visibility:visible;mso-wrap-style:square" from="4102,1752" to="4102,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" strokecolor="#903" strokeweight="1pt"/>
                <v:line id="Line 7" o:spid="_x0000_s1030" style="position:absolute;visibility:visible;mso-wrap-style:square" from="3155,2070" to="505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" strokecolor="#903" strokeweight="1pt"/>
                <v:shape id="Freeform 8" o:spid="_x0000_s1031" style="position:absolute;left:2787;top:2882;width:2629;height:1334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" path="m,54l54,r54,54e" filled="f" strokecolor="#903" strokeweight="1pt">
                  <v:path arrowok="t" o:connecttype="custom" o:connectlocs="0,133350;131445,0;262890,133350" o:connectangles="0,0,0"/>
                </v:shape>
              </v:group>
            </w:pict>
          </mc:Fallback>
        </mc:AlternateContent>
      </w:r>
      <w:r>
        <w:rPr>
          <w:rFonts w:ascii="TH Sarabun New" w:eastAsia="Batang" w:hAnsi="TH Sarabun New" w:cs="TH Sarabun New"/>
          <w:noProof/>
          <w:color w:val="000000"/>
          <w:lang w:val="th-TH" w:eastAsia="ko-KR" w:bidi="th-TH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77886B0A" wp14:editId="477F5984">
                <wp:simplePos x="0" y="0"/>
                <wp:positionH relativeFrom="column">
                  <wp:posOffset>3762044</wp:posOffset>
                </wp:positionH>
                <wp:positionV relativeFrom="paragraph">
                  <wp:posOffset>127552</wp:posOffset>
                </wp:positionV>
                <wp:extent cx="836930" cy="836930"/>
                <wp:effectExtent l="0" t="0" r="0" b="0"/>
                <wp:wrapNone/>
                <wp:docPr id="19782" name="Canvas 197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77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53060" y="55245"/>
                            <a:ext cx="119380" cy="1206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10210" y="175260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595" y="207010"/>
                            <a:ext cx="1898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81" name="Freeform 8"/>
                        <wps:cNvSpPr>
                          <a:spLocks/>
                        </wps:cNvSpPr>
                        <wps:spPr bwMode="auto">
                          <a:xfrm>
                            <a:off x="278765" y="288290"/>
                            <a:ext cx="262890" cy="133350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4F569" id="Canvas 19782" o:spid="_x0000_s1026" editas="canvas" style="position:absolute;margin-left:296.2pt;margin-top:10.05pt;width:65.9pt;height:65.9pt;z-index:251669504" coordsize="8369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">
                <v:shape id="_x0000_s1027" type="#_x0000_t75" style="position:absolute;width:8369;height:8369;visibility:visible;mso-wrap-style:square">
                  <v:fill o:detectmouseclick="t"/>
                  <v:path o:connecttype="none"/>
                </v:shape>
                <v:oval id="Oval 5" o:spid="_x0000_s1028" style="position:absolute;left:3530;top:552;width:1194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" filled="f" strokecolor="#903" strokeweight="1pt"/>
                <v:line id="Line 6" o:spid="_x0000_s1029" style="position:absolute;visibility:visible;mso-wrap-style:square" from="4102,1752" to="4102,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" strokecolor="#903" strokeweight="1pt"/>
                <v:line id="Line 7" o:spid="_x0000_s1030" style="position:absolute;visibility:visible;mso-wrap-style:square" from="3155,2070" to="505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" strokecolor="#903" strokeweight="1pt"/>
                <v:shape id="Freeform 8" o:spid="_x0000_s1031" style="position:absolute;left:2787;top:2882;width:2629;height:1334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" path="m,54l54,r54,54e" filled="f" strokecolor="#903" strokeweight="1pt">
                  <v:path arrowok="t" o:connecttype="custom" o:connectlocs="0,133350;131445,0;262890,133350" o:connectangles="0,0,0"/>
                </v:shape>
              </v:group>
            </w:pict>
          </mc:Fallback>
        </mc:AlternateContent>
      </w:r>
      <w:r>
        <w:rPr>
          <w:rFonts w:ascii="TH Sarabun New" w:eastAsia="Batang" w:hAnsi="TH Sarabun New" w:cs="TH Sarabun New"/>
          <w:noProof/>
          <w:color w:val="000000"/>
          <w:lang w:val="th-TH" w:eastAsia="ko-KR" w:bidi="th-TH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7B99F298" wp14:editId="5BFCA2A9">
                <wp:simplePos x="0" y="0"/>
                <wp:positionH relativeFrom="column">
                  <wp:posOffset>2823928</wp:posOffset>
                </wp:positionH>
                <wp:positionV relativeFrom="paragraph">
                  <wp:posOffset>120070</wp:posOffset>
                </wp:positionV>
                <wp:extent cx="836930" cy="836930"/>
                <wp:effectExtent l="0" t="0" r="0" b="0"/>
                <wp:wrapNone/>
                <wp:docPr id="19776" name="Canvas 19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88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53060" y="55245"/>
                            <a:ext cx="119380" cy="1206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10210" y="175260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595" y="207010"/>
                            <a:ext cx="1898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Freeform 8"/>
                        <wps:cNvSpPr>
                          <a:spLocks/>
                        </wps:cNvSpPr>
                        <wps:spPr bwMode="auto">
                          <a:xfrm>
                            <a:off x="278765" y="288290"/>
                            <a:ext cx="262890" cy="133350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0D1D9" id="Canvas 19776" o:spid="_x0000_s1026" editas="canvas" style="position:absolute;margin-left:222.35pt;margin-top:9.45pt;width:65.9pt;height:65.9pt;z-index:251668480" coordsize="8369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">
                <v:shape id="_x0000_s1027" type="#_x0000_t75" style="position:absolute;width:8369;height:8369;visibility:visible;mso-wrap-style:square">
                  <v:fill o:detectmouseclick="t"/>
                  <v:path o:connecttype="none"/>
                </v:shape>
                <v:oval id="Oval 5" o:spid="_x0000_s1028" style="position:absolute;left:3530;top:552;width:1194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" filled="f" strokecolor="#903" strokeweight="1pt"/>
                <v:line id="Line 6" o:spid="_x0000_s1029" style="position:absolute;visibility:visible;mso-wrap-style:square" from="4102,1752" to="4102,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" strokecolor="#903" strokeweight="1pt"/>
                <v:line id="Line 7" o:spid="_x0000_s1030" style="position:absolute;visibility:visible;mso-wrap-style:square" from="3155,2070" to="505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" strokecolor="#903" strokeweight="1pt"/>
                <v:shape id="Freeform 8" o:spid="_x0000_s1031" style="position:absolute;left:2787;top:2882;width:2629;height:1334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" path="m,54l54,r54,54e" filled="f" strokecolor="#903" strokeweight="1pt">
                  <v:path arrowok="t" o:connecttype="custom" o:connectlocs="0,133350;131445,0;262890,133350" o:connectangles="0,0,0"/>
                </v:shape>
              </v:group>
            </w:pict>
          </mc:Fallback>
        </mc:AlternateContent>
      </w:r>
      <w:r>
        <w:rPr>
          <w:rFonts w:ascii="TH Sarabun New" w:eastAsia="Batang" w:hAnsi="TH Sarabun New" w:cs="TH Sarabun New"/>
          <w:noProof/>
          <w:color w:val="000000"/>
          <w:lang w:val="th-TH" w:eastAsia="ko-KR" w:bidi="th-TH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05F9078A" wp14:editId="3DA2D9F4">
                <wp:simplePos x="0" y="0"/>
                <wp:positionH relativeFrom="column">
                  <wp:posOffset>1716073</wp:posOffset>
                </wp:positionH>
                <wp:positionV relativeFrom="paragraph">
                  <wp:posOffset>118745</wp:posOffset>
                </wp:positionV>
                <wp:extent cx="836930" cy="836930"/>
                <wp:effectExtent l="0" t="0" r="0" b="0"/>
                <wp:wrapNone/>
                <wp:docPr id="9883" name="Canvas 98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68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53060" y="55245"/>
                            <a:ext cx="119380" cy="1206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10210" y="175260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595" y="207010"/>
                            <a:ext cx="1898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3" name="Freeform 8"/>
                        <wps:cNvSpPr>
                          <a:spLocks/>
                        </wps:cNvSpPr>
                        <wps:spPr bwMode="auto">
                          <a:xfrm>
                            <a:off x="278765" y="288290"/>
                            <a:ext cx="262890" cy="133350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0B638" id="Canvas 9883" o:spid="_x0000_s1026" editas="canvas" style="position:absolute;margin-left:135.1pt;margin-top:9.35pt;width:65.9pt;height:65.9pt;z-index:251667456" coordsize="8369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">
                <v:shape id="_x0000_s1027" type="#_x0000_t75" style="position:absolute;width:8369;height:8369;visibility:visible;mso-wrap-style:square">
                  <v:fill o:detectmouseclick="t"/>
                  <v:path o:connecttype="none"/>
                </v:shape>
                <v:oval id="Oval 5" o:spid="_x0000_s1028" style="position:absolute;left:3530;top:552;width:1194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" filled="f" strokecolor="#903" strokeweight="1pt"/>
                <v:line id="Line 6" o:spid="_x0000_s1029" style="position:absolute;visibility:visible;mso-wrap-style:square" from="4102,1752" to="4102,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" strokecolor="#903" strokeweight="1pt"/>
                <v:line id="Line 7" o:spid="_x0000_s1030" style="position:absolute;visibility:visible;mso-wrap-style:square" from="3155,2070" to="505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" strokecolor="#903" strokeweight="1pt"/>
                <v:shape id="Freeform 8" o:spid="_x0000_s1031" style="position:absolute;left:2787;top:2882;width:2629;height:1334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" path="m,54l54,r54,54e" filled="f" strokecolor="#903" strokeweight="1pt">
                  <v:path arrowok="t" o:connecttype="custom" o:connectlocs="0,133350;131445,0;262890,133350" o:connectangles="0,0,0"/>
                </v:shape>
              </v:group>
            </w:pict>
          </mc:Fallback>
        </mc:AlternateContent>
      </w:r>
      <w:r>
        <w:rPr>
          <w:rFonts w:ascii="TH Sarabun New" w:eastAsia="Batang" w:hAnsi="TH Sarabun New" w:cs="TH Sarabun New"/>
          <w:noProof/>
          <w:color w:val="000000"/>
          <w:lang w:val="th-TH" w:eastAsia="ko-KR" w:bidi="th-TH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2B902E8C" wp14:editId="55568095">
                <wp:simplePos x="0" y="0"/>
                <wp:positionH relativeFrom="column">
                  <wp:posOffset>587402</wp:posOffset>
                </wp:positionH>
                <wp:positionV relativeFrom="paragraph">
                  <wp:posOffset>118911</wp:posOffset>
                </wp:positionV>
                <wp:extent cx="836930" cy="836930"/>
                <wp:effectExtent l="0" t="0" r="0" b="0"/>
                <wp:wrapNone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53060" y="55245"/>
                            <a:ext cx="119380" cy="1206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10210" y="175260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595" y="207010"/>
                            <a:ext cx="1898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Freeform 8"/>
                        <wps:cNvSpPr>
                          <a:spLocks/>
                        </wps:cNvSpPr>
                        <wps:spPr bwMode="auto">
                          <a:xfrm>
                            <a:off x="278765" y="288290"/>
                            <a:ext cx="262890" cy="133350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90BB5" id="Canvas 59" o:spid="_x0000_s1026" editas="canvas" style="position:absolute;margin-left:46.25pt;margin-top:9.35pt;width:65.9pt;height:65.9pt;z-index:251666432" coordsize="8369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">
                <v:shape id="_x0000_s1027" type="#_x0000_t75" style="position:absolute;width:8369;height:8369;visibility:visible;mso-wrap-style:square">
                  <v:fill o:detectmouseclick="t"/>
                  <v:path o:connecttype="none"/>
                </v:shape>
                <v:oval id="Oval 5" o:spid="_x0000_s1028" style="position:absolute;left:3530;top:552;width:1194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" filled="f" strokecolor="#903" strokeweight="1pt"/>
                <v:line id="Line 6" o:spid="_x0000_s1029" style="position:absolute;visibility:visible;mso-wrap-style:square" from="4102,1752" to="4102,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" strokecolor="#903" strokeweight="1pt"/>
                <v:line id="Line 7" o:spid="_x0000_s1030" style="position:absolute;visibility:visible;mso-wrap-style:square" from="3155,2070" to="505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" strokecolor="#903" strokeweight="1pt"/>
                <v:shape id="Freeform 8" o:spid="_x0000_s1031" style="position:absolute;left:2787;top:2882;width:2629;height:1334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" path="m,54l54,r54,54e" filled="f" strokecolor="#903" strokeweight="1pt">
                  <v:path arrowok="t" o:connecttype="custom" o:connectlocs="0,133350;131445,0;262890,133350" o:connectangles="0,0,0"/>
                </v:shape>
              </v:group>
            </w:pict>
          </mc:Fallback>
        </mc:AlternateContent>
      </w:r>
    </w:p>
    <w:p w14:paraId="2221859D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</w:rPr>
      </w:pPr>
    </w:p>
    <w:p w14:paraId="7B0F8C68" w14:textId="77777777" w:rsidR="00D23319" w:rsidRPr="002576BD" w:rsidRDefault="00D23319" w:rsidP="00D23319">
      <w:pPr>
        <w:jc w:val="center"/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2576BD">
        <w:rPr>
          <w:rFonts w:ascii="TH Sarabun New" w:hAnsi="TH Sarabun New" w:cs="TH Sarabun New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FB828" wp14:editId="0E98C32E">
                <wp:simplePos x="0" y="0"/>
                <wp:positionH relativeFrom="column">
                  <wp:posOffset>4057650</wp:posOffset>
                </wp:positionH>
                <wp:positionV relativeFrom="paragraph">
                  <wp:posOffset>9525</wp:posOffset>
                </wp:positionV>
                <wp:extent cx="390525" cy="180975"/>
                <wp:effectExtent l="0" t="0" r="9525" b="9525"/>
                <wp:wrapNone/>
                <wp:docPr id="18966" name="Rectangle 16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09A73" w14:textId="77777777" w:rsidR="009B436A" w:rsidRPr="000019B2" w:rsidRDefault="009B436A" w:rsidP="00D23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FB828" id="Rectangle 16733" o:spid="_x0000_s1026" style="position:absolute;left:0;text-align:left;margin-left:319.5pt;margin-top:.75pt;width:30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" filled="f" stroked="f" strokeweight="1pt">
                <v:textbox inset="0,0,0,0">
                  <w:txbxContent>
                    <w:p w14:paraId="4EA09A73" w14:textId="77777777" w:rsidR="009B436A" w:rsidRPr="000019B2" w:rsidRDefault="009B436A" w:rsidP="00D233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Pr="002576BD">
        <w:rPr>
          <w:rFonts w:ascii="TH Sarabun New" w:hAnsi="TH Sarabun New" w:cs="TH Sarabun New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47DE0" wp14:editId="16DDBCC4">
                <wp:simplePos x="0" y="0"/>
                <wp:positionH relativeFrom="column">
                  <wp:posOffset>4752975</wp:posOffset>
                </wp:positionH>
                <wp:positionV relativeFrom="paragraph">
                  <wp:posOffset>6985</wp:posOffset>
                </wp:positionV>
                <wp:extent cx="866775" cy="180975"/>
                <wp:effectExtent l="0" t="0" r="9525" b="9525"/>
                <wp:wrapNone/>
                <wp:docPr id="2" name="Rectangle 16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1FE8E" w14:textId="77777777" w:rsidR="009B436A" w:rsidRPr="000019B2" w:rsidRDefault="009B436A" w:rsidP="00D23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47DE0" id="_x0000_s1027" style="position:absolute;left:0;text-align:left;margin-left:374.25pt;margin-top:.55pt;width:68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" filled="f" stroked="f" strokeweight="1pt">
                <v:textbox inset="0,0,0,0">
                  <w:txbxContent>
                    <w:p w14:paraId="0251FE8E" w14:textId="77777777" w:rsidR="009B436A" w:rsidRPr="000019B2" w:rsidRDefault="009B436A" w:rsidP="00D233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2576BD">
        <w:rPr>
          <w:rFonts w:ascii="TH Sarabun New" w:hAnsi="TH Sarabun New" w:cs="TH Sarabun New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F5C21" wp14:editId="239E4F48">
                <wp:simplePos x="0" y="0"/>
                <wp:positionH relativeFrom="column">
                  <wp:posOffset>2905125</wp:posOffset>
                </wp:positionH>
                <wp:positionV relativeFrom="paragraph">
                  <wp:posOffset>6985</wp:posOffset>
                </wp:positionV>
                <wp:extent cx="762000" cy="180975"/>
                <wp:effectExtent l="0" t="0" r="0" b="9525"/>
                <wp:wrapNone/>
                <wp:docPr id="18965" name="Rectangle 16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F39B9" w14:textId="77777777" w:rsidR="009B436A" w:rsidRPr="005E3917" w:rsidRDefault="009B436A" w:rsidP="00D23319">
                            <w:pPr>
                              <w:rPr>
                                <w:rFonts w:cs="Browallia New"/>
                                <w:sz w:val="18"/>
                                <w:szCs w:val="22"/>
                                <w:lang w:bidi="th-TH"/>
                              </w:rPr>
                            </w:pPr>
                            <w:r>
                              <w:rPr>
                                <w:rFonts w:ascii="Arial" w:hAnsi="Arial" w:cs="Browallia New"/>
                                <w:color w:val="000000"/>
                                <w:sz w:val="18"/>
                                <w:szCs w:val="22"/>
                                <w:lang w:bidi="th-TH"/>
                              </w:rPr>
                              <w:t>Center</w:t>
                            </w:r>
                            <w:r>
                              <w:rPr>
                                <w:rFonts w:ascii="Arial" w:hAnsi="Arial" w:cs="Browallia New" w:hint="cs"/>
                                <w:color w:val="000000"/>
                                <w:sz w:val="18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Browallia New"/>
                                <w:color w:val="000000"/>
                                <w:sz w:val="18"/>
                                <w:szCs w:val="22"/>
                                <w:lang w:bidi="th-TH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F5C21" id="Rectangle 16734" o:spid="_x0000_s1028" style="position:absolute;left:0;text-align:left;margin-left:228.75pt;margin-top:.55pt;width:60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" filled="f" stroked="f" strokeweight="1pt">
                <v:textbox inset="0,0,0,0">
                  <w:txbxContent>
                    <w:p w14:paraId="1E9F39B9" w14:textId="77777777" w:rsidR="009B436A" w:rsidRPr="005E3917" w:rsidRDefault="009B436A" w:rsidP="00D23319">
                      <w:pPr>
                        <w:rPr>
                          <w:rFonts w:cs="Browallia New"/>
                          <w:sz w:val="18"/>
                          <w:szCs w:val="22"/>
                          <w:lang w:bidi="th-TH"/>
                        </w:rPr>
                      </w:pPr>
                      <w:r>
                        <w:rPr>
                          <w:rFonts w:ascii="Arial" w:hAnsi="Arial" w:cs="Browallia New"/>
                          <w:color w:val="000000"/>
                          <w:sz w:val="18"/>
                          <w:szCs w:val="22"/>
                          <w:lang w:bidi="th-TH"/>
                        </w:rPr>
                        <w:t>Center</w:t>
                      </w:r>
                      <w:r>
                        <w:rPr>
                          <w:rFonts w:ascii="Arial" w:hAnsi="Arial" w:cs="Browallia New" w:hint="cs"/>
                          <w:color w:val="000000"/>
                          <w:sz w:val="18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Arial" w:hAnsi="Arial" w:cs="Browallia New"/>
                          <w:color w:val="000000"/>
                          <w:sz w:val="18"/>
                          <w:szCs w:val="22"/>
                          <w:lang w:bidi="th-TH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2576BD">
        <w:rPr>
          <w:rFonts w:ascii="TH Sarabun New" w:hAnsi="TH Sarabun New" w:cs="TH Sarabun New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44936" wp14:editId="3B895E1B">
                <wp:simplePos x="0" y="0"/>
                <wp:positionH relativeFrom="column">
                  <wp:posOffset>699135</wp:posOffset>
                </wp:positionH>
                <wp:positionV relativeFrom="paragraph">
                  <wp:posOffset>8890</wp:posOffset>
                </wp:positionV>
                <wp:extent cx="577215" cy="260350"/>
                <wp:effectExtent l="3810" t="2540" r="0" b="3810"/>
                <wp:wrapNone/>
                <wp:docPr id="18954" name="Rectangle 16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62129" w14:textId="77777777" w:rsidR="009B436A" w:rsidRPr="000019B2" w:rsidRDefault="009B436A" w:rsidP="00D23319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Tahoma"/>
                                <w:color w:val="000000"/>
                                <w:sz w:val="18"/>
                                <w:szCs w:val="18"/>
                                <w:lang w:bidi="th-TH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44936" id="Rectangle 16750" o:spid="_x0000_s1029" style="position:absolute;left:0;text-align:left;margin-left:55.05pt;margin-top:.7pt;width:45.4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" filled="f" stroked="f" strokeweight="1pt">
                <v:textbox inset="0,0,0,0">
                  <w:txbxContent>
                    <w:p w14:paraId="5D762129" w14:textId="77777777" w:rsidR="009B436A" w:rsidRPr="000019B2" w:rsidRDefault="009B436A" w:rsidP="00D23319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Tahoma"/>
                          <w:color w:val="000000"/>
                          <w:sz w:val="18"/>
                          <w:szCs w:val="18"/>
                          <w:lang w:bidi="th-TH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2576BD">
        <w:rPr>
          <w:rFonts w:ascii="TH Sarabun New" w:hAnsi="TH Sarabun New" w:cs="TH Sarabun New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C0235" wp14:editId="3C1D8146">
                <wp:simplePos x="0" y="0"/>
                <wp:positionH relativeFrom="column">
                  <wp:posOffset>1676400</wp:posOffset>
                </wp:positionH>
                <wp:positionV relativeFrom="paragraph">
                  <wp:posOffset>3810</wp:posOffset>
                </wp:positionV>
                <wp:extent cx="882015" cy="260350"/>
                <wp:effectExtent l="0" t="0" r="13335" b="6350"/>
                <wp:wrapNone/>
                <wp:docPr id="18953" name="Rectangle 16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30028" w14:textId="77777777" w:rsidR="009B436A" w:rsidRPr="000019B2" w:rsidRDefault="009B436A" w:rsidP="00D23319">
                            <w:pP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Tahoma"/>
                                <w:color w:val="000000"/>
                                <w:sz w:val="18"/>
                                <w:szCs w:val="18"/>
                                <w:lang w:bidi="th-TH"/>
                              </w:rPr>
                              <w:t>Stateless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C0235" id="Rectangle 16732" o:spid="_x0000_s1030" style="position:absolute;left:0;text-align:left;margin-left:132pt;margin-top:.3pt;width:69.4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" filled="f" stroked="f" strokeweight="1pt">
                <v:textbox inset="0,0,0,0">
                  <w:txbxContent>
                    <w:p w14:paraId="17E30028" w14:textId="77777777" w:rsidR="009B436A" w:rsidRPr="000019B2" w:rsidRDefault="009B436A" w:rsidP="00D23319">
                      <w:pPr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Tahoma"/>
                          <w:color w:val="000000"/>
                          <w:sz w:val="18"/>
                          <w:szCs w:val="18"/>
                          <w:lang w:bidi="th-TH"/>
                        </w:rPr>
                        <w:t>Stateless Person</w:t>
                      </w:r>
                    </w:p>
                  </w:txbxContent>
                </v:textbox>
              </v:rect>
            </w:pict>
          </mc:Fallback>
        </mc:AlternateContent>
      </w:r>
    </w:p>
    <w:p w14:paraId="1C3A9B4D" w14:textId="77777777" w:rsidR="00F85B4C" w:rsidRDefault="00F85B4C" w:rsidP="00D23319">
      <w:pPr>
        <w:jc w:val="center"/>
        <w:rPr>
          <w:rFonts w:ascii="TH Sarabun New" w:hAnsi="TH Sarabun New" w:cs="TH Sarabun New"/>
          <w:lang w:bidi="th-TH"/>
        </w:rPr>
      </w:pPr>
    </w:p>
    <w:p w14:paraId="1E8A70B6" w14:textId="26FEE8ED" w:rsidR="00D23319" w:rsidRPr="00F85B4C" w:rsidRDefault="00D23319" w:rsidP="00F85B4C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  <w:lang w:bidi="th-TH"/>
        </w:rPr>
      </w:pPr>
      <w:bookmarkStart w:id="24" w:name="_Toc9030766"/>
      <w:bookmarkStart w:id="25" w:name="_Toc9030827"/>
      <w:bookmarkStart w:id="26" w:name="_Toc9030870"/>
      <w:r w:rsidRPr="00F85B4C">
        <w:rPr>
          <w:rFonts w:ascii="TH Sarabun New" w:hAnsi="TH Sarabun New" w:cs="TH Sarabun New"/>
          <w:sz w:val="32"/>
          <w:cs/>
          <w:lang w:bidi="th-TH"/>
        </w:rPr>
        <w:t>รูป</w:t>
      </w:r>
      <w:r w:rsidRPr="00F85B4C">
        <w:rPr>
          <w:rFonts w:ascii="TH Sarabun New" w:hAnsi="TH Sarabun New" w:cs="TH Sarabun New"/>
          <w:sz w:val="32"/>
          <w:lang w:bidi="th-TH"/>
        </w:rPr>
        <w:t xml:space="preserve"> 4</w:t>
      </w:r>
      <w:r w:rsidRPr="00F85B4C">
        <w:rPr>
          <w:rFonts w:ascii="TH Sarabun New" w:hAnsi="TH Sarabun New" w:cs="TH Sarabun New"/>
          <w:sz w:val="32"/>
          <w:cs/>
          <w:lang w:bidi="th-TH"/>
        </w:rPr>
        <w:t>.</w:t>
      </w:r>
      <w:r w:rsidRPr="00F85B4C">
        <w:rPr>
          <w:rFonts w:ascii="TH Sarabun New" w:hAnsi="TH Sarabun New" w:cs="TH Sarabun New"/>
          <w:sz w:val="32"/>
          <w:lang w:bidi="th-TH"/>
        </w:rPr>
        <w:t>1</w:t>
      </w:r>
      <w:r w:rsidRPr="00F85B4C">
        <w:rPr>
          <w:rFonts w:ascii="TH Sarabun New" w:hAnsi="TH Sarabun New" w:cs="TH Sarabun New"/>
          <w:sz w:val="32"/>
          <w:cs/>
          <w:lang w:bidi="th-TH"/>
        </w:rPr>
        <w:t xml:space="preserve">  </w:t>
      </w:r>
      <w:r w:rsidRPr="00F85B4C">
        <w:rPr>
          <w:rFonts w:ascii="TH Sarabun New" w:hAnsi="TH Sarabun New" w:cs="TH Sarabun New"/>
          <w:sz w:val="32"/>
          <w:lang w:bidi="th-TH"/>
        </w:rPr>
        <w:t xml:space="preserve">Actor </w:t>
      </w:r>
      <w:r w:rsidRPr="00F85B4C">
        <w:rPr>
          <w:rFonts w:ascii="TH Sarabun New" w:hAnsi="TH Sarabun New" w:cs="TH Sarabun New"/>
          <w:sz w:val="32"/>
          <w:cs/>
          <w:lang w:bidi="th-TH"/>
        </w:rPr>
        <w:t>ของแอปพลิ</w:t>
      </w:r>
      <w:proofErr w:type="spellStart"/>
      <w:r w:rsidRPr="00F85B4C">
        <w:rPr>
          <w:rFonts w:ascii="TH Sarabun New" w:hAnsi="TH Sarabun New" w:cs="TH Sarabun New"/>
          <w:sz w:val="32"/>
          <w:cs/>
          <w:lang w:bidi="th-TH"/>
        </w:rPr>
        <w:t>เค</w:t>
      </w:r>
      <w:proofErr w:type="spellEnd"/>
      <w:r w:rsidRPr="00F85B4C">
        <w:rPr>
          <w:rFonts w:ascii="TH Sarabun New" w:hAnsi="TH Sarabun New" w:cs="TH Sarabun New"/>
          <w:sz w:val="32"/>
          <w:cs/>
          <w:lang w:bidi="th-TH"/>
        </w:rPr>
        <w:t xml:space="preserve">ชันบุคคลไร้รัฐไร้สัญชาติ </w:t>
      </w:r>
      <w:r w:rsidRPr="00F85B4C">
        <w:rPr>
          <w:rFonts w:ascii="TH Sarabun New" w:hAnsi="TH Sarabun New" w:cs="TH Sarabun New"/>
          <w:sz w:val="32"/>
          <w:lang w:bidi="th-TH"/>
        </w:rPr>
        <w:t>STLP APP</w:t>
      </w:r>
      <w:bookmarkEnd w:id="24"/>
      <w:bookmarkEnd w:id="25"/>
      <w:bookmarkEnd w:id="26"/>
    </w:p>
    <w:p w14:paraId="24BB04A7" w14:textId="77777777" w:rsidR="00D23319" w:rsidRPr="002576BD" w:rsidRDefault="00D23319" w:rsidP="00D23319">
      <w:pPr>
        <w:jc w:val="center"/>
        <w:rPr>
          <w:rFonts w:ascii="TH Sarabun New" w:hAnsi="TH Sarabun New" w:cs="TH Sarabun New"/>
          <w:lang w:bidi="th-TH"/>
        </w:rPr>
      </w:pPr>
    </w:p>
    <w:p w14:paraId="2B0BCF56" w14:textId="77777777" w:rsidR="00D23319" w:rsidRPr="002576BD" w:rsidRDefault="00D23319" w:rsidP="00D23319">
      <w:pPr>
        <w:numPr>
          <w:ilvl w:val="0"/>
          <w:numId w:val="3"/>
        </w:numPr>
        <w:ind w:left="1418" w:hanging="284"/>
        <w:jc w:val="thaiDistribute"/>
        <w:rPr>
          <w:rFonts w:ascii="TH Sarabun New" w:hAnsi="TH Sarabun New" w:cs="TH Sarabun New"/>
          <w:lang w:bidi="th-TH"/>
        </w:rPr>
      </w:pPr>
      <w:proofErr w:type="gramStart"/>
      <w:r w:rsidRPr="002576BD">
        <w:rPr>
          <w:rFonts w:ascii="TH Sarabun New" w:eastAsia="Batang" w:hAnsi="TH Sarabun New" w:cs="TH Sarabun New"/>
          <w:color w:val="000000"/>
          <w:lang w:eastAsia="ko-KR" w:bidi="th-TH"/>
        </w:rPr>
        <w:t>User</w:t>
      </w:r>
      <w:r w:rsidRPr="002576BD">
        <w:rPr>
          <w:rFonts w:ascii="TH Sarabun New" w:hAnsi="TH Sarabun New" w:cs="TH Sarabun New"/>
          <w:cs/>
          <w:lang w:bidi="th-TH"/>
        </w:rPr>
        <w:t xml:space="preserve"> 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เป็นผู้ใช้ทั่วไปที่สามารถค้นหาข้อมูลทั่ว ๆ ของบุคคลไร้รัฐไร้สัญชาติได้  </w:t>
      </w:r>
    </w:p>
    <w:p w14:paraId="7F1DD5DA" w14:textId="77777777" w:rsidR="00D23319" w:rsidRPr="002576BD" w:rsidRDefault="00D23319" w:rsidP="00D23319">
      <w:pPr>
        <w:numPr>
          <w:ilvl w:val="0"/>
          <w:numId w:val="3"/>
        </w:numPr>
        <w:ind w:left="1418" w:hanging="284"/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</w:rPr>
        <w:t xml:space="preserve">Stateless </w:t>
      </w:r>
      <w:proofErr w:type="gramStart"/>
      <w:r w:rsidRPr="002576BD">
        <w:rPr>
          <w:rFonts w:ascii="TH Sarabun New" w:hAnsi="TH Sarabun New" w:cs="TH Sarabun New"/>
        </w:rPr>
        <w:t>Person</w:t>
      </w:r>
      <w:r w:rsidRPr="002576BD">
        <w:rPr>
          <w:rFonts w:ascii="TH Sarabun New" w:hAnsi="TH Sarabun New" w:cs="TH Sarabun New"/>
          <w:cs/>
          <w:lang w:bidi="th-TH"/>
        </w:rPr>
        <w:t xml:space="preserve"> 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เป็นสถานะบุคคลไร้รัฐไร้สัญชาติที่ผ่านขั้นตอนของเขียนคำร้องเรียบร้อยแล้ว</w:t>
      </w:r>
    </w:p>
    <w:p w14:paraId="36A21491" w14:textId="77777777" w:rsidR="00D23319" w:rsidRPr="002576BD" w:rsidRDefault="00D23319" w:rsidP="00D23319">
      <w:pPr>
        <w:numPr>
          <w:ilvl w:val="0"/>
          <w:numId w:val="3"/>
        </w:numPr>
        <w:ind w:left="1418" w:hanging="284"/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Center </w:t>
      </w:r>
      <w:proofErr w:type="gramStart"/>
      <w:r w:rsidRPr="002576BD">
        <w:rPr>
          <w:rFonts w:ascii="TH Sarabun New" w:hAnsi="TH Sarabun New" w:cs="TH Sarabun New"/>
          <w:lang w:bidi="th-TH"/>
        </w:rPr>
        <w:t xml:space="preserve">Admin </w:t>
      </w:r>
      <w:r w:rsidRPr="002576BD">
        <w:rPr>
          <w:rFonts w:ascii="TH Sarabun New" w:hAnsi="TH Sarabun New" w:cs="TH Sarabun New"/>
          <w:cs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เป็นประธานศูนย์ให้ความช่วยเหลือฯ ที่ผ่านขั้นตอนการลงทะเบียนโดยผู้ดูแลระบบและทำหน้าที่ในจัดการคำร้องจากบุคคลไร้รัฐไร้สัญชาติ เช่น ส่งข้อมูลการวิเคราะห์คำร้องจากบุคลากรภายในศูนย์ให้แก่บุคคลไร้รัฐไร้สัญชาติ</w:t>
      </w:r>
    </w:p>
    <w:p w14:paraId="02FBC8A2" w14:textId="77777777" w:rsidR="00D23319" w:rsidRPr="002576BD" w:rsidRDefault="00D23319" w:rsidP="00D23319">
      <w:pPr>
        <w:numPr>
          <w:ilvl w:val="0"/>
          <w:numId w:val="3"/>
        </w:numPr>
        <w:ind w:left="1418" w:hanging="284"/>
        <w:jc w:val="thaiDistribute"/>
        <w:rPr>
          <w:rFonts w:ascii="TH Sarabun New" w:hAnsi="TH Sarabun New" w:cs="TH Sarabun New"/>
          <w:lang w:bidi="th-TH"/>
        </w:rPr>
      </w:pPr>
      <w:proofErr w:type="gramStart"/>
      <w:r w:rsidRPr="002576BD">
        <w:rPr>
          <w:rFonts w:ascii="TH Sarabun New" w:hAnsi="TH Sarabun New" w:cs="TH Sarabun New"/>
          <w:color w:val="000000"/>
          <w:lang w:bidi="th-TH"/>
        </w:rPr>
        <w:t>Staff</w:t>
      </w:r>
      <w:r w:rsidRPr="002576BD">
        <w:rPr>
          <w:rFonts w:ascii="TH Sarabun New" w:hAnsi="TH Sarabun New" w:cs="TH Sarabun New"/>
          <w:color w:val="000000"/>
        </w:rPr>
        <w:t xml:space="preserve"> </w:t>
      </w:r>
      <w:r w:rsidRPr="002576BD">
        <w:rPr>
          <w:rFonts w:ascii="TH Sarabun New" w:hAnsi="TH Sarabun New" w:cs="TH Sarabun New"/>
          <w:color w:val="000000"/>
          <w:cs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color w:val="000000"/>
          <w:cs/>
          <w:lang w:bidi="th-TH"/>
        </w:rPr>
        <w:t xml:space="preserve"> เป็นสถานะเจ้าหน้าที่ภายในศูนย์ให้ความช่วยเหลือฯ ที่ผ่านการขั้นตอนการลงทะเบียนโดยประธานศูนย์ให้ความช่วยเหลือฯ ทำหน้าที่วิเคราะห์คำร้องของบุคคลไร้รัฐไร้สัญชาติ</w:t>
      </w:r>
    </w:p>
    <w:p w14:paraId="7A5DD290" w14:textId="77777777" w:rsidR="00D23319" w:rsidRDefault="00D23319" w:rsidP="00D23319">
      <w:pPr>
        <w:numPr>
          <w:ilvl w:val="0"/>
          <w:numId w:val="3"/>
        </w:numPr>
        <w:ind w:left="1418" w:hanging="284"/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color w:val="000000"/>
        </w:rPr>
        <w:t xml:space="preserve"> </w:t>
      </w:r>
      <w:proofErr w:type="gramStart"/>
      <w:r w:rsidRPr="002576BD">
        <w:rPr>
          <w:rFonts w:ascii="TH Sarabun New" w:hAnsi="TH Sarabun New" w:cs="TH Sarabun New"/>
          <w:color w:val="000000"/>
        </w:rPr>
        <w:t xml:space="preserve">Admin </w:t>
      </w:r>
      <w:r w:rsidRPr="002576BD">
        <w:rPr>
          <w:rFonts w:ascii="TH Sarabun New" w:hAnsi="TH Sarabun New" w:cs="TH Sarabun New"/>
          <w:color w:val="000000"/>
          <w:cs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color w:val="000000"/>
          <w:cs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เป็นผู้ที่ทำหน้าที่ในการดูแลระบบ เช่น เพิ่มประเภทบัตรบุคคลไร้รัฐไร้สัญชาติ</w:t>
      </w:r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 xml:space="preserve">เพิ่มบัญชีประธานศูนย์ให้ความช่วยเหลือฯ </w:t>
      </w:r>
      <w:bookmarkStart w:id="27" w:name="_Toc56760538"/>
      <w:bookmarkStart w:id="28" w:name="_Toc209863310"/>
      <w:bookmarkStart w:id="29" w:name="_Toc319288806"/>
    </w:p>
    <w:p w14:paraId="68974FB2" w14:textId="64430684" w:rsidR="00D23319" w:rsidRPr="00D23319" w:rsidRDefault="00D23319" w:rsidP="00F85B4C">
      <w:pPr>
        <w:pStyle w:val="Heading3"/>
        <w:numPr>
          <w:ilvl w:val="2"/>
          <w:numId w:val="92"/>
        </w:numPr>
        <w:ind w:firstLine="720"/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</w:pPr>
      <w:bookmarkStart w:id="30" w:name="_Toc9030767"/>
      <w:bookmarkStart w:id="31" w:name="_Toc9030828"/>
      <w:bookmarkStart w:id="32" w:name="_Toc9030871"/>
      <w:r w:rsidRPr="00D23319">
        <w:rPr>
          <w:rFonts w:ascii="TH Sarabun New" w:hAnsi="TH Sarabun New" w:cs="TH Sarabun New"/>
          <w:b/>
          <w:bCs/>
          <w:i w:val="0"/>
          <w:iCs/>
          <w:sz w:val="32"/>
        </w:rPr>
        <w:t>Use Cases</w:t>
      </w:r>
      <w:bookmarkEnd w:id="27"/>
      <w:bookmarkEnd w:id="28"/>
      <w:bookmarkEnd w:id="29"/>
      <w:bookmarkEnd w:id="30"/>
      <w:bookmarkEnd w:id="31"/>
      <w:bookmarkEnd w:id="32"/>
    </w:p>
    <w:p w14:paraId="0FD94233" w14:textId="77777777" w:rsidR="00D23319" w:rsidRPr="002576BD" w:rsidRDefault="00D23319" w:rsidP="00D23319">
      <w:pPr>
        <w:pStyle w:val="BodyText"/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cs/>
          <w:lang w:bidi="th-TH"/>
        </w:rPr>
        <w:t>แอปพลิ</w:t>
      </w:r>
      <w:proofErr w:type="spellStart"/>
      <w:r w:rsidRPr="002576BD">
        <w:rPr>
          <w:rFonts w:ascii="TH Sarabun New" w:hAnsi="TH Sarabun New" w:cs="TH Sarabun New"/>
          <w:cs/>
          <w:lang w:bidi="th-TH"/>
        </w:rPr>
        <w:t>เค</w:t>
      </w:r>
      <w:proofErr w:type="spellEnd"/>
      <w:r w:rsidRPr="002576BD">
        <w:rPr>
          <w:rFonts w:ascii="TH Sarabun New" w:hAnsi="TH Sarabun New" w:cs="TH Sarabun New"/>
          <w:cs/>
          <w:lang w:bidi="th-TH"/>
        </w:rPr>
        <w:t xml:space="preserve">ชันบุคคลไร้รัฐไร้สัญชาติ </w:t>
      </w:r>
      <w:r w:rsidRPr="002576BD">
        <w:rPr>
          <w:rFonts w:ascii="TH Sarabun New" w:hAnsi="TH Sarabun New" w:cs="TH Sarabun New"/>
          <w:lang w:bidi="th-TH"/>
        </w:rPr>
        <w:t>ST</w:t>
      </w:r>
      <w:r>
        <w:rPr>
          <w:rFonts w:ascii="TH Sarabun New" w:hAnsi="TH Sarabun New" w:cs="TH Sarabun New"/>
          <w:lang w:bidi="th-TH"/>
        </w:rPr>
        <w:t>LP</w:t>
      </w:r>
      <w:r w:rsidRPr="002576BD">
        <w:rPr>
          <w:rFonts w:ascii="TH Sarabun New" w:hAnsi="TH Sarabun New" w:cs="TH Sarabun New"/>
          <w:lang w:bidi="th-TH"/>
        </w:rPr>
        <w:t xml:space="preserve"> APP </w:t>
      </w:r>
      <w:r w:rsidRPr="002576BD">
        <w:rPr>
          <w:rFonts w:ascii="TH Sarabun New" w:hAnsi="TH Sarabun New" w:cs="TH Sarabun New"/>
          <w:cs/>
          <w:lang w:bidi="th-TH"/>
        </w:rPr>
        <w:t xml:space="preserve">สนับสนุนการทำงานดังต่อไปนี้ </w:t>
      </w:r>
    </w:p>
    <w:p w14:paraId="1CCD4C89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eastAsia="Batang" w:hAnsi="TH Sarabun New" w:cs="TH Sarabun New"/>
          <w:color w:val="000000"/>
          <w:lang w:eastAsia="ko-KR" w:bidi="th-TH"/>
        </w:rPr>
        <w:t xml:space="preserve">Search </w:t>
      </w:r>
      <w:proofErr w:type="spellStart"/>
      <w:r w:rsidRPr="002576BD">
        <w:rPr>
          <w:rFonts w:ascii="TH Sarabun New" w:eastAsia="Batang" w:hAnsi="TH Sarabun New" w:cs="TH Sarabun New"/>
          <w:color w:val="000000"/>
          <w:lang w:eastAsia="ko-KR" w:bidi="th-TH"/>
        </w:rPr>
        <w:t>IDCard</w:t>
      </w:r>
      <w:proofErr w:type="spellEnd"/>
      <w:r w:rsidRPr="002576BD">
        <w:rPr>
          <w:rFonts w:ascii="TH Sarabun New" w:eastAsia="Batang" w:hAnsi="TH Sarabun New" w:cs="TH Sarabun New"/>
          <w:color w:val="000000"/>
          <w:lang w:eastAsia="ko-KR" w:bidi="th-TH"/>
        </w:rPr>
        <w:t xml:space="preserve"> </w:t>
      </w:r>
      <w:proofErr w:type="gramStart"/>
      <w:r w:rsidRPr="002576BD">
        <w:rPr>
          <w:rFonts w:ascii="TH Sarabun New" w:eastAsia="Batang" w:hAnsi="TH Sarabun New" w:cs="TH Sarabun New"/>
          <w:color w:val="000000"/>
          <w:lang w:eastAsia="ko-KR" w:bidi="th-TH"/>
        </w:rPr>
        <w:t>Type</w:t>
      </w:r>
      <w:r w:rsidRPr="002576BD">
        <w:rPr>
          <w:rFonts w:ascii="TH Sarabun New" w:hAnsi="TH Sarabun New" w:cs="TH Sarabun New"/>
          <w:cs/>
          <w:lang w:bidi="th-TH"/>
        </w:rPr>
        <w:t xml:space="preserve"> 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ผู้ใช้งานทั่วไปสามารถค้นหาข้อมูลต่าง ๆ  ของบุคคลไร้รัฐไร้สัญชาติ  ได้แก่  ความหมายของบุคคลไร้รัฐไร้สัญชาติ ความหมายของประเภทบัตรต่าง ๆ ของบุคคลไร้รัฐไร้สัญชาติ  เป็นต้น </w:t>
      </w:r>
    </w:p>
    <w:p w14:paraId="0AFDEB7B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t xml:space="preserve">Request For </w:t>
      </w:r>
      <w:proofErr w:type="gramStart"/>
      <w:r w:rsidRPr="002576BD">
        <w:rPr>
          <w:rFonts w:ascii="TH Sarabun New" w:hAnsi="TH Sarabun New" w:cs="TH Sarabun New"/>
          <w:lang w:bidi="th-TH"/>
        </w:rPr>
        <w:t>Help</w:t>
      </w:r>
      <w:r w:rsidRPr="002576BD">
        <w:rPr>
          <w:rFonts w:ascii="TH Sarabun New" w:hAnsi="TH Sarabun New" w:cs="TH Sarabun New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บุคคลไร้รัฐไร้สัญชาติสามารถเขียนคำร้องขอความช่วยเหลือไปยังประธานศูนย์ให้ความช่วยเหลือฯได้</w:t>
      </w:r>
    </w:p>
    <w:p w14:paraId="4A3F7AA4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t xml:space="preserve">Create </w:t>
      </w:r>
      <w:proofErr w:type="gramStart"/>
      <w:r w:rsidRPr="002576BD">
        <w:rPr>
          <w:rFonts w:ascii="TH Sarabun New" w:hAnsi="TH Sarabun New" w:cs="TH Sarabun New"/>
          <w:lang w:bidi="th-TH"/>
        </w:rPr>
        <w:t>User 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 xml:space="preserve">บุคคลไร้รัฐไร้สัญชาติสามารถสร้างบัญชีของตัวเองได้ </w:t>
      </w:r>
    </w:p>
    <w:p w14:paraId="34B53E94" w14:textId="2F4E1E94" w:rsidR="00D23319" w:rsidRPr="0057118C" w:rsidRDefault="00D23319" w:rsidP="0057118C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lastRenderedPageBreak/>
        <w:t>Login</w:t>
      </w:r>
      <w:r w:rsidRPr="002576BD">
        <w:rPr>
          <w:rFonts w:ascii="TH Sarabun New" w:hAnsi="TH Sarabun New" w:cs="TH Sarabun New"/>
          <w:cs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: </w:t>
      </w:r>
      <w:r w:rsidRPr="002576BD">
        <w:rPr>
          <w:rFonts w:ascii="TH Sarabun New" w:hAnsi="TH Sarabun New" w:cs="TH Sarabun New"/>
          <w:cs/>
          <w:lang w:bidi="th-TH"/>
        </w:rPr>
        <w:t>ผู้ดูแลระบบหรือประธานศูนย์ให้ความช่วยเหลือฯหรือบุคคลไร้รัฐไร้สัญชาติหรือเจ้าหน้าที่ภายในศูนย์ให้ความช่วยเหลือฯกรอกชื่อผู้ใช้และรหัสผ่านเพื่อลอกอินเข้าสู่ระบบ ในส่วนของผู้ดูแลระบบเพื่อสร้างบัญชีประธานศูนย์ให้ความช่วยเหลือฯ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>(Create Center Admin</w:t>
      </w:r>
      <w:r w:rsidRPr="002576BD">
        <w:rPr>
          <w:rFonts w:ascii="TH Sarabun New" w:hAnsi="TH Sarabun New" w:cs="TH Sarabun New"/>
          <w:cs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User) </w:t>
      </w:r>
      <w:r w:rsidRPr="002576BD">
        <w:rPr>
          <w:rFonts w:ascii="TH Sarabun New" w:hAnsi="TH Sarabun New" w:cs="TH Sarabun New"/>
          <w:cs/>
          <w:lang w:bidi="th-TH"/>
        </w:rPr>
        <w:t>ดูบัญชีรายชื่อประธานศูนย์ให้ความช่วยเหลือฯทั้งหมด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(List All Center Admin User) </w:t>
      </w:r>
      <w:r w:rsidRPr="002576BD">
        <w:rPr>
          <w:rFonts w:ascii="TH Sarabun New" w:hAnsi="TH Sarabun New" w:cs="TH Sarabun New"/>
          <w:cs/>
          <w:lang w:bidi="th-TH"/>
        </w:rPr>
        <w:t>ลบบัญชีของประธานศูนย์ให้ความช่วยเหลือฯ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(Remove Center Admin User) </w:t>
      </w:r>
      <w:r w:rsidRPr="002576BD">
        <w:rPr>
          <w:rFonts w:ascii="TH Sarabun New" w:hAnsi="TH Sarabun New" w:cs="TH Sarabun New"/>
          <w:cs/>
          <w:lang w:bidi="th-TH"/>
        </w:rPr>
        <w:t>เพิ่มประเภทบัตรบุคคลไร้รัฐไร้สัญชาติ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(Add </w:t>
      </w:r>
      <w:proofErr w:type="spellStart"/>
      <w:r w:rsidRPr="002576BD">
        <w:rPr>
          <w:rFonts w:ascii="TH Sarabun New" w:hAnsi="TH Sarabun New" w:cs="TH Sarabun New"/>
          <w:lang w:bidi="th-TH"/>
        </w:rPr>
        <w:t>IDCard</w:t>
      </w:r>
      <w:proofErr w:type="spellEnd"/>
      <w:r w:rsidRPr="002576BD">
        <w:rPr>
          <w:rFonts w:ascii="TH Sarabun New" w:hAnsi="TH Sarabun New" w:cs="TH Sarabun New"/>
          <w:lang w:bidi="th-TH"/>
        </w:rPr>
        <w:t xml:space="preserve"> Type) </w:t>
      </w:r>
      <w:r w:rsidRPr="002576BD">
        <w:rPr>
          <w:rFonts w:ascii="TH Sarabun New" w:hAnsi="TH Sarabun New" w:cs="TH Sarabun New"/>
          <w:cs/>
          <w:lang w:bidi="th-TH"/>
        </w:rPr>
        <w:t>แก้ไขข้อมูลประเภทบัตรบุคคลไร้รัฐไร้สัญชาติ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(Edit </w:t>
      </w:r>
      <w:proofErr w:type="spellStart"/>
      <w:r w:rsidRPr="002576BD">
        <w:rPr>
          <w:rFonts w:ascii="TH Sarabun New" w:hAnsi="TH Sarabun New" w:cs="TH Sarabun New"/>
          <w:lang w:bidi="th-TH"/>
        </w:rPr>
        <w:t>IDCard</w:t>
      </w:r>
      <w:proofErr w:type="spellEnd"/>
      <w:r w:rsidRPr="002576BD">
        <w:rPr>
          <w:rFonts w:ascii="TH Sarabun New" w:hAnsi="TH Sarabun New" w:cs="TH Sarabun New"/>
          <w:lang w:bidi="th-TH"/>
        </w:rPr>
        <w:t xml:space="preserve"> Type) </w:t>
      </w:r>
      <w:r w:rsidRPr="002576BD">
        <w:rPr>
          <w:rFonts w:ascii="TH Sarabun New" w:hAnsi="TH Sarabun New" w:cs="TH Sarabun New"/>
          <w:cs/>
          <w:lang w:bidi="th-TH"/>
        </w:rPr>
        <w:t>ลบข้อมูลประเภทบัตรบุคคลไร้รัฐไร้สัญชาติ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(Remove </w:t>
      </w:r>
      <w:proofErr w:type="spellStart"/>
      <w:r w:rsidRPr="002576BD">
        <w:rPr>
          <w:rFonts w:ascii="TH Sarabun New" w:hAnsi="TH Sarabun New" w:cs="TH Sarabun New"/>
          <w:lang w:bidi="th-TH"/>
        </w:rPr>
        <w:t>IDCard</w:t>
      </w:r>
      <w:proofErr w:type="spellEnd"/>
      <w:r w:rsidRPr="002576BD">
        <w:rPr>
          <w:rFonts w:ascii="TH Sarabun New" w:hAnsi="TH Sarabun New" w:cs="TH Sarabun New"/>
          <w:lang w:bidi="th-TH"/>
        </w:rPr>
        <w:t xml:space="preserve"> Type) </w:t>
      </w:r>
      <w:r w:rsidRPr="002576BD">
        <w:rPr>
          <w:rFonts w:ascii="TH Sarabun New" w:hAnsi="TH Sarabun New" w:cs="TH Sarabun New"/>
          <w:cs/>
          <w:lang w:bidi="th-TH"/>
        </w:rPr>
        <w:t>ในส่วนของประธานศูนย์ให้ความช่วยเหลือฯเพื่อพิจารณาการอนุมัติคำร้อง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(Approve Request) </w:t>
      </w:r>
      <w:r w:rsidRPr="002576BD">
        <w:rPr>
          <w:rFonts w:ascii="TH Sarabun New" w:hAnsi="TH Sarabun New" w:cs="TH Sarabun New"/>
          <w:cs/>
          <w:lang w:bidi="th-TH"/>
        </w:rPr>
        <w:t>ส่งคำร้องให้เจ้าหน้าที่ศูนย์ให้ความช่วยเหลือฯพิจารณาให้คำแนะนำ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(Select Staffs For Request) </w:t>
      </w:r>
      <w:r w:rsidRPr="002576BD">
        <w:rPr>
          <w:rFonts w:ascii="TH Sarabun New" w:hAnsi="TH Sarabun New" w:cs="TH Sarabun New"/>
          <w:cs/>
          <w:lang w:bidi="th-TH"/>
        </w:rPr>
        <w:t>เลือกการพิจารณาให้คำแนะนำจากเจ้าหน้าที่ศูนย์ให้ความช่วยเหลือฯเพื่อส่งการพิจารณาให้คำแนะนำแก่บุคคลไร้รัฐไร้สัญชาติ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(Choose The Best Suggestion) </w:t>
      </w:r>
      <w:r w:rsidRPr="002576BD">
        <w:rPr>
          <w:rFonts w:ascii="TH Sarabun New" w:hAnsi="TH Sarabun New" w:cs="TH Sarabun New"/>
          <w:cs/>
          <w:lang w:bidi="th-TH"/>
        </w:rPr>
        <w:t xml:space="preserve">นำการการพิจารณาที่ส่งให้บุคคลไร้รัฐไร้สัญชาตินำออกเป็นไฟล์นามสกุล </w:t>
      </w:r>
      <w:r w:rsidRPr="002576BD">
        <w:rPr>
          <w:rFonts w:ascii="TH Sarabun New" w:hAnsi="TH Sarabun New" w:cs="TH Sarabun New"/>
          <w:lang w:bidi="th-TH"/>
        </w:rPr>
        <w:t>PDF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(Export To PFD File) </w:t>
      </w:r>
      <w:r w:rsidRPr="002576BD">
        <w:rPr>
          <w:rFonts w:ascii="TH Sarabun New" w:hAnsi="TH Sarabun New" w:cs="TH Sarabun New"/>
          <w:cs/>
          <w:lang w:bidi="th-TH"/>
        </w:rPr>
        <w:t>สร้างบัญชีเจ้าหน้าที่ศูนย์ให้ความช่วยเหลือฯ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(Create Staff User) </w:t>
      </w:r>
      <w:r w:rsidRPr="002576BD">
        <w:rPr>
          <w:rFonts w:ascii="TH Sarabun New" w:hAnsi="TH Sarabun New" w:cs="TH Sarabun New"/>
          <w:cs/>
          <w:lang w:bidi="th-TH"/>
        </w:rPr>
        <w:t>ดูบัญชีรายชื่อเจ้าหน้าที่ศูนย์ให้ความช่วยเหลือฯทั้งหมด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(List All Staffs User) </w:t>
      </w:r>
      <w:r w:rsidRPr="002576BD">
        <w:rPr>
          <w:rFonts w:ascii="TH Sarabun New" w:hAnsi="TH Sarabun New" w:cs="TH Sarabun New"/>
          <w:cs/>
          <w:lang w:bidi="th-TH"/>
        </w:rPr>
        <w:t>ลบบัญชีของเจ้าหน้าที่ศูนย์ให้ความช่วยเหลือฯ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(Remove Staff User) </w:t>
      </w:r>
      <w:r w:rsidRPr="002576BD">
        <w:rPr>
          <w:rFonts w:ascii="TH Sarabun New" w:hAnsi="TH Sarabun New" w:cs="TH Sarabun New"/>
          <w:cs/>
          <w:lang w:bidi="th-TH"/>
        </w:rPr>
        <w:t>ในส่วนของเจ้าหน้าที่ศูนย์ให้ความช่วยเหลือฯเพื่อพิจารณาให้คำแนะนำคำร้องของบุคคลไร้รัฐไร้สัญชาติ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(Give Suggestion) </w:t>
      </w:r>
      <w:r w:rsidRPr="002576BD">
        <w:rPr>
          <w:rFonts w:ascii="TH Sarabun New" w:hAnsi="TH Sarabun New" w:cs="TH Sarabun New"/>
          <w:cs/>
          <w:lang w:bidi="th-TH"/>
        </w:rPr>
        <w:t>ดูประวัติการพิจารณาคำร้องทั้งหมดของตัวเอง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(View Suggestion History) </w:t>
      </w:r>
      <w:r>
        <w:rPr>
          <w:rFonts w:ascii="TH Sarabun New" w:hAnsi="TH Sarabun New" w:cs="TH Sarabun New" w:hint="cs"/>
          <w:cs/>
          <w:lang w:bidi="th-TH"/>
        </w:rPr>
        <w:t xml:space="preserve">และตอบคำร้องขอความช่วยเหลือเพิ่มเติม </w:t>
      </w:r>
      <w:r>
        <w:rPr>
          <w:rFonts w:ascii="TH Sarabun New" w:hAnsi="TH Sarabun New" w:cs="TH Sarabun New"/>
          <w:lang w:bidi="th-TH"/>
        </w:rPr>
        <w:t xml:space="preserve">(Answer </w:t>
      </w:r>
      <w:proofErr w:type="spellStart"/>
      <w:r>
        <w:rPr>
          <w:rFonts w:ascii="TH Sarabun New" w:hAnsi="TH Sarabun New" w:cs="TH Sarabun New"/>
          <w:lang w:bidi="th-TH"/>
        </w:rPr>
        <w:t>Morerequest</w:t>
      </w:r>
      <w:proofErr w:type="spellEnd"/>
      <w:r>
        <w:rPr>
          <w:rFonts w:ascii="TH Sarabun New" w:hAnsi="TH Sarabun New" w:cs="TH Sarabun New"/>
          <w:lang w:bidi="th-TH"/>
        </w:rPr>
        <w:t xml:space="preserve">) </w:t>
      </w:r>
      <w:r w:rsidRPr="002576BD">
        <w:rPr>
          <w:rFonts w:ascii="TH Sarabun New" w:hAnsi="TH Sarabun New" w:cs="TH Sarabun New"/>
          <w:cs/>
          <w:lang w:bidi="th-TH"/>
        </w:rPr>
        <w:t>ส่วนบุคคลไร้รัฐไร้สัญชาติเพื่อดูการให้คำแนะนำ</w:t>
      </w:r>
      <w:r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 xml:space="preserve">(View Suggestion) </w:t>
      </w:r>
    </w:p>
    <w:p w14:paraId="282E87C3" w14:textId="77777777" w:rsidR="00D23319" w:rsidRPr="002576BD" w:rsidRDefault="00D23319" w:rsidP="00D23319">
      <w:pPr>
        <w:ind w:left="1440"/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cs/>
          <w:lang w:bidi="th-TH"/>
        </w:rPr>
        <w:t>เขียนคำร้องเพิ่มเติมไปยังประธานศูนย์ให้ความช่วยเหลือฯหรือแจ้งการสิ้นสุดขอความช่วยเหลือ</w:t>
      </w:r>
      <w:r w:rsidRPr="002576BD">
        <w:rPr>
          <w:rFonts w:ascii="TH Sarabun New" w:hAnsi="TH Sarabun New" w:cs="TH Sarabun New"/>
          <w:lang w:bidi="th-TH"/>
        </w:rPr>
        <w:t>(Add More Request)</w:t>
      </w:r>
    </w:p>
    <w:p w14:paraId="1C1B1D75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eastAsia="Calibri" w:hAnsi="TH Sarabun New" w:cs="TH Sarabun New"/>
          <w:lang w:bidi="th-TH"/>
        </w:rPr>
        <w:t xml:space="preserve">Approve </w:t>
      </w:r>
      <w:proofErr w:type="gramStart"/>
      <w:r w:rsidRPr="002576BD">
        <w:rPr>
          <w:rFonts w:ascii="TH Sarabun New" w:eastAsia="Calibri" w:hAnsi="TH Sarabun New" w:cs="TH Sarabun New"/>
          <w:lang w:bidi="th-TH"/>
        </w:rPr>
        <w:t>Request</w:t>
      </w:r>
      <w:r w:rsidRPr="002576BD">
        <w:rPr>
          <w:rFonts w:ascii="TH Sarabun New" w:eastAsia="Calibri" w:hAnsi="TH Sarabun New" w:cs="TH Sarabun New"/>
        </w:rPr>
        <w:t xml:space="preserve"> </w:t>
      </w:r>
      <w:r w:rsidRPr="002576BD">
        <w:rPr>
          <w:rFonts w:ascii="TH Sarabun New" w:eastAsia="Calibri" w:hAnsi="TH Sarabun New" w:cs="TH Sarabun New"/>
          <w:cs/>
          <w:lang w:bidi="th-TH"/>
        </w:rPr>
        <w:t>:</w:t>
      </w:r>
      <w:proofErr w:type="gramEnd"/>
      <w:r w:rsidRPr="002576BD">
        <w:rPr>
          <w:rFonts w:ascii="TH Sarabun New" w:eastAsia="Calibri" w:hAnsi="TH Sarabun New" w:cs="TH Sarabun New"/>
          <w:lang w:bidi="th-TH"/>
        </w:rPr>
        <w:t xml:space="preserve"> </w:t>
      </w:r>
      <w:r w:rsidRPr="002576BD">
        <w:rPr>
          <w:rFonts w:ascii="TH Sarabun New" w:eastAsia="Calibri" w:hAnsi="TH Sarabun New" w:cs="TH Sarabun New"/>
          <w:cs/>
          <w:lang w:bidi="th-TH"/>
        </w:rPr>
        <w:t xml:space="preserve">ประธานศูนย์ให้ความช่วยเหลือฯสามารถเลือกรับคำร้องขอความช่วยเหลือจากบุคคลไร้รัฐไร้สัญชาติหรือไม่ก็ได้ </w:t>
      </w:r>
    </w:p>
    <w:p w14:paraId="5745CE45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t xml:space="preserve">Select Staffs For </w:t>
      </w:r>
      <w:proofErr w:type="gramStart"/>
      <w:r w:rsidRPr="002576BD">
        <w:rPr>
          <w:rFonts w:ascii="TH Sarabun New" w:hAnsi="TH Sarabun New" w:cs="TH Sarabun New"/>
          <w:lang w:bidi="th-TH"/>
        </w:rPr>
        <w:t>Request</w:t>
      </w:r>
      <w:r w:rsidRPr="002576BD">
        <w:rPr>
          <w:rFonts w:ascii="TH Sarabun New" w:hAnsi="TH Sarabun New" w:cs="TH Sarabun New"/>
          <w:cs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 xml:space="preserve">เมื่อประธานศูนย์ให้ความช่วยเหลือฯรับคำร้องแล้วจะส่งต่อคำร้องไปยังเจ้าหน้าที่ภายในศูนย์ให้ความช่วยเหลือฯ </w:t>
      </w:r>
    </w:p>
    <w:p w14:paraId="2C0712D2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eastAsia="Batang" w:hAnsi="TH Sarabun New" w:cs="TH Sarabun New"/>
          <w:color w:val="000000"/>
          <w:lang w:eastAsia="ko-KR" w:bidi="th-TH"/>
        </w:rPr>
        <w:t xml:space="preserve">Give </w:t>
      </w:r>
      <w:proofErr w:type="gramStart"/>
      <w:r w:rsidRPr="002576BD">
        <w:rPr>
          <w:rFonts w:ascii="TH Sarabun New" w:eastAsia="Batang" w:hAnsi="TH Sarabun New" w:cs="TH Sarabun New"/>
          <w:color w:val="000000"/>
          <w:lang w:eastAsia="ko-KR" w:bidi="th-TH"/>
        </w:rPr>
        <w:t xml:space="preserve">Suggestion </w:t>
      </w:r>
      <w:r w:rsidRPr="002576BD">
        <w:rPr>
          <w:rFonts w:ascii="TH Sarabun New" w:hAnsi="TH Sarabun New" w:cs="TH Sarabun New"/>
          <w:cs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เจ้าหน้าที่ภายในศูนย์ให้ความช่วยเหลือฯจะเป็นผู้พิจารณาให้คำแนะนำคำร้องของบุคคลไร้รัฐไร้สัญชาติ</w:t>
      </w:r>
    </w:p>
    <w:p w14:paraId="2669CF64" w14:textId="57903F31" w:rsidR="00D23319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t xml:space="preserve">View Suggestion </w:t>
      </w:r>
      <w:proofErr w:type="gramStart"/>
      <w:r w:rsidRPr="002576BD">
        <w:rPr>
          <w:rFonts w:ascii="TH Sarabun New" w:hAnsi="TH Sarabun New" w:cs="TH Sarabun New"/>
          <w:lang w:bidi="th-TH"/>
        </w:rPr>
        <w:t>History</w:t>
      </w:r>
      <w:r w:rsidRPr="002576BD">
        <w:rPr>
          <w:rFonts w:ascii="TH Sarabun New" w:hAnsi="TH Sarabun New" w:cs="TH Sarabun New"/>
          <w:cs/>
          <w:lang w:bidi="th-TH"/>
        </w:rPr>
        <w:t xml:space="preserve"> 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เจ้าหน้าที่ภายในศูนย์ให้ความช่วยเหลือฯสามารถดูประวัติการพิจารณาให้คำแนะนำทั้งหมดของตัวเองได้</w:t>
      </w:r>
    </w:p>
    <w:p w14:paraId="53D5219A" w14:textId="77777777" w:rsidR="00F85B4C" w:rsidRPr="002576BD" w:rsidRDefault="00F85B4C" w:rsidP="00F85B4C">
      <w:pPr>
        <w:ind w:left="1440"/>
        <w:jc w:val="thaiDistribute"/>
        <w:rPr>
          <w:rFonts w:ascii="TH Sarabun New" w:hAnsi="TH Sarabun New" w:cs="TH Sarabun New"/>
        </w:rPr>
      </w:pPr>
    </w:p>
    <w:p w14:paraId="444605A5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t xml:space="preserve"> Choose The Best </w:t>
      </w:r>
      <w:proofErr w:type="gramStart"/>
      <w:r w:rsidRPr="002576BD">
        <w:rPr>
          <w:rFonts w:ascii="TH Sarabun New" w:hAnsi="TH Sarabun New" w:cs="TH Sarabun New"/>
          <w:lang w:bidi="th-TH"/>
        </w:rPr>
        <w:t>Suggestion</w:t>
      </w:r>
      <w:r w:rsidRPr="002576BD">
        <w:rPr>
          <w:rFonts w:ascii="TH Sarabun New" w:hAnsi="TH Sarabun New" w:cs="TH Sarabun New"/>
          <w:cs/>
          <w:lang w:bidi="th-TH"/>
        </w:rPr>
        <w:t xml:space="preserve"> 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ประธานศูนย์ให้ความช่วยเหลือฯจะเป็นผู้เลือกการ</w:t>
      </w:r>
      <w:r w:rsidRPr="002576BD">
        <w:rPr>
          <w:rFonts w:ascii="TH Sarabun New" w:hAnsi="TH Sarabun New" w:cs="TH Sarabun New"/>
          <w:cs/>
          <w:lang w:bidi="th-TH"/>
        </w:rPr>
        <w:lastRenderedPageBreak/>
        <w:t>พิจารณาให้คำแนะนำคำร้องจากเจ้าหน้าที่ภายในศูนย์ให้ความช่วยเหลือฯเพื่อส่งการพิจารณาให้คำแนะนำแก่บุคคลไร้รัฐไร้สัญชาติ</w:t>
      </w:r>
    </w:p>
    <w:p w14:paraId="4D536E5F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t xml:space="preserve">Export To PDF </w:t>
      </w:r>
      <w:proofErr w:type="gramStart"/>
      <w:r w:rsidRPr="002576BD">
        <w:rPr>
          <w:rFonts w:ascii="TH Sarabun New" w:hAnsi="TH Sarabun New" w:cs="TH Sarabun New"/>
          <w:lang w:bidi="th-TH"/>
        </w:rPr>
        <w:t>File</w:t>
      </w:r>
      <w:r w:rsidRPr="002576BD">
        <w:rPr>
          <w:rFonts w:ascii="TH Sarabun New" w:hAnsi="TH Sarabun New" w:cs="TH Sarabun New"/>
          <w:cs/>
          <w:lang w:bidi="th-TH"/>
        </w:rPr>
        <w:t xml:space="preserve"> 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ประธานศูนย์ให้ความช่วยเหลือฯสามารถนำการพิจารณาที่ส่งให้บุคคลไร้รัฐไร้สัญชาตินำออกเป็นไฟล์นามสกุล </w:t>
      </w:r>
      <w:r w:rsidRPr="002576BD">
        <w:rPr>
          <w:rFonts w:ascii="TH Sarabun New" w:hAnsi="TH Sarabun New" w:cs="TH Sarabun New"/>
          <w:lang w:bidi="th-TH"/>
        </w:rPr>
        <w:t xml:space="preserve">PDF </w:t>
      </w:r>
      <w:r w:rsidRPr="002576BD">
        <w:rPr>
          <w:rFonts w:ascii="TH Sarabun New" w:hAnsi="TH Sarabun New" w:cs="TH Sarabun New"/>
          <w:cs/>
          <w:lang w:bidi="th-TH"/>
        </w:rPr>
        <w:t>ได้</w:t>
      </w:r>
    </w:p>
    <w:p w14:paraId="14BE0DC7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t xml:space="preserve">View </w:t>
      </w:r>
      <w:proofErr w:type="gramStart"/>
      <w:r w:rsidRPr="002576BD">
        <w:rPr>
          <w:rFonts w:ascii="TH Sarabun New" w:hAnsi="TH Sarabun New" w:cs="TH Sarabun New"/>
          <w:lang w:bidi="th-TH"/>
        </w:rPr>
        <w:t>Suggestion</w:t>
      </w:r>
      <w:r w:rsidRPr="002576BD">
        <w:rPr>
          <w:rFonts w:ascii="TH Sarabun New" w:hAnsi="TH Sarabun New" w:cs="TH Sarabun New"/>
          <w:cs/>
          <w:lang w:bidi="th-TH"/>
        </w:rPr>
        <w:t xml:space="preserve"> :</w:t>
      </w:r>
      <w:proofErr w:type="gramEnd"/>
      <w:r w:rsidRPr="002576BD">
        <w:rPr>
          <w:rFonts w:ascii="TH Sarabun New" w:hAnsi="TH Sarabun New" w:cs="TH Sarabun New"/>
          <w:cs/>
          <w:lang w:bidi="th-TH"/>
        </w:rPr>
        <w:t xml:space="preserve"> บุคคลไร้รัฐไร้สัญชาติสามารถดูการพิจารณาจากประธานศูนย์ให้ความช่วยเหลือ ฯ ได้</w:t>
      </w:r>
    </w:p>
    <w:p w14:paraId="5A2347E9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t xml:space="preserve">Add More </w:t>
      </w:r>
      <w:proofErr w:type="gramStart"/>
      <w:r w:rsidRPr="002576BD">
        <w:rPr>
          <w:rFonts w:ascii="TH Sarabun New" w:hAnsi="TH Sarabun New" w:cs="TH Sarabun New"/>
          <w:lang w:bidi="th-TH"/>
        </w:rPr>
        <w:t>Request 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บุคคลไร้รัฐไร้สัญชาติสามารถเลือกเขียนคำร้องเพิ่มเติมไปยังประธานศูนย์ให้ความช่วยเหลือฯหรือแจ้งการสิ้นสุดขอความช่วยเหลือได้</w:t>
      </w:r>
    </w:p>
    <w:p w14:paraId="168A8D77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 w:rsidRPr="002576BD">
        <w:rPr>
          <w:rFonts w:ascii="TH Sarabun New" w:hAnsi="TH Sarabun New" w:cs="TH Sarabun New"/>
          <w:lang w:bidi="th-TH"/>
        </w:rPr>
        <w:t>Create Center Admin</w:t>
      </w:r>
      <w:r w:rsidRPr="002576BD">
        <w:rPr>
          <w:rFonts w:ascii="TH Sarabun New" w:hAnsi="TH Sarabun New" w:cs="TH Sarabun New"/>
          <w:cs/>
          <w:lang w:bidi="th-TH"/>
        </w:rPr>
        <w:t xml:space="preserve"> </w:t>
      </w:r>
      <w:proofErr w:type="gramStart"/>
      <w:r w:rsidRPr="002576BD">
        <w:rPr>
          <w:rFonts w:ascii="TH Sarabun New" w:hAnsi="TH Sarabun New" w:cs="TH Sarabun New"/>
          <w:lang w:bidi="th-TH"/>
        </w:rPr>
        <w:t>User 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ผู้ดูแลระบบสามารถสร้างบัญชีของประธานศูนย์ให้ความช่วยเหลือฯได้</w:t>
      </w:r>
    </w:p>
    <w:p w14:paraId="5C61BD36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List All Center Admin </w:t>
      </w:r>
      <w:proofErr w:type="gramStart"/>
      <w:r w:rsidRPr="002576BD">
        <w:rPr>
          <w:rFonts w:ascii="TH Sarabun New" w:hAnsi="TH Sarabun New" w:cs="TH Sarabun New"/>
          <w:lang w:bidi="th-TH"/>
        </w:rPr>
        <w:t xml:space="preserve">User </w:t>
      </w:r>
      <w:r w:rsidRPr="002576BD">
        <w:rPr>
          <w:rFonts w:ascii="TH Sarabun New" w:eastAsia="Batang" w:hAnsi="TH Sarabun New" w:cs="TH Sarabun New"/>
          <w:color w:val="000000"/>
          <w:cs/>
          <w:lang w:eastAsia="ko-KR" w:bidi="th-TH"/>
        </w:rPr>
        <w:t>:</w:t>
      </w:r>
      <w:proofErr w:type="gramEnd"/>
      <w:r w:rsidRPr="002576BD">
        <w:rPr>
          <w:rFonts w:ascii="TH Sarabun New" w:eastAsia="Batang" w:hAnsi="TH Sarabun New" w:cs="TH Sarabun New"/>
          <w:color w:val="000000"/>
          <w:cs/>
          <w:lang w:eastAsia="ko-KR" w:bidi="th-TH"/>
        </w:rPr>
        <w:t xml:space="preserve"> ผู้ดูแลระบบสามารถดูบัญชีรายชื่อทั้งหมดของประธานศูนย์ให้ความช่วยเหลือฯได้</w:t>
      </w:r>
    </w:p>
    <w:p w14:paraId="2CA49630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Remove Center Admin </w:t>
      </w:r>
      <w:proofErr w:type="gramStart"/>
      <w:r w:rsidRPr="002576BD">
        <w:rPr>
          <w:rFonts w:ascii="TH Sarabun New" w:hAnsi="TH Sarabun New" w:cs="TH Sarabun New"/>
          <w:lang w:bidi="th-TH"/>
        </w:rPr>
        <w:t>User</w:t>
      </w:r>
      <w:r w:rsidRPr="002576BD">
        <w:rPr>
          <w:rFonts w:ascii="TH Sarabun New" w:hAnsi="TH Sarabun New" w:cs="TH Sarabun New"/>
          <w:cs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ผู้ดูแลระบบสามารถลบบัญชีของประธานศูนย์ให้ความช่วยเหลือฯได้</w:t>
      </w:r>
    </w:p>
    <w:p w14:paraId="4122738C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Add </w:t>
      </w:r>
      <w:proofErr w:type="spellStart"/>
      <w:r w:rsidRPr="002576BD">
        <w:rPr>
          <w:rFonts w:ascii="TH Sarabun New" w:hAnsi="TH Sarabun New" w:cs="TH Sarabun New"/>
          <w:lang w:bidi="th-TH"/>
        </w:rPr>
        <w:t>IDCard</w:t>
      </w:r>
      <w:proofErr w:type="spellEnd"/>
      <w:r w:rsidRPr="002576BD">
        <w:rPr>
          <w:rFonts w:ascii="TH Sarabun New" w:hAnsi="TH Sarabun New" w:cs="TH Sarabun New"/>
          <w:lang w:bidi="th-TH"/>
        </w:rPr>
        <w:t xml:space="preserve"> </w:t>
      </w:r>
      <w:proofErr w:type="gramStart"/>
      <w:r w:rsidRPr="002576BD">
        <w:rPr>
          <w:rFonts w:ascii="TH Sarabun New" w:hAnsi="TH Sarabun New" w:cs="TH Sarabun New"/>
          <w:lang w:bidi="th-TH"/>
        </w:rPr>
        <w:t>Type</w:t>
      </w:r>
      <w:r w:rsidRPr="002576BD">
        <w:rPr>
          <w:rFonts w:ascii="TH Sarabun New" w:hAnsi="TH Sarabun New" w:cs="TH Sarabun New"/>
          <w:cs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ผู้ดูแลระบบสามารถเพิ่มประเภทบัตรของบุคคลไร้รัฐไร้สัญชาติได้</w:t>
      </w:r>
    </w:p>
    <w:p w14:paraId="61B79FF8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List All </w:t>
      </w:r>
      <w:proofErr w:type="spellStart"/>
      <w:r w:rsidRPr="002576BD">
        <w:rPr>
          <w:rFonts w:ascii="TH Sarabun New" w:hAnsi="TH Sarabun New" w:cs="TH Sarabun New"/>
          <w:lang w:bidi="th-TH"/>
        </w:rPr>
        <w:t>IDCard</w:t>
      </w:r>
      <w:proofErr w:type="spellEnd"/>
      <w:r w:rsidRPr="002576BD">
        <w:rPr>
          <w:rFonts w:ascii="TH Sarabun New" w:hAnsi="TH Sarabun New" w:cs="TH Sarabun New"/>
          <w:lang w:bidi="th-TH"/>
        </w:rPr>
        <w:t xml:space="preserve"> </w:t>
      </w:r>
      <w:proofErr w:type="gramStart"/>
      <w:r w:rsidRPr="002576BD">
        <w:rPr>
          <w:rFonts w:ascii="TH Sarabun New" w:hAnsi="TH Sarabun New" w:cs="TH Sarabun New"/>
          <w:lang w:bidi="th-TH"/>
        </w:rPr>
        <w:t>Type</w:t>
      </w:r>
      <w:r w:rsidRPr="002576BD">
        <w:rPr>
          <w:rFonts w:ascii="TH Sarabun New" w:hAnsi="TH Sarabun New" w:cs="TH Sarabun New"/>
          <w:cs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ผู้ดูแลระบบสามารถดูรายการประเภทบัตรบุคคลไร้รัฐไร้สัญชาติทั้งหมดได้</w:t>
      </w:r>
    </w:p>
    <w:p w14:paraId="5C80CC54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Edit </w:t>
      </w:r>
      <w:proofErr w:type="spellStart"/>
      <w:r w:rsidRPr="002576BD">
        <w:rPr>
          <w:rFonts w:ascii="TH Sarabun New" w:hAnsi="TH Sarabun New" w:cs="TH Sarabun New"/>
          <w:lang w:bidi="th-TH"/>
        </w:rPr>
        <w:t>IDCard</w:t>
      </w:r>
      <w:proofErr w:type="spellEnd"/>
      <w:r w:rsidRPr="002576BD">
        <w:rPr>
          <w:rFonts w:ascii="TH Sarabun New" w:hAnsi="TH Sarabun New" w:cs="TH Sarabun New"/>
          <w:lang w:bidi="th-TH"/>
        </w:rPr>
        <w:t xml:space="preserve"> </w:t>
      </w:r>
      <w:proofErr w:type="gramStart"/>
      <w:r w:rsidRPr="002576BD">
        <w:rPr>
          <w:rFonts w:ascii="TH Sarabun New" w:hAnsi="TH Sarabun New" w:cs="TH Sarabun New"/>
          <w:lang w:bidi="th-TH"/>
        </w:rPr>
        <w:t>Type 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ผู้ดูแลระบบสารมารถแก้ไขข้อมูลประเภทบัตรบุคคลไร้รัฐไร้สัญชาติได้</w:t>
      </w:r>
    </w:p>
    <w:p w14:paraId="542B872F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Remove </w:t>
      </w:r>
      <w:proofErr w:type="spellStart"/>
      <w:r w:rsidRPr="002576BD">
        <w:rPr>
          <w:rFonts w:ascii="TH Sarabun New" w:hAnsi="TH Sarabun New" w:cs="TH Sarabun New"/>
          <w:lang w:bidi="th-TH"/>
        </w:rPr>
        <w:t>IDCard</w:t>
      </w:r>
      <w:proofErr w:type="spellEnd"/>
      <w:r w:rsidRPr="002576BD">
        <w:rPr>
          <w:rFonts w:ascii="TH Sarabun New" w:hAnsi="TH Sarabun New" w:cs="TH Sarabun New"/>
          <w:lang w:bidi="th-TH"/>
        </w:rPr>
        <w:t xml:space="preserve"> </w:t>
      </w:r>
      <w:proofErr w:type="gramStart"/>
      <w:r w:rsidRPr="002576BD">
        <w:rPr>
          <w:rFonts w:ascii="TH Sarabun New" w:hAnsi="TH Sarabun New" w:cs="TH Sarabun New"/>
          <w:lang w:bidi="th-TH"/>
        </w:rPr>
        <w:t>Type 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ผู้ดูแลระบบสามารถลบข้อมูลประเภทบัตรบุคคลไร้รัฐไร้สัญชาติได้</w:t>
      </w:r>
    </w:p>
    <w:p w14:paraId="24EDF9A8" w14:textId="77777777" w:rsidR="00D23319" w:rsidRPr="002576BD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Create Staff </w:t>
      </w:r>
      <w:proofErr w:type="gramStart"/>
      <w:r w:rsidRPr="002576BD">
        <w:rPr>
          <w:rFonts w:ascii="TH Sarabun New" w:hAnsi="TH Sarabun New" w:cs="TH Sarabun New"/>
          <w:lang w:bidi="th-TH"/>
        </w:rPr>
        <w:t>User 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eastAsia="Batang" w:hAnsi="TH Sarabun New" w:cs="TH Sarabun New"/>
          <w:color w:val="000000"/>
          <w:cs/>
          <w:lang w:eastAsia="ko-KR" w:bidi="th-TH"/>
        </w:rPr>
        <w:t>ประธานศูนย์ให้ความช่วยเหลือฯสามารถสร้างบัญชีเจ้าหน้าที่ภายในศูนย์ให้ความช่วยเหลือฯได้</w:t>
      </w:r>
    </w:p>
    <w:p w14:paraId="588F64DE" w14:textId="77777777" w:rsidR="00D23319" w:rsidRPr="002576BD" w:rsidRDefault="00D23319" w:rsidP="00D23319">
      <w:pPr>
        <w:numPr>
          <w:ilvl w:val="0"/>
          <w:numId w:val="4"/>
        </w:numPr>
        <w:ind w:right="-185"/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List All Staffs </w:t>
      </w:r>
      <w:proofErr w:type="gramStart"/>
      <w:r w:rsidRPr="002576BD">
        <w:rPr>
          <w:rFonts w:ascii="TH Sarabun New" w:hAnsi="TH Sarabun New" w:cs="TH Sarabun New"/>
          <w:lang w:bidi="th-TH"/>
        </w:rPr>
        <w:t>User</w:t>
      </w:r>
      <w:r w:rsidRPr="002576BD">
        <w:rPr>
          <w:rFonts w:ascii="TH Sarabun New" w:hAnsi="TH Sarabun New" w:cs="TH Sarabun New"/>
          <w:cs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ประธานศูนย์ให้ความช่วยเหลือฯสามารถดูบัญชีรายชื่อเจ้าหน้าที่ภายในศูนย์ให้ความช่วยเหลือฯทั้งหมดได้</w:t>
      </w:r>
    </w:p>
    <w:p w14:paraId="101D7364" w14:textId="39AD435D" w:rsidR="00D23319" w:rsidRDefault="00D23319" w:rsidP="00D23319">
      <w:pPr>
        <w:numPr>
          <w:ilvl w:val="0"/>
          <w:numId w:val="4"/>
        </w:numPr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lang w:bidi="th-TH"/>
        </w:rPr>
        <w:t xml:space="preserve">Remove Staff </w:t>
      </w:r>
      <w:proofErr w:type="gramStart"/>
      <w:r w:rsidRPr="002576BD">
        <w:rPr>
          <w:rFonts w:ascii="TH Sarabun New" w:hAnsi="TH Sarabun New" w:cs="TH Sarabun New"/>
          <w:lang w:bidi="th-TH"/>
        </w:rPr>
        <w:t>User</w:t>
      </w:r>
      <w:r w:rsidRPr="002576BD">
        <w:rPr>
          <w:rFonts w:ascii="TH Sarabun New" w:hAnsi="TH Sarabun New" w:cs="TH Sarabun New"/>
          <w:cs/>
          <w:lang w:bidi="th-TH"/>
        </w:rPr>
        <w:t xml:space="preserve"> </w:t>
      </w:r>
      <w:r w:rsidRPr="002576BD">
        <w:rPr>
          <w:rFonts w:ascii="TH Sarabun New" w:hAnsi="TH Sarabun New" w:cs="TH Sarabun New"/>
          <w:lang w:bidi="th-TH"/>
        </w:rPr>
        <w:t>:</w:t>
      </w:r>
      <w:proofErr w:type="gramEnd"/>
      <w:r w:rsidRPr="002576BD">
        <w:rPr>
          <w:rFonts w:ascii="TH Sarabun New" w:hAnsi="TH Sarabun New" w:cs="TH Sarabun New"/>
          <w:lang w:bidi="th-TH"/>
        </w:rPr>
        <w:t xml:space="preserve"> </w:t>
      </w:r>
      <w:r w:rsidRPr="002576BD">
        <w:rPr>
          <w:rFonts w:ascii="TH Sarabun New" w:hAnsi="TH Sarabun New" w:cs="TH Sarabun New"/>
          <w:cs/>
          <w:lang w:bidi="th-TH"/>
        </w:rPr>
        <w:t>ประธานศูนย์ให้ความช่วยเหลือฯสามารถลบบัญชีเจ้าหน้าที่ภายในศูนย์ให้ความช่วยเหลือฯได</w:t>
      </w:r>
      <w:bookmarkStart w:id="33" w:name="_Ref53591078"/>
      <w:r w:rsidRPr="002576BD">
        <w:rPr>
          <w:rFonts w:ascii="TH Sarabun New" w:hAnsi="TH Sarabun New" w:cs="TH Sarabun New"/>
          <w:cs/>
          <w:lang w:bidi="th-TH"/>
        </w:rPr>
        <w:t>้</w:t>
      </w:r>
    </w:p>
    <w:p w14:paraId="46FE1037" w14:textId="3D85D60C" w:rsidR="00F85B4C" w:rsidRDefault="00F85B4C" w:rsidP="00F85B4C">
      <w:pPr>
        <w:jc w:val="thaiDistribute"/>
        <w:rPr>
          <w:rFonts w:ascii="TH Sarabun New" w:hAnsi="TH Sarabun New" w:cs="TH Sarabun New"/>
          <w:lang w:bidi="th-TH"/>
        </w:rPr>
      </w:pPr>
    </w:p>
    <w:p w14:paraId="52714C5F" w14:textId="5F8BB353" w:rsidR="00F85B4C" w:rsidRDefault="00F85B4C" w:rsidP="00F85B4C">
      <w:pPr>
        <w:jc w:val="thaiDistribute"/>
        <w:rPr>
          <w:rFonts w:ascii="TH Sarabun New" w:hAnsi="TH Sarabun New" w:cs="TH Sarabun New"/>
          <w:lang w:bidi="th-TH"/>
        </w:rPr>
      </w:pPr>
    </w:p>
    <w:p w14:paraId="0D6B56B0" w14:textId="62F7EB6E" w:rsidR="00F85B4C" w:rsidRDefault="00F85B4C" w:rsidP="00F85B4C">
      <w:pPr>
        <w:jc w:val="thaiDistribute"/>
        <w:rPr>
          <w:rFonts w:ascii="TH Sarabun New" w:hAnsi="TH Sarabun New" w:cs="TH Sarabun New"/>
          <w:lang w:bidi="th-TH"/>
        </w:rPr>
      </w:pPr>
    </w:p>
    <w:p w14:paraId="5C0FC8BB" w14:textId="64948BBE" w:rsidR="0057118C" w:rsidRDefault="0057118C" w:rsidP="00F85B4C">
      <w:pPr>
        <w:jc w:val="thaiDistribute"/>
        <w:rPr>
          <w:rFonts w:ascii="TH Sarabun New" w:hAnsi="TH Sarabun New" w:cs="TH Sarabun New"/>
          <w:lang w:bidi="th-TH"/>
        </w:rPr>
      </w:pPr>
    </w:p>
    <w:p w14:paraId="0797097D" w14:textId="77777777" w:rsidR="00F85B4C" w:rsidRPr="002576BD" w:rsidRDefault="00F85B4C" w:rsidP="00F85B4C">
      <w:pPr>
        <w:jc w:val="thaiDistribute"/>
        <w:rPr>
          <w:rFonts w:ascii="TH Sarabun New" w:hAnsi="TH Sarabun New" w:cs="TH Sarabun New"/>
          <w:lang w:bidi="th-TH"/>
        </w:rPr>
      </w:pPr>
    </w:p>
    <w:p w14:paraId="54E07587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  <w:r w:rsidRPr="002576BD">
        <w:rPr>
          <w:rFonts w:ascii="TH Sarabun New" w:eastAsia="Batang" w:hAnsi="TH Sarabun New" w:cs="TH Sarabun New"/>
          <w:noProof/>
          <w:color w:val="000000"/>
          <w:lang w:val="th-TH" w:eastAsia="ko-KR" w:bidi="th-TH"/>
        </w:rPr>
        <w:lastRenderedPageBreak/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52F521FC" wp14:editId="2125AC4C">
                <wp:simplePos x="0" y="0"/>
                <wp:positionH relativeFrom="margin">
                  <wp:posOffset>-358140</wp:posOffset>
                </wp:positionH>
                <wp:positionV relativeFrom="paragraph">
                  <wp:posOffset>35560</wp:posOffset>
                </wp:positionV>
                <wp:extent cx="6737985" cy="5133340"/>
                <wp:effectExtent l="0" t="0" r="0" b="10160"/>
                <wp:wrapNone/>
                <wp:docPr id="17239" name="Canvas 17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5" name="Group 9"/>
                        <wpg:cNvGrpSpPr>
                          <a:grpSpLocks/>
                        </wpg:cNvGrpSpPr>
                        <wpg:grpSpPr bwMode="auto">
                          <a:xfrm>
                            <a:off x="528955" y="3723005"/>
                            <a:ext cx="244475" cy="329565"/>
                            <a:chOff x="833" y="5528"/>
                            <a:chExt cx="385" cy="519"/>
                          </a:xfrm>
                        </wpg:grpSpPr>
                        <wps:wsp>
                          <wps:cNvPr id="10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528"/>
                              <a:ext cx="174" cy="17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" y="5697"/>
                              <a:ext cx="0" cy="16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7" y="5743"/>
                              <a:ext cx="27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Freeform 8"/>
                          <wps:cNvSpPr>
                            <a:spLocks/>
                          </wps:cNvSpPr>
                          <wps:spPr bwMode="auto">
                            <a:xfrm>
                              <a:off x="833" y="5858"/>
                              <a:ext cx="385" cy="189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70865" y="4107180"/>
                            <a:ext cx="19240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89C556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121660" y="3768725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037205" y="3983635"/>
                            <a:ext cx="66230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646709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Give Suggestion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43100" y="3886200"/>
                            <a:ext cx="11741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771525" y="3886200"/>
                            <a:ext cx="11715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3121660" y="982980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24505" y="1634428"/>
                            <a:ext cx="70675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1823D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Request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 Help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56585" y="3230245"/>
                            <a:ext cx="452120" cy="23304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19763" y="3449320"/>
                            <a:ext cx="102298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7E19F3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Select Staffs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 Request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156585" y="2792095"/>
                            <a:ext cx="452120" cy="23304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60065" y="3018245"/>
                            <a:ext cx="69659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B67D88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Approve Request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21" name="Group 25"/>
                        <wpg:cNvGrpSpPr>
                          <a:grpSpLocks/>
                        </wpg:cNvGrpSpPr>
                        <wpg:grpSpPr bwMode="auto">
                          <a:xfrm>
                            <a:off x="5958205" y="3216910"/>
                            <a:ext cx="244475" cy="330200"/>
                            <a:chOff x="9383" y="4731"/>
                            <a:chExt cx="385" cy="520"/>
                          </a:xfrm>
                        </wpg:grpSpPr>
                        <wps:wsp>
                          <wps:cNvPr id="122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1" y="4731"/>
                              <a:ext cx="176" cy="17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5" y="4901"/>
                              <a:ext cx="0" cy="16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6" y="4947"/>
                              <a:ext cx="27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Freeform 24"/>
                          <wps:cNvSpPr>
                            <a:spLocks/>
                          </wps:cNvSpPr>
                          <wps:spPr bwMode="auto">
                            <a:xfrm>
                              <a:off x="9383" y="5062"/>
                              <a:ext cx="385" cy="189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827395" y="3601720"/>
                            <a:ext cx="55308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FAA6CA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Center Admin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Line 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09975" y="3344545"/>
                            <a:ext cx="1172210" cy="127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782185" y="3357245"/>
                            <a:ext cx="1173480" cy="146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09975" y="2942590"/>
                            <a:ext cx="1172210" cy="2019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782185" y="3144520"/>
                            <a:ext cx="1173480" cy="204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088005" y="4682343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767330" y="4928088"/>
                            <a:ext cx="116649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DD922A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Choose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 Best Suggestion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Lin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63270" y="3931629"/>
                            <a:ext cx="2320290" cy="33694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34"/>
                        <wps:cNvCnPr>
                          <a:cxnSpLocks noChangeShapeType="1"/>
                          <a:stCxn id="131" idx="7"/>
                        </wps:cNvCnPr>
                        <wps:spPr bwMode="auto">
                          <a:xfrm flipV="1">
                            <a:off x="3475540" y="3417361"/>
                            <a:ext cx="2480125" cy="12987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435735" y="3296920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13296" y="3531235"/>
                            <a:ext cx="97345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3D159F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View Suggestion History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890395" y="3473449"/>
                            <a:ext cx="1197610" cy="340996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C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Line 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51810" y="3763645"/>
                            <a:ext cx="65405" cy="50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4665" y="3814445"/>
                            <a:ext cx="82550" cy="82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67585" y="3434080"/>
                            <a:ext cx="48450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734FB9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369435" y="4772390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311238" y="4969946"/>
                            <a:ext cx="73596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C659AE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Export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 PDF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3" name="Line 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42665" y="4817638"/>
                            <a:ext cx="819785" cy="10287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C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2665" y="4794143"/>
                            <a:ext cx="80010" cy="234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42665" y="4817638"/>
                            <a:ext cx="71755" cy="400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886200" y="4720483"/>
                            <a:ext cx="48450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6B2A26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47" name="Group 51"/>
                        <wpg:cNvGrpSpPr>
                          <a:grpSpLocks/>
                        </wpg:cNvGrpSpPr>
                        <wpg:grpSpPr bwMode="auto">
                          <a:xfrm>
                            <a:off x="562610" y="95606"/>
                            <a:ext cx="244475" cy="329565"/>
                            <a:chOff x="886" y="380"/>
                            <a:chExt cx="385" cy="519"/>
                          </a:xfrm>
                        </wpg:grpSpPr>
                        <wps:wsp>
                          <wps:cNvPr id="148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" y="380"/>
                              <a:ext cx="174" cy="17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9" y="550"/>
                              <a:ext cx="0" cy="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" y="595"/>
                              <a:ext cx="27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Freeform 50"/>
                          <wps:cNvSpPr>
                            <a:spLocks/>
                          </wps:cNvSpPr>
                          <wps:spPr bwMode="auto">
                            <a:xfrm>
                              <a:off x="886" y="710"/>
                              <a:ext cx="385" cy="189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92455" y="441046"/>
                            <a:ext cx="19748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3CC7A5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088005" y="141326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963388" y="356236"/>
                            <a:ext cx="820419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C40EF6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Search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IDCard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 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58801"/>
                            <a:ext cx="1140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805180" y="258801"/>
                            <a:ext cx="11379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3121660" y="1859280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030855" y="2092325"/>
                            <a:ext cx="671829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7EBD52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View Suggestion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156585" y="2331720"/>
                            <a:ext cx="452120" cy="23304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011805" y="2540057"/>
                            <a:ext cx="75120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31D757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Add More Request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7217" name="Group 65"/>
                        <wpg:cNvGrpSpPr>
                          <a:grpSpLocks/>
                        </wpg:cNvGrpSpPr>
                        <wpg:grpSpPr bwMode="auto">
                          <a:xfrm>
                            <a:off x="528955" y="1387475"/>
                            <a:ext cx="244475" cy="328930"/>
                            <a:chOff x="833" y="2185"/>
                            <a:chExt cx="385" cy="518"/>
                          </a:xfrm>
                        </wpg:grpSpPr>
                        <wps:wsp>
                          <wps:cNvPr id="17218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2185"/>
                              <a:ext cx="174" cy="17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19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" y="2354"/>
                              <a:ext cx="0" cy="16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20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7" y="2399"/>
                              <a:ext cx="27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21" name="Freeform 64"/>
                          <wps:cNvSpPr>
                            <a:spLocks/>
                          </wps:cNvSpPr>
                          <wps:spPr bwMode="auto">
                            <a:xfrm>
                              <a:off x="833" y="2515"/>
                              <a:ext cx="385" cy="188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72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91795" y="1771650"/>
                            <a:ext cx="681989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1F1BAA" w14:textId="77777777" w:rsidR="009B436A" w:rsidRDefault="009B436A" w:rsidP="00D23319">
                              <w:r w:rsidRPr="00583B47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Stateless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 Person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224" name="Line 68"/>
                        <wps:cNvCnPr>
                          <a:cxnSpLocks noChangeShapeType="1"/>
                          <a:stCxn id="115" idx="2"/>
                        </wps:cNvCnPr>
                        <wps:spPr bwMode="auto">
                          <a:xfrm flipH="1">
                            <a:off x="771526" y="1100138"/>
                            <a:ext cx="2350134" cy="412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5" name="Line 69"/>
                        <wps:cNvCnPr>
                          <a:cxnSpLocks noChangeShapeType="1"/>
                          <a:stCxn id="157" idx="2"/>
                        </wps:cNvCnPr>
                        <wps:spPr bwMode="auto">
                          <a:xfrm flipH="1" flipV="1">
                            <a:off x="771526" y="1556386"/>
                            <a:ext cx="2350134" cy="4200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7" name="Line 71"/>
                        <wps:cNvCnPr>
                          <a:cxnSpLocks noChangeShapeType="1"/>
                          <a:stCxn id="159" idx="2"/>
                        </wps:cNvCnPr>
                        <wps:spPr bwMode="auto">
                          <a:xfrm flipH="1" flipV="1">
                            <a:off x="771525" y="1575436"/>
                            <a:ext cx="2385060" cy="8728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121660" y="1421130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215411" y="1215047"/>
                            <a:ext cx="227329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753AA7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232" name="Line 76"/>
                        <wps:cNvCnPr>
                          <a:cxnSpLocks noChangeShapeType="1"/>
                          <a:stCxn id="17229" idx="2"/>
                        </wps:cNvCnPr>
                        <wps:spPr bwMode="auto">
                          <a:xfrm flipH="1" flipV="1">
                            <a:off x="771526" y="1533525"/>
                            <a:ext cx="2350134" cy="47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33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3126741" y="570865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119756" y="805180"/>
                            <a:ext cx="488949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57CFBE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Create 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34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763270" y="714375"/>
                            <a:ext cx="2353945" cy="7981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088640" y="4183579"/>
                            <a:ext cx="454025" cy="23431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841625" y="4417899"/>
                            <a:ext cx="889634" cy="16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C972E8" w14:textId="77777777" w:rsidR="009B436A" w:rsidRDefault="009B436A" w:rsidP="00D2331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Answer More Request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521FC" id="Canvas 17239" o:spid="_x0000_s1031" editas="canvas" style="position:absolute;left:0;text-align:left;margin-left:-28.2pt;margin-top:2.8pt;width:530.55pt;height:404.2pt;z-index:251664384;mso-position-horizontal-relative:margin" coordsize="67379,5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67379;height:51333;visibility:visible;mso-wrap-style:square">
                  <v:fill o:detectmouseclick="t"/>
                  <v:path o:connecttype="none"/>
                </v:shape>
                <v:group id="Group 9" o:spid="_x0000_s1033" style="position:absolute;left:5289;top:37230;width:2445;height:3295" coordorigin="833,5528" coordsize="385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oval id="Oval 5" o:spid="_x0000_s1034" style="position:absolute;left:942;top:5528;width:174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" filled="f" strokecolor="#903" strokeweight="1pt"/>
                  <v:line id="Line 6" o:spid="_x0000_s1035" style="position:absolute;visibility:visible;mso-wrap-style:square" from="1026,5697" to="1026,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" strokecolor="#903" strokeweight="1pt"/>
                  <v:line id="Line 7" o:spid="_x0000_s1036" style="position:absolute;visibility:visible;mso-wrap-style:square" from="887,5743" to="1165,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" strokecolor="#903" strokeweight="1pt"/>
                  <v:shape id="Freeform 8" o:spid="_x0000_s1037" style="position:absolute;left:833;top:5858;width:385;height:189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" path="m,54l54,r54,54e" filled="f" strokecolor="#903" strokeweight="1pt">
                    <v:path arrowok="t" o:connecttype="custom" o:connectlocs="0,189;193,0;385,189" o:connectangles="0,0,0"/>
                  </v:shape>
                </v:group>
                <v:rect id="Rectangle 10" o:spid="_x0000_s1038" style="position:absolute;left:5708;top:41071;width:1924;height: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14:paraId="7A89C556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Staff</w:t>
                        </w:r>
                      </w:p>
                    </w:txbxContent>
                  </v:textbox>
                </v:rect>
                <v:oval id="Oval 11" o:spid="_x0000_s1039" style="position:absolute;left:31216;top:37687;width:45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" fillcolor="#ffc" strokecolor="#903" strokeweight="1pt"/>
                <v:rect id="Rectangle 12" o:spid="_x0000_s1040" style="position:absolute;left:30372;top:39836;width:6623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14:paraId="12646709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Give Suggestion</w:t>
                        </w:r>
                      </w:p>
                    </w:txbxContent>
                  </v:textbox>
                </v:rect>
                <v:line id="Line 13" o:spid="_x0000_s1041" style="position:absolute;visibility:visible;mso-wrap-style:square" from="19431,38862" to="31172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" strokecolor="#903" strokeweight="1pt"/>
                <v:line id="Line 14" o:spid="_x0000_s1042" style="position:absolute;flip:x;visibility:visible;mso-wrap-style:square" from="7715,38862" to="19431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" strokecolor="#903" strokeweight="1pt"/>
                <v:oval id="Oval 15" o:spid="_x0000_s1043" style="position:absolute;left:31216;top:9829;width:45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" fillcolor="#ffc" strokecolor="#903" strokeweight="1pt"/>
                <v:rect id="Rectangle 16" o:spid="_x0000_s1044" style="position:absolute;left:30245;top:16344;width:7067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<v:textbox style="mso-fit-shape-to-text:t" inset="0,0,0,0">
                    <w:txbxContent>
                      <w:p w14:paraId="30D1823D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Request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For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 Help</w:t>
                        </w:r>
                      </w:p>
                    </w:txbxContent>
                  </v:textbox>
                </v:rect>
                <v:oval id="Oval 17" o:spid="_x0000_s1045" style="position:absolute;left:31565;top:32302;width:4522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" fillcolor="#ffc" strokecolor="#903" strokeweight="1pt"/>
                <v:rect id="Rectangle 18" o:spid="_x0000_s1046" style="position:absolute;left:29197;top:34493;width:10230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1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" filled="f" stroked="f">
                  <v:textbox style="mso-fit-shape-to-text:t" inset="0,0,0,0">
                    <w:txbxContent>
                      <w:p w14:paraId="707E19F3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Select Staffs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For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 Request</w:t>
                        </w:r>
                      </w:p>
                    </w:txbxContent>
                  </v:textbox>
                </v:rect>
                <v:oval id="Oval 19" o:spid="_x0000_s1047" style="position:absolute;left:31565;top:27920;width:452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" fillcolor="#ffc" strokecolor="#903" strokeweight="1pt"/>
                <v:rect id="Rectangle 20" o:spid="_x0000_s1048" style="position:absolute;left:30600;top:30182;width:6966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14:paraId="30B67D88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Approve Request</w:t>
                        </w:r>
                      </w:p>
                    </w:txbxContent>
                  </v:textbox>
                </v:rect>
                <v:group id="Group 25" o:spid="_x0000_s1049" style="position:absolute;left:59582;top:32169;width:2444;height:3302" coordorigin="9383,4731" coordsize="385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oval id="Oval 21" o:spid="_x0000_s1050" style="position:absolute;left:9491;top:4731;width:176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" filled="f" strokecolor="#903" strokeweight="1pt"/>
                  <v:line id="Line 22" o:spid="_x0000_s1051" style="position:absolute;visibility:visible;mso-wrap-style:square" from="9575,4901" to="9575,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" strokecolor="#903" strokeweight="1pt"/>
                  <v:line id="Line 23" o:spid="_x0000_s1052" style="position:absolute;visibility:visible;mso-wrap-style:square" from="9436,4947" to="9714,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" strokecolor="#903" strokeweight="1pt"/>
                  <v:shape id="Freeform 24" o:spid="_x0000_s1053" style="position:absolute;left:9383;top:5062;width:385;height:189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" path="m,54l54,r54,54e" filled="f" strokecolor="#903" strokeweight="1pt">
                    <v:path arrowok="t" o:connecttype="custom" o:connectlocs="0,189;193,0;385,189" o:connectangles="0,0,0"/>
                  </v:shape>
                </v:group>
                <v:rect id="Rectangle 26" o:spid="_x0000_s1054" style="position:absolute;left:58273;top:36017;width:5531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14:paraId="63FAA6CA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Center Admin</w:t>
                        </w:r>
                      </w:p>
                    </w:txbxContent>
                  </v:textbox>
                </v:rect>
                <v:line id="Line 27" o:spid="_x0000_s1055" style="position:absolute;flip:x y;visibility:visible;mso-wrap-style:square" from="36099,33445" to="47821,3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" strokecolor="#903" strokeweight="1pt"/>
                <v:line id="Line 28" o:spid="_x0000_s1056" style="position:absolute;visibility:visible;mso-wrap-style:square" from="47821,33572" to="59556,3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" strokecolor="#903" strokeweight="1pt"/>
                <v:line id="Line 29" o:spid="_x0000_s1057" style="position:absolute;flip:x y;visibility:visible;mso-wrap-style:square" from="36099,29425" to="47821,3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" strokecolor="#903" strokeweight="1pt"/>
                <v:line id="Line 30" o:spid="_x0000_s1058" style="position:absolute;visibility:visible;mso-wrap-style:square" from="47821,31445" to="59556,3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" strokecolor="#903" strokeweight="1pt"/>
                <v:oval id="Oval 31" o:spid="_x0000_s1059" style="position:absolute;left:30880;top:46823;width:45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" fillcolor="#ffc" strokecolor="#903" strokeweight="1pt"/>
                <v:rect id="Rectangle 32" o:spid="_x0000_s1060" style="position:absolute;left:27673;top:49280;width:11665;height: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14:paraId="21DD922A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Choose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The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 Best Suggestion</w:t>
                        </w:r>
                      </w:p>
                    </w:txbxContent>
                  </v:textbox>
                </v:rect>
                <v:line id="Line 33" o:spid="_x0000_s1061" style="position:absolute;flip:x y;visibility:visible;mso-wrap-style:square" from="7632,39316" to="30835,4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" strokecolor="#903" strokeweight="1pt"/>
                <v:line id="Line 34" o:spid="_x0000_s1062" style="position:absolute;flip:y;visibility:visible;mso-wrap-style:square" from="34755,34173" to="59556,4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" strokecolor="#903" strokeweight="1pt"/>
                <v:oval id="Oval 35" o:spid="_x0000_s1063" style="position:absolute;left:14357;top:32969;width:45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" fillcolor="#ffc" strokecolor="#903" strokeweight="1pt"/>
                <v:rect id="Rectangle 36" o:spid="_x0000_s1064" style="position:absolute;left:12132;top:35312;width:9735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i8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EbSSLy+AAAA3AAAAA8AAAAAAAAA&#10;AAAAAAAABwIAAGRycy9kb3ducmV2LnhtbFBLBQYAAAAAAwADALcAAADyAgAAAAA=&#10;" filled="f" stroked="f">
                  <v:textbox style="mso-fit-shape-to-text:t" inset="0,0,0,0">
                    <w:txbxContent>
                      <w:p w14:paraId="4C3D159F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View Suggestion History</w:t>
                        </w:r>
                      </w:p>
                    </w:txbxContent>
                  </v:textbox>
                </v:rect>
                <v:line id="Line 37" o:spid="_x0000_s1065" style="position:absolute;visibility:visible;mso-wrap-style:square" from="18903,34734" to="30880,38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" strokecolor="#c00000" strokeweight="1pt">
                  <v:stroke dashstyle="dash"/>
                </v:line>
                <v:line id="Line 38" o:spid="_x0000_s1066" style="position:absolute;flip:x y;visibility:visible;mso-wrap-style:square" from="30518,37636" to="31172,38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" strokecolor="#903" strokeweight="1pt"/>
                <v:line id="Line 39" o:spid="_x0000_s1067" style="position:absolute;flip:x;visibility:visible;mso-wrap-style:square" from="30346,38144" to="31172,38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" strokecolor="#903" strokeweight="1pt"/>
                <v:rect id="Rectangle 40" o:spid="_x0000_s1068" style="position:absolute;left:22675;top:34340;width:4845;height: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Yu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/nEGLsMAAADcAAAADwAA&#10;AAAAAAAAAAAAAAAHAgAAZHJzL2Rvd25yZXYueG1sUEsFBgAAAAADAAMAtwAAAPcCAAAAAA==&#10;" filled="f" stroked="f">
                  <v:textbox style="mso-fit-shape-to-text:t" inset="0,0,0,0">
                    <w:txbxContent>
                      <w:p w14:paraId="5E734FB9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v:oval id="Oval 41" o:spid="_x0000_s1069" style="position:absolute;left:43694;top:47723;width:4540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" fillcolor="#ffc" strokecolor="#903" strokeweight="1pt"/>
                <v:rect id="Rectangle 42" o:spid="_x0000_s1070" style="position:absolute;left:43112;top:49699;width:7360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<v:textbox style="mso-fit-shape-to-text:t" inset="0,0,0,0">
                    <w:txbxContent>
                      <w:p w14:paraId="08C659AE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Export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To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 PDF file</w:t>
                        </w:r>
                      </w:p>
                    </w:txbxContent>
                  </v:textbox>
                </v:rect>
                <v:line id="Line 43" o:spid="_x0000_s1071" style="position:absolute;flip:x y;visibility:visible;mso-wrap-style:square" from="35426,48176" to="43624,49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" strokecolor="#c00000" strokeweight="1pt">
                  <v:stroke dashstyle="dash"/>
                </v:line>
                <v:line id="Line 44" o:spid="_x0000_s1072" style="position:absolute;flip:y;visibility:visible;mso-wrap-style:square" from="35426,47941" to="36226,48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" strokecolor="#903" strokeweight="1pt"/>
                <v:line id="Line 45" o:spid="_x0000_s1073" style="position:absolute;visibility:visible;mso-wrap-style:square" from="35426,48176" to="36144,48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" strokecolor="#903" strokeweight="1pt"/>
                <v:rect id="Rectangle 46" o:spid="_x0000_s1074" style="position:absolute;left:38862;top:47204;width:4845;height: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14:paraId="3C6B2A26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v:group id="Group 51" o:spid="_x0000_s1075" style="position:absolute;left:5626;top:956;width:2444;height:3295" coordorigin="886,380" coordsize="385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oval id="Oval 47" o:spid="_x0000_s1076" style="position:absolute;left:995;top:380;width:174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" filled="f" strokecolor="#903" strokeweight="1pt"/>
                  <v:line id="Line 48" o:spid="_x0000_s1077" style="position:absolute;visibility:visible;mso-wrap-style:square" from="1079,550" to="1079,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" strokecolor="#903" strokeweight="1pt"/>
                  <v:line id="Line 49" o:spid="_x0000_s1078" style="position:absolute;visibility:visible;mso-wrap-style:square" from="940,595" to="1218,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" strokecolor="#903" strokeweight="1pt"/>
                  <v:shape id="Freeform 50" o:spid="_x0000_s1079" style="position:absolute;left:886;top:710;width:385;height:189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" path="m,54l54,r54,54e" filled="f" strokecolor="#903" strokeweight="1pt">
                    <v:path arrowok="t" o:connecttype="custom" o:connectlocs="0,189;193,0;385,189" o:connectangles="0,0,0"/>
                  </v:shape>
                </v:group>
                <v:rect id="Rectangle 52" o:spid="_x0000_s1080" style="position:absolute;left:5924;top:4410;width:1975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<v:textbox style="mso-fit-shape-to-text:t" inset="0,0,0,0">
                    <w:txbxContent>
                      <w:p w14:paraId="763CC7A5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User</w:t>
                        </w:r>
                      </w:p>
                    </w:txbxContent>
                  </v:textbox>
                </v:rect>
                <v:oval id="Oval 53" o:spid="_x0000_s1081" style="position:absolute;left:30880;top:1413;width:45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" fillcolor="#ffc" strokecolor="#903" strokeweight="1pt"/>
                <v:rect id="Rectangle 54" o:spid="_x0000_s1082" style="position:absolute;left:29633;top:3562;width:8205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14:paraId="14C40EF6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Search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IDCard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 Type</w:t>
                        </w:r>
                      </w:p>
                    </w:txbxContent>
                  </v:textbox>
                </v:rect>
                <v:line id="Line 55" o:spid="_x0000_s1083" style="position:absolute;visibility:visible;mso-wrap-style:square" from="19431,2588" to="30835,2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" strokecolor="#903" strokeweight="1pt"/>
                <v:line id="Line 56" o:spid="_x0000_s1084" style="position:absolute;flip:x;visibility:visible;mso-wrap-style:square" from="8051,2588" to="19431,2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" strokecolor="#903" strokeweight="1pt"/>
                <v:oval id="Oval 57" o:spid="_x0000_s1085" style="position:absolute;left:31216;top:18592;width:45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" fillcolor="#ffc" strokecolor="#903" strokeweight="1pt"/>
                <v:rect id="Rectangle 58" o:spid="_x0000_s1086" style="position:absolute;left:30308;top:20923;width:6718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<v:textbox style="mso-fit-shape-to-text:t" inset="0,0,0,0">
                    <w:txbxContent>
                      <w:p w14:paraId="407EBD52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View Suggestion</w:t>
                        </w:r>
                      </w:p>
                    </w:txbxContent>
                  </v:textbox>
                </v:rect>
                <v:oval id="Oval 59" o:spid="_x0000_s1087" style="position:absolute;left:31565;top:23317;width:4522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" fillcolor="#ffc" strokecolor="#903" strokeweight="1pt"/>
                <v:rect id="Rectangle 60" o:spid="_x0000_s1088" style="position:absolute;left:30118;top:25400;width:7512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" filled="f" stroked="f">
                  <v:textbox style="mso-fit-shape-to-text:t" inset="0,0,0,0">
                    <w:txbxContent>
                      <w:p w14:paraId="5931D757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Add More Request</w:t>
                        </w:r>
                      </w:p>
                    </w:txbxContent>
                  </v:textbox>
                </v:rect>
                <v:group id="Group 65" o:spid="_x0000_s1089" style="position:absolute;left:5289;top:13874;width:2445;height:3290" coordorigin="833,2185" coordsize="385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">
                  <v:oval id="Oval 61" o:spid="_x0000_s1090" style="position:absolute;left:942;top:2185;width:174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" filled="f" strokecolor="#903" strokeweight="1pt"/>
                  <v:line id="Line 62" o:spid="_x0000_s1091" style="position:absolute;visibility:visible;mso-wrap-style:square" from="1026,2354" to="1026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" strokecolor="#903" strokeweight="1pt"/>
                  <v:line id="Line 63" o:spid="_x0000_s1092" style="position:absolute;visibility:visible;mso-wrap-style:square" from="887,2399" to="1165,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" strokecolor="#903" strokeweight="1pt"/>
                  <v:shape id="Freeform 64" o:spid="_x0000_s1093" style="position:absolute;left:833;top:2515;width:385;height:188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" path="m,54l54,r54,54e" filled="f" strokecolor="#903" strokeweight="1pt">
                    <v:path arrowok="t" o:connecttype="custom" o:connectlocs="0,188;193,0;385,188" o:connectangles="0,0,0"/>
                  </v:shape>
                </v:group>
                <v:rect id="Rectangle 66" o:spid="_x0000_s1094" style="position:absolute;left:3917;top:17716;width:6820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" filled="f" stroked="f">
                  <v:textbox style="mso-fit-shape-to-text:t" inset="0,0,0,0">
                    <w:txbxContent>
                      <w:p w14:paraId="681F1BAA" w14:textId="77777777" w:rsidR="009B436A" w:rsidRDefault="009B436A" w:rsidP="00D23319">
                        <w:r w:rsidRPr="00583B4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Stateless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 Person</w:t>
                        </w:r>
                      </w:p>
                    </w:txbxContent>
                  </v:textbox>
                </v:rect>
                <v:line id="Line 68" o:spid="_x0000_s1095" style="position:absolute;flip:x;visibility:visible;mso-wrap-style:square" from="7715,11001" to="31216,1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" strokecolor="#903" strokeweight="1pt"/>
                <v:line id="Line 69" o:spid="_x0000_s1096" style="position:absolute;flip:x y;visibility:visible;mso-wrap-style:square" from="7715,15563" to="31216,19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" strokecolor="#903" strokeweight="1pt"/>
                <v:line id="Line 71" o:spid="_x0000_s1097" style="position:absolute;flip:x y;visibility:visible;mso-wrap-style:square" from="7715,15754" to="31565,2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" strokecolor="#903" strokeweight="1pt"/>
                <v:oval id="Oval 73" o:spid="_x0000_s1098" style="position:absolute;left:31216;top:14211;width:45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" fillcolor="#ffc" strokecolor="#903" strokeweight="1pt"/>
                <v:rect id="Rectangle 74" o:spid="_x0000_s1099" style="position:absolute;left:32154;top:12150;width:2273;height:1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" filled="f" stroked="f">
                  <v:textbox style="mso-fit-shape-to-text:t" inset="0,0,0,0">
                    <w:txbxContent>
                      <w:p w14:paraId="0C753AA7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Login</w:t>
                        </w:r>
                      </w:p>
                    </w:txbxContent>
                  </v:textbox>
                </v:rect>
                <v:line id="Line 76" o:spid="_x0000_s1100" style="position:absolute;flip:x y;visibility:visible;mso-wrap-style:square" from="7715,15335" to="31216,1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" strokecolor="#903" strokeweight="1pt"/>
                <v:oval id="Oval 77" o:spid="_x0000_s1101" style="position:absolute;left:31267;top:5708;width:45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" fillcolor="#ffc" strokecolor="#903" strokeweight="1pt"/>
                <v:rect id="Rectangle 78" o:spid="_x0000_s1102" style="position:absolute;left:31197;top:8051;width:4890;height: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" filled="f" stroked="f">
                  <v:textbox style="mso-fit-shape-to-text:t" inset="0,0,0,0">
                    <w:txbxContent>
                      <w:p w14:paraId="0857CFBE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Create User</w:t>
                        </w:r>
                      </w:p>
                    </w:txbxContent>
                  </v:textbox>
                </v:rect>
                <v:line id="Line 68" o:spid="_x0000_s1103" style="position:absolute;flip:x;visibility:visible;mso-wrap-style:square" from="7632,7143" to="31172,1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" strokecolor="#903" strokeweight="1pt"/>
                <v:oval id="Oval 31" o:spid="_x0000_s1104" style="position:absolute;left:30886;top:41835;width:45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" fillcolor="#ffc" strokecolor="#903" strokeweight="1pt"/>
                <v:rect id="Rectangle 42" o:spid="_x0000_s1105" style="position:absolute;left:28416;top:44178;width:8896;height: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" filled="f" stroked="f">
                  <v:textbox style="mso-fit-shape-to-text:t" inset="0,0,0,0">
                    <w:txbxContent>
                      <w:p w14:paraId="2BC972E8" w14:textId="77777777" w:rsidR="009B436A" w:rsidRDefault="009B436A" w:rsidP="00D2331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Answer More Request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209B0B5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08CCE27A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37192A2D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5B73E19A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07A2C84F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0AEB3FBE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7DF9029C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54E6096A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18041355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6F6665F7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46629683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4F34FB14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3E90FFCA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5BB1B3D6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4B4CEF36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6181B59E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482167C8" w14:textId="77777777" w:rsidR="00D23319" w:rsidRPr="002576BD" w:rsidRDefault="00D23319" w:rsidP="00D23319">
      <w:pPr>
        <w:jc w:val="thaiDistribute"/>
        <w:rPr>
          <w:rFonts w:ascii="TH Sarabun New" w:hAnsi="TH Sarabun New" w:cs="TH Sarabun New"/>
          <w:lang w:bidi="th-TH"/>
        </w:rPr>
      </w:pPr>
    </w:p>
    <w:p w14:paraId="44974763" w14:textId="77777777" w:rsidR="00D23319" w:rsidRDefault="00D23319" w:rsidP="00D23319">
      <w:pPr>
        <w:pStyle w:val="Caption"/>
        <w:jc w:val="center"/>
        <w:rPr>
          <w:rFonts w:ascii="TH Sarabun New" w:hAnsi="TH Sarabun New" w:cs="TH Sarabun New"/>
          <w:lang w:bidi="th-TH"/>
        </w:rPr>
      </w:pPr>
      <w:r w:rsidRPr="002576BD">
        <w:rPr>
          <w:rFonts w:ascii="TH Sarabun New" w:hAnsi="TH Sarabun New" w:cs="TH Sarabun New"/>
          <w:cs/>
          <w:lang w:bidi="th-TH"/>
        </w:rPr>
        <w:tab/>
      </w:r>
    </w:p>
    <w:bookmarkEnd w:id="33"/>
    <w:p w14:paraId="3AF840D9" w14:textId="6FCAA478" w:rsidR="00AC20C4" w:rsidRPr="00AC20C4" w:rsidRDefault="00AC20C4" w:rsidP="00AC20C4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  <w:lang w:bidi="th-TH"/>
        </w:rPr>
      </w:pPr>
      <w:r w:rsidRPr="00AC20C4">
        <w:rPr>
          <w:rFonts w:ascii="TH Sarabun New" w:hAnsi="TH Sarabun New" w:cs="TH Sarabun New"/>
          <w:sz w:val="32"/>
          <w:cs/>
          <w:lang w:bidi="th-TH"/>
        </w:rPr>
        <w:t xml:space="preserve">รูป </w:t>
      </w:r>
      <w:r>
        <w:rPr>
          <w:rFonts w:ascii="TH Sarabun New" w:hAnsi="TH Sarabun New" w:cs="TH Sarabun New" w:hint="cs"/>
          <w:sz w:val="32"/>
          <w:cs/>
          <w:lang w:bidi="th-TH"/>
        </w:rPr>
        <w:t>4</w:t>
      </w:r>
      <w:r w:rsidRPr="00AC20C4">
        <w:rPr>
          <w:rFonts w:ascii="TH Sarabun New" w:hAnsi="TH Sarabun New" w:cs="TH Sarabun New"/>
          <w:sz w:val="32"/>
          <w:cs/>
          <w:lang w:bidi="th-TH"/>
        </w:rPr>
        <w:t>.</w:t>
      </w:r>
      <w:r w:rsidRPr="00AC20C4">
        <w:rPr>
          <w:rFonts w:ascii="TH Sarabun New" w:hAnsi="TH Sarabun New" w:cs="TH Sarabun New"/>
          <w:sz w:val="32"/>
        </w:rPr>
        <w:t>2</w:t>
      </w:r>
      <w:r w:rsidRPr="00AC20C4">
        <w:rPr>
          <w:rFonts w:ascii="TH Sarabun New" w:hAnsi="TH Sarabun New" w:cs="TH Sarabun New"/>
          <w:sz w:val="32"/>
          <w:cs/>
          <w:lang w:bidi="th-TH"/>
        </w:rPr>
        <w:t xml:space="preserve"> </w:t>
      </w:r>
      <w:proofErr w:type="spellStart"/>
      <w:r w:rsidRPr="00AC20C4">
        <w:rPr>
          <w:rFonts w:ascii="TH Sarabun New" w:hAnsi="TH Sarabun New" w:cs="TH Sarabun New"/>
          <w:sz w:val="32"/>
          <w:cs/>
          <w:lang w:bidi="th-TH"/>
        </w:rPr>
        <w:t>ยูสเค</w:t>
      </w:r>
      <w:proofErr w:type="spellEnd"/>
      <w:r w:rsidRPr="00AC20C4">
        <w:rPr>
          <w:rFonts w:ascii="TH Sarabun New" w:hAnsi="TH Sarabun New" w:cs="TH Sarabun New"/>
          <w:sz w:val="32"/>
          <w:cs/>
          <w:lang w:bidi="th-TH"/>
        </w:rPr>
        <w:t>ส</w:t>
      </w:r>
      <w:proofErr w:type="spellStart"/>
      <w:r w:rsidRPr="00AC20C4">
        <w:rPr>
          <w:rFonts w:ascii="TH Sarabun New" w:hAnsi="TH Sarabun New" w:cs="TH Sarabun New"/>
          <w:sz w:val="32"/>
          <w:cs/>
          <w:lang w:bidi="th-TH"/>
        </w:rPr>
        <w:t>ได</w:t>
      </w:r>
      <w:proofErr w:type="spellEnd"/>
      <w:r w:rsidRPr="00AC20C4">
        <w:rPr>
          <w:rFonts w:ascii="TH Sarabun New" w:hAnsi="TH Sarabun New" w:cs="TH Sarabun New"/>
          <w:sz w:val="32"/>
          <w:cs/>
          <w:lang w:bidi="th-TH"/>
        </w:rPr>
        <w:t>อาแกรมแอปพลิ</w:t>
      </w:r>
      <w:proofErr w:type="spellStart"/>
      <w:r w:rsidRPr="00AC20C4">
        <w:rPr>
          <w:rFonts w:ascii="TH Sarabun New" w:hAnsi="TH Sarabun New" w:cs="TH Sarabun New"/>
          <w:sz w:val="32"/>
          <w:cs/>
          <w:lang w:bidi="th-TH"/>
        </w:rPr>
        <w:t>เค</w:t>
      </w:r>
      <w:proofErr w:type="spellEnd"/>
      <w:r w:rsidRPr="00AC20C4">
        <w:rPr>
          <w:rFonts w:ascii="TH Sarabun New" w:hAnsi="TH Sarabun New" w:cs="TH Sarabun New"/>
          <w:sz w:val="32"/>
          <w:cs/>
          <w:lang w:bidi="th-TH"/>
        </w:rPr>
        <w:t xml:space="preserve">ชันบุคคลไร้รัฐไร้สัญชาติ </w:t>
      </w:r>
      <w:r w:rsidRPr="00AC20C4">
        <w:rPr>
          <w:rFonts w:ascii="TH Sarabun New" w:hAnsi="TH Sarabun New" w:cs="TH Sarabun New"/>
          <w:sz w:val="32"/>
          <w:lang w:bidi="th-TH"/>
        </w:rPr>
        <w:t>STLP APP</w:t>
      </w:r>
      <w:r w:rsidRPr="00AC20C4">
        <w:rPr>
          <w:rFonts w:ascii="TH Sarabun New" w:hAnsi="TH Sarabun New" w:cs="TH Sarabun New"/>
          <w:sz w:val="32"/>
          <w:cs/>
          <w:lang w:bidi="th-TH"/>
        </w:rPr>
        <w:t xml:space="preserve"> บนมือถือ</w:t>
      </w:r>
    </w:p>
    <w:p w14:paraId="30C2B505" w14:textId="1950FBB2" w:rsidR="00D23319" w:rsidRDefault="00F85B4C" w:rsidP="00F85B4C">
      <w:pPr>
        <w:ind w:firstLine="720"/>
        <w:jc w:val="thaiDistribute"/>
        <w:rPr>
          <w:rFonts w:ascii="TH Sarabun New" w:hAnsi="TH Sarabun New" w:cs="TH Sarabun New"/>
        </w:rPr>
      </w:pPr>
      <w:r w:rsidRPr="00F85B4C">
        <w:rPr>
          <w:rFonts w:ascii="TH Sarabun New" w:hAnsi="TH Sarabun New" w:cs="TH Sarabun New"/>
          <w:cs/>
        </w:rPr>
        <w:t>ในแต่ละฟังก์ชันการท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งานจะได้รับการประเมินตามล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ดับความส</w:t>
      </w:r>
      <w:r w:rsidR="009B436A"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คัญ (</w:t>
      </w:r>
      <w:r w:rsidRPr="00F85B4C">
        <w:rPr>
          <w:rFonts w:ascii="TH Sarabun New" w:hAnsi="TH Sarabun New" w:cs="TH Sarabun New"/>
        </w:rPr>
        <w:t xml:space="preserve">Priority) </w:t>
      </w:r>
      <w:r w:rsidRPr="00F85B4C">
        <w:rPr>
          <w:rFonts w:ascii="TH Sarabun New" w:hAnsi="TH Sarabun New" w:cs="TH Sarabun New"/>
          <w:cs/>
        </w:rPr>
        <w:t>ที่ครอบคลุม</w:t>
      </w:r>
      <w:r w:rsidRPr="00F85B4C">
        <w:rPr>
          <w:rFonts w:ascii="TH Sarabun New" w:hAnsi="TH Sarabun New" w:cs="TH Sarabun New"/>
        </w:rPr>
        <w:t xml:space="preserve"> </w:t>
      </w:r>
      <w:r w:rsidRPr="00F85B4C">
        <w:rPr>
          <w:rFonts w:ascii="TH Sarabun New" w:hAnsi="TH Sarabun New" w:cs="TH Sarabun New"/>
          <w:cs/>
        </w:rPr>
        <w:t>ข้อก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หนดทั้งความส</w:t>
      </w:r>
      <w:r w:rsidR="001643AF"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คัญระดับสูง (</w:t>
      </w:r>
      <w:r w:rsidRPr="00F85B4C">
        <w:rPr>
          <w:rFonts w:ascii="TH Sarabun New" w:hAnsi="TH Sarabun New" w:cs="TH Sarabun New"/>
        </w:rPr>
        <w:t xml:space="preserve">High) </w:t>
      </w:r>
      <w:r w:rsidRPr="00F85B4C">
        <w:rPr>
          <w:rFonts w:ascii="TH Sarabun New" w:hAnsi="TH Sarabun New" w:cs="TH Sarabun New"/>
          <w:cs/>
        </w:rPr>
        <w:t>ระดับกลาง (</w:t>
      </w:r>
      <w:r w:rsidRPr="00F85B4C">
        <w:rPr>
          <w:rFonts w:ascii="TH Sarabun New" w:hAnsi="TH Sarabun New" w:cs="TH Sarabun New"/>
        </w:rPr>
        <w:t xml:space="preserve">Medium) </w:t>
      </w:r>
      <w:r w:rsidRPr="00F85B4C">
        <w:rPr>
          <w:rFonts w:ascii="TH Sarabun New" w:hAnsi="TH Sarabun New" w:cs="TH Sarabun New"/>
          <w:cs/>
        </w:rPr>
        <w:t>และระดับ</w:t>
      </w:r>
      <w:r w:rsidR="005A7C2F">
        <w:rPr>
          <w:rFonts w:ascii="TH Sarabun New" w:hAnsi="TH Sarabun New" w:cs="TH Sarabun New" w:hint="cs"/>
          <w:cs/>
          <w:lang w:bidi="th-TH"/>
        </w:rPr>
        <w:t>ต่ำ</w:t>
      </w:r>
      <w:r w:rsidRPr="00F85B4C">
        <w:rPr>
          <w:rFonts w:ascii="TH Sarabun New" w:hAnsi="TH Sarabun New" w:cs="TH Sarabun New"/>
          <w:cs/>
        </w:rPr>
        <w:t xml:space="preserve"> (</w:t>
      </w:r>
      <w:r w:rsidRPr="00F85B4C">
        <w:rPr>
          <w:rFonts w:ascii="TH Sarabun New" w:hAnsi="TH Sarabun New" w:cs="TH Sarabun New"/>
        </w:rPr>
        <w:t xml:space="preserve">Low) </w:t>
      </w:r>
      <w:r w:rsidRPr="00F85B4C">
        <w:rPr>
          <w:rFonts w:ascii="TH Sarabun New" w:hAnsi="TH Sarabun New" w:cs="TH Sarabun New"/>
          <w:cs/>
        </w:rPr>
        <w:t>ซึ่งมีรายละเอียดการ</w:t>
      </w:r>
      <w:r w:rsidRPr="00F85B4C">
        <w:rPr>
          <w:rFonts w:ascii="TH Sarabun New" w:hAnsi="TH Sarabun New" w:cs="TH Sarabun New"/>
        </w:rPr>
        <w:t xml:space="preserve"> </w:t>
      </w:r>
      <w:r w:rsidRPr="00F85B4C">
        <w:rPr>
          <w:rFonts w:ascii="TH Sarabun New" w:hAnsi="TH Sarabun New" w:cs="TH Sarabun New"/>
          <w:cs/>
        </w:rPr>
        <w:t>ประเมินล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ดับความส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คัญและก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หนดรหัสกรณีทดสอบแต่ละฟังก์ชันของระบบ โดยมีการระบุคุณสมบัติที่</w:t>
      </w:r>
      <w:r w:rsidRPr="00F85B4C">
        <w:rPr>
          <w:rFonts w:ascii="TH Sarabun New" w:hAnsi="TH Sarabun New" w:cs="TH Sarabun New"/>
        </w:rPr>
        <w:t xml:space="preserve"> </w:t>
      </w:r>
      <w:r w:rsidRPr="00F85B4C">
        <w:rPr>
          <w:rFonts w:ascii="TH Sarabun New" w:hAnsi="TH Sarabun New" w:cs="TH Sarabun New"/>
          <w:cs/>
        </w:rPr>
        <w:t>ได้รับการทดสอบแล้วจากเอกสารแผนการทดสอบ (</w:t>
      </w:r>
      <w:r w:rsidRPr="00F85B4C">
        <w:rPr>
          <w:rFonts w:ascii="TH Sarabun New" w:hAnsi="TH Sarabun New" w:cs="TH Sarabun New"/>
        </w:rPr>
        <w:t>TP-</w:t>
      </w:r>
      <w:r>
        <w:rPr>
          <w:rFonts w:ascii="TH Sarabun New" w:hAnsi="TH Sarabun New" w:cs="TH Sarabun New"/>
        </w:rPr>
        <w:t>STLP</w:t>
      </w:r>
      <w:r w:rsidRPr="00F85B4C">
        <w:rPr>
          <w:rFonts w:ascii="TH Sarabun New" w:hAnsi="TH Sarabun New" w:cs="TH Sarabun New"/>
        </w:rPr>
        <w:t xml:space="preserve">) </w:t>
      </w:r>
      <w:r w:rsidRPr="00F85B4C">
        <w:rPr>
          <w:rFonts w:ascii="TH Sarabun New" w:hAnsi="TH Sarabun New" w:cs="TH Sarabun New"/>
          <w:cs/>
        </w:rPr>
        <w:t>ดังต่อไปนี้</w:t>
      </w:r>
    </w:p>
    <w:p w14:paraId="0E66666B" w14:textId="0973DD02" w:rsidR="00AC20C4" w:rsidRDefault="00AC20C4" w:rsidP="00F85B4C">
      <w:pPr>
        <w:ind w:firstLine="720"/>
        <w:jc w:val="thaiDistribute"/>
        <w:rPr>
          <w:rFonts w:ascii="TH Sarabun New" w:hAnsi="TH Sarabun New" w:cs="TH Sarabun New"/>
        </w:rPr>
      </w:pPr>
    </w:p>
    <w:p w14:paraId="3CF249CD" w14:textId="36062087" w:rsidR="00AC20C4" w:rsidRDefault="00AC20C4" w:rsidP="00F85B4C">
      <w:pPr>
        <w:ind w:firstLine="720"/>
        <w:jc w:val="thaiDistribute"/>
        <w:rPr>
          <w:rFonts w:ascii="TH Sarabun New" w:hAnsi="TH Sarabun New" w:cs="TH Sarabun New"/>
        </w:rPr>
      </w:pPr>
    </w:p>
    <w:p w14:paraId="241AB9D4" w14:textId="3057CB3D" w:rsidR="00AC20C4" w:rsidRDefault="00AC20C4" w:rsidP="00F85B4C">
      <w:pPr>
        <w:ind w:firstLine="720"/>
        <w:jc w:val="thaiDistribute"/>
        <w:rPr>
          <w:rFonts w:ascii="TH Sarabun New" w:hAnsi="TH Sarabun New" w:cs="TH Sarabun New"/>
        </w:rPr>
      </w:pPr>
    </w:p>
    <w:p w14:paraId="331CB91B" w14:textId="6FF60165" w:rsidR="00AC20C4" w:rsidRDefault="00AC20C4" w:rsidP="00F85B4C">
      <w:pPr>
        <w:ind w:firstLine="720"/>
        <w:jc w:val="thaiDistribute"/>
        <w:rPr>
          <w:rFonts w:ascii="TH Sarabun New" w:hAnsi="TH Sarabun New" w:cs="TH Sarabun New"/>
        </w:rPr>
      </w:pPr>
    </w:p>
    <w:p w14:paraId="4BA06F8F" w14:textId="64E4A221" w:rsidR="00AC20C4" w:rsidRDefault="00AC20C4" w:rsidP="00F85B4C">
      <w:pPr>
        <w:ind w:firstLine="720"/>
        <w:jc w:val="thaiDistribute"/>
        <w:rPr>
          <w:rFonts w:ascii="TH Sarabun New" w:hAnsi="TH Sarabun New" w:cs="TH Sarabun New"/>
        </w:rPr>
      </w:pPr>
    </w:p>
    <w:p w14:paraId="322CBC62" w14:textId="77777777" w:rsidR="00AC20C4" w:rsidRDefault="00AC20C4" w:rsidP="00F85B4C">
      <w:pPr>
        <w:ind w:firstLine="720"/>
        <w:jc w:val="thaiDistribute"/>
        <w:rPr>
          <w:rFonts w:ascii="TH Sarabun New" w:hAnsi="TH Sarabun New" w:cs="TH Sarabun New"/>
        </w:rPr>
      </w:pPr>
    </w:p>
    <w:p w14:paraId="4CDEC6AB" w14:textId="3F61E185" w:rsidR="00F85B4C" w:rsidRDefault="00F85B4C" w:rsidP="00F85B4C">
      <w:pPr>
        <w:ind w:firstLine="720"/>
        <w:rPr>
          <w:rFonts w:ascii="TH Sarabun New" w:hAnsi="TH Sarabun New" w:cs="TH Sarabun New"/>
          <w:lang w:bidi="th-TH"/>
        </w:rPr>
      </w:pPr>
      <w:r w:rsidRPr="00F85B4C">
        <w:rPr>
          <w:rFonts w:ascii="TH Sarabun New" w:hAnsi="TH Sarabun New" w:cs="TH Sarabun New"/>
          <w:b/>
          <w:bCs/>
          <w:cs/>
        </w:rPr>
        <w:lastRenderedPageBreak/>
        <w:t xml:space="preserve">ตารางที่ </w:t>
      </w:r>
      <w:r w:rsidRPr="00F85B4C">
        <w:rPr>
          <w:rFonts w:ascii="TH Sarabun New" w:hAnsi="TH Sarabun New" w:cs="TH Sarabun New"/>
          <w:b/>
          <w:bCs/>
        </w:rPr>
        <w:t xml:space="preserve">TD-4.1 </w:t>
      </w:r>
      <w:r w:rsidRPr="00F85B4C">
        <w:rPr>
          <w:rFonts w:ascii="TH Sarabun New" w:hAnsi="TH Sarabun New" w:cs="TH Sarabun New"/>
          <w:cs/>
        </w:rPr>
        <w:t>แสดงล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คับความส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คัญ (</w:t>
      </w:r>
      <w:r w:rsidRPr="00F85B4C">
        <w:rPr>
          <w:rFonts w:ascii="TH Sarabun New" w:hAnsi="TH Sarabun New" w:cs="TH Sarabun New"/>
        </w:rPr>
        <w:t xml:space="preserve">Priority) </w:t>
      </w:r>
      <w:r w:rsidRPr="00F85B4C">
        <w:rPr>
          <w:rFonts w:ascii="TH Sarabun New" w:hAnsi="TH Sarabun New" w:cs="TH Sarabun New"/>
          <w:cs/>
        </w:rPr>
        <w:t>ของฟังก์ชันในแต่ละกรณีทดสอบ</w:t>
      </w:r>
    </w:p>
    <w:tbl>
      <w:tblPr>
        <w:tblStyle w:val="TableGrid"/>
        <w:tblW w:w="9354" w:type="dxa"/>
        <w:tblInd w:w="-5" w:type="dxa"/>
        <w:tblLook w:val="04A0" w:firstRow="1" w:lastRow="0" w:firstColumn="1" w:lastColumn="0" w:noHBand="0" w:noVBand="1"/>
      </w:tblPr>
      <w:tblGrid>
        <w:gridCol w:w="2551"/>
        <w:gridCol w:w="567"/>
        <w:gridCol w:w="2551"/>
        <w:gridCol w:w="567"/>
        <w:gridCol w:w="2551"/>
        <w:gridCol w:w="567"/>
      </w:tblGrid>
      <w:tr w:rsidR="00F85B4C" w:rsidRPr="00D7227B" w14:paraId="755D3910" w14:textId="77777777" w:rsidTr="00346C04">
        <w:trPr>
          <w:trHeight w:val="397"/>
        </w:trPr>
        <w:tc>
          <w:tcPr>
            <w:tcW w:w="2551" w:type="dxa"/>
          </w:tcPr>
          <w:p w14:paraId="36CDC1CB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Test Cases</w:t>
            </w:r>
          </w:p>
        </w:tc>
        <w:tc>
          <w:tcPr>
            <w:tcW w:w="567" w:type="dxa"/>
          </w:tcPr>
          <w:p w14:paraId="0E9064D6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EP</w:t>
            </w:r>
          </w:p>
        </w:tc>
        <w:tc>
          <w:tcPr>
            <w:tcW w:w="2551" w:type="dxa"/>
          </w:tcPr>
          <w:p w14:paraId="54792249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Test Cases</w:t>
            </w:r>
          </w:p>
        </w:tc>
        <w:tc>
          <w:tcPr>
            <w:tcW w:w="567" w:type="dxa"/>
          </w:tcPr>
          <w:p w14:paraId="46251B5E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EP</w:t>
            </w:r>
          </w:p>
        </w:tc>
        <w:tc>
          <w:tcPr>
            <w:tcW w:w="2551" w:type="dxa"/>
          </w:tcPr>
          <w:p w14:paraId="1897BE9E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Test Cases</w:t>
            </w:r>
          </w:p>
        </w:tc>
        <w:tc>
          <w:tcPr>
            <w:tcW w:w="567" w:type="dxa"/>
          </w:tcPr>
          <w:p w14:paraId="1078623B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EP</w:t>
            </w:r>
          </w:p>
        </w:tc>
      </w:tr>
      <w:tr w:rsidR="00F85B4C" w:rsidRPr="00D7227B" w14:paraId="265712BE" w14:textId="77777777" w:rsidTr="00346C04">
        <w:trPr>
          <w:trHeight w:val="397"/>
        </w:trPr>
        <w:tc>
          <w:tcPr>
            <w:tcW w:w="2551" w:type="dxa"/>
          </w:tcPr>
          <w:p w14:paraId="14630D88" w14:textId="77777777" w:rsidR="00F85B4C" w:rsidRPr="00D7227B" w:rsidRDefault="00F85B4C" w:rsidP="00346C04">
            <w:pPr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TC01 </w:t>
            </w:r>
            <w:proofErr w:type="spellStart"/>
            <w:r w:rsidRPr="00D7227B">
              <w:rPr>
                <w:rFonts w:ascii="TH Sarabun New" w:hAnsi="TH Sarabun New" w:cs="TH Sarabun New"/>
              </w:rPr>
              <w:t>SearchIDCardType</w:t>
            </w:r>
            <w:proofErr w:type="spellEnd"/>
          </w:p>
        </w:tc>
        <w:tc>
          <w:tcPr>
            <w:tcW w:w="567" w:type="dxa"/>
          </w:tcPr>
          <w:p w14:paraId="370AD17B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M</w:t>
            </w:r>
          </w:p>
        </w:tc>
        <w:tc>
          <w:tcPr>
            <w:tcW w:w="2551" w:type="dxa"/>
          </w:tcPr>
          <w:p w14:paraId="35132291" w14:textId="77777777" w:rsidR="00F85B4C" w:rsidRPr="00D7227B" w:rsidRDefault="00F85B4C" w:rsidP="00346C04">
            <w:pPr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TC02 </w:t>
            </w:r>
            <w:proofErr w:type="spellStart"/>
            <w:r w:rsidRPr="00D7227B">
              <w:rPr>
                <w:rFonts w:ascii="TH Sarabun New" w:hAnsi="TH Sarabun New" w:cs="TH Sarabun New"/>
              </w:rPr>
              <w:t>CreateUser</w:t>
            </w:r>
            <w:proofErr w:type="spellEnd"/>
          </w:p>
        </w:tc>
        <w:tc>
          <w:tcPr>
            <w:tcW w:w="567" w:type="dxa"/>
          </w:tcPr>
          <w:p w14:paraId="3A21E812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H</w:t>
            </w:r>
          </w:p>
        </w:tc>
        <w:tc>
          <w:tcPr>
            <w:tcW w:w="2551" w:type="dxa"/>
          </w:tcPr>
          <w:p w14:paraId="41D0DABF" w14:textId="77777777" w:rsidR="00F85B4C" w:rsidRPr="00D7227B" w:rsidRDefault="00F85B4C" w:rsidP="00346C04">
            <w:pPr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TC03 Login</w:t>
            </w:r>
          </w:p>
        </w:tc>
        <w:tc>
          <w:tcPr>
            <w:tcW w:w="567" w:type="dxa"/>
          </w:tcPr>
          <w:p w14:paraId="0464B3EC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M</w:t>
            </w:r>
          </w:p>
        </w:tc>
      </w:tr>
      <w:tr w:rsidR="00F85B4C" w:rsidRPr="00D7227B" w14:paraId="39158473" w14:textId="77777777" w:rsidTr="00346C04">
        <w:trPr>
          <w:trHeight w:val="397"/>
        </w:trPr>
        <w:tc>
          <w:tcPr>
            <w:tcW w:w="2551" w:type="dxa"/>
          </w:tcPr>
          <w:p w14:paraId="7576CABA" w14:textId="77777777" w:rsidR="00F85B4C" w:rsidRPr="00D7227B" w:rsidRDefault="00F85B4C" w:rsidP="00346C04">
            <w:pPr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TC04 </w:t>
            </w:r>
            <w:proofErr w:type="spellStart"/>
            <w:r w:rsidRPr="00D7227B">
              <w:rPr>
                <w:rFonts w:ascii="TH Sarabun New" w:hAnsi="TH Sarabun New" w:cs="TH Sarabun New"/>
              </w:rPr>
              <w:t>AddMoreRequest</w:t>
            </w:r>
            <w:proofErr w:type="spellEnd"/>
          </w:p>
        </w:tc>
        <w:tc>
          <w:tcPr>
            <w:tcW w:w="567" w:type="dxa"/>
          </w:tcPr>
          <w:p w14:paraId="694C3B40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M</w:t>
            </w:r>
          </w:p>
        </w:tc>
        <w:tc>
          <w:tcPr>
            <w:tcW w:w="2551" w:type="dxa"/>
          </w:tcPr>
          <w:p w14:paraId="2C8A05DB" w14:textId="77777777" w:rsidR="00F85B4C" w:rsidRPr="00D7227B" w:rsidRDefault="00F85B4C" w:rsidP="00346C04">
            <w:pPr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TC05 Select Staffs </w:t>
            </w:r>
            <w:proofErr w:type="gramStart"/>
            <w:r w:rsidRPr="00D7227B">
              <w:rPr>
                <w:rFonts w:ascii="TH Sarabun New" w:hAnsi="TH Sarabun New" w:cs="TH Sarabun New"/>
              </w:rPr>
              <w:t>For</w:t>
            </w:r>
            <w:proofErr w:type="gramEnd"/>
            <w:r w:rsidRPr="00D7227B">
              <w:rPr>
                <w:rFonts w:ascii="TH Sarabun New" w:hAnsi="TH Sarabun New" w:cs="TH Sarabun New"/>
              </w:rPr>
              <w:t xml:space="preserve"> Request</w:t>
            </w:r>
          </w:p>
        </w:tc>
        <w:tc>
          <w:tcPr>
            <w:tcW w:w="567" w:type="dxa"/>
          </w:tcPr>
          <w:p w14:paraId="460F62D9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L</w:t>
            </w:r>
          </w:p>
        </w:tc>
        <w:tc>
          <w:tcPr>
            <w:tcW w:w="2551" w:type="dxa"/>
          </w:tcPr>
          <w:p w14:paraId="574FF2D3" w14:textId="77777777" w:rsidR="00F85B4C" w:rsidRPr="00D7227B" w:rsidRDefault="00F85B4C" w:rsidP="00346C04">
            <w:pPr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TC06 Give Suggestion</w:t>
            </w:r>
          </w:p>
        </w:tc>
        <w:tc>
          <w:tcPr>
            <w:tcW w:w="567" w:type="dxa"/>
          </w:tcPr>
          <w:p w14:paraId="31237A3F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M</w:t>
            </w:r>
          </w:p>
        </w:tc>
      </w:tr>
      <w:tr w:rsidR="00F85B4C" w:rsidRPr="00D7227B" w14:paraId="5B425351" w14:textId="77777777" w:rsidTr="00346C04">
        <w:trPr>
          <w:trHeight w:val="397"/>
        </w:trPr>
        <w:tc>
          <w:tcPr>
            <w:tcW w:w="2551" w:type="dxa"/>
          </w:tcPr>
          <w:p w14:paraId="09870726" w14:textId="77777777" w:rsidR="00F85B4C" w:rsidRPr="00D7227B" w:rsidRDefault="00F85B4C" w:rsidP="00346C04">
            <w:pPr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TC07 Answer More Request</w:t>
            </w:r>
          </w:p>
        </w:tc>
        <w:tc>
          <w:tcPr>
            <w:tcW w:w="567" w:type="dxa"/>
          </w:tcPr>
          <w:p w14:paraId="1C29E857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L</w:t>
            </w:r>
          </w:p>
        </w:tc>
        <w:tc>
          <w:tcPr>
            <w:tcW w:w="2551" w:type="dxa"/>
          </w:tcPr>
          <w:p w14:paraId="0EC3198A" w14:textId="77777777" w:rsidR="00F85B4C" w:rsidRPr="00D7227B" w:rsidRDefault="00F85B4C" w:rsidP="00346C04">
            <w:pPr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TC08 </w:t>
            </w:r>
            <w:proofErr w:type="spellStart"/>
            <w:r w:rsidRPr="00D7227B">
              <w:rPr>
                <w:rFonts w:ascii="TH Sarabun New" w:hAnsi="TH Sarabun New" w:cs="TH Sarabun New"/>
              </w:rPr>
              <w:t>RequestForHelp</w:t>
            </w:r>
            <w:proofErr w:type="spellEnd"/>
          </w:p>
        </w:tc>
        <w:tc>
          <w:tcPr>
            <w:tcW w:w="567" w:type="dxa"/>
          </w:tcPr>
          <w:p w14:paraId="6DB784FE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M</w:t>
            </w:r>
          </w:p>
        </w:tc>
        <w:tc>
          <w:tcPr>
            <w:tcW w:w="2551" w:type="dxa"/>
          </w:tcPr>
          <w:p w14:paraId="3475F784" w14:textId="77777777" w:rsidR="00F85B4C" w:rsidRPr="00D7227B" w:rsidRDefault="00F85B4C" w:rsidP="00346C0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67" w:type="dxa"/>
          </w:tcPr>
          <w:p w14:paraId="2CA54484" w14:textId="77777777" w:rsidR="00F85B4C" w:rsidRPr="00D7227B" w:rsidRDefault="00F85B4C" w:rsidP="00346C04">
            <w:pPr>
              <w:jc w:val="center"/>
              <w:rPr>
                <w:rFonts w:ascii="TH Sarabun New" w:hAnsi="TH Sarabun New" w:cs="TH Sarabun New"/>
              </w:rPr>
            </w:pPr>
          </w:p>
        </w:tc>
      </w:tr>
    </w:tbl>
    <w:p w14:paraId="29157246" w14:textId="1BD8C49F" w:rsidR="00F85B4C" w:rsidRDefault="00F85B4C" w:rsidP="00F85B4C">
      <w:pPr>
        <w:ind w:firstLine="720"/>
        <w:jc w:val="thaiDistribute"/>
        <w:rPr>
          <w:rFonts w:ascii="TH Sarabun New" w:hAnsi="TH Sarabun New" w:cs="TH Sarabun New"/>
          <w:lang w:bidi="th-TH"/>
        </w:rPr>
      </w:pPr>
      <w:r w:rsidRPr="00F85B4C">
        <w:rPr>
          <w:rFonts w:ascii="TH Sarabun New" w:hAnsi="TH Sarabun New" w:cs="TH Sarabun New"/>
          <w:cs/>
        </w:rPr>
        <w:t>ภายหลังจากการศึกษาท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ความเข้าใจระบบตามมุมมองของผู้ทดสอบ และวิเคราะห์ฟังก์ชันที่ควร</w:t>
      </w:r>
      <w:r w:rsidRPr="00F85B4C">
        <w:rPr>
          <w:rFonts w:ascii="TH Sarabun New" w:hAnsi="TH Sarabun New" w:cs="TH Sarabun New"/>
        </w:rPr>
        <w:t xml:space="preserve"> </w:t>
      </w:r>
      <w:r w:rsidRPr="00F85B4C">
        <w:rPr>
          <w:rFonts w:ascii="TH Sarabun New" w:hAnsi="TH Sarabun New" w:cs="TH Sarabun New"/>
          <w:cs/>
        </w:rPr>
        <w:t>ได้รับการทดสอบ โดยการออกแบบการทดสอบจะประกอบด้วยการสร้างกรณีทดสอบที่ใช้ส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หรับการทดสอบ</w:t>
      </w:r>
      <w:r w:rsidRPr="00F85B4C">
        <w:rPr>
          <w:rFonts w:ascii="TH Sarabun New" w:hAnsi="TH Sarabun New" w:cs="TH Sarabun New"/>
        </w:rPr>
        <w:t xml:space="preserve"> </w:t>
      </w:r>
      <w:r w:rsidRPr="00F85B4C">
        <w:rPr>
          <w:rFonts w:ascii="TH Sarabun New" w:hAnsi="TH Sarabun New" w:cs="TH Sarabun New"/>
          <w:cs/>
        </w:rPr>
        <w:t>เป็นหลัก ซึ่งจะแสดงให้เห็นถึงรายละเอียดสถานการณ์ที่เกิดขึ้นแต่ละฟังก์ชันว่าจะท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งานได้ตามที่ก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85B4C">
        <w:rPr>
          <w:rFonts w:ascii="TH Sarabun New" w:hAnsi="TH Sarabun New" w:cs="TH Sarabun New"/>
          <w:cs/>
        </w:rPr>
        <w:t>หนดไว้</w:t>
      </w:r>
      <w:r w:rsidRPr="00F85B4C">
        <w:rPr>
          <w:rFonts w:ascii="TH Sarabun New" w:hAnsi="TH Sarabun New" w:cs="TH Sarabun New"/>
        </w:rPr>
        <w:t xml:space="preserve"> </w:t>
      </w:r>
      <w:r w:rsidRPr="00F85B4C">
        <w:rPr>
          <w:rFonts w:ascii="TH Sarabun New" w:hAnsi="TH Sarabun New" w:cs="TH Sarabun New"/>
          <w:cs/>
        </w:rPr>
        <w:t xml:space="preserve">หรือไม่ โดยมีออกแบบกรณีทดสอบที่เป็นไปรูปแบบตามมาตรฐาน </w:t>
      </w:r>
      <w:r w:rsidRPr="00F85B4C">
        <w:rPr>
          <w:rFonts w:ascii="TH Sarabun New" w:hAnsi="TH Sarabun New" w:cs="TH Sarabun New"/>
        </w:rPr>
        <w:t xml:space="preserve">IEEE829 </w:t>
      </w:r>
      <w:r w:rsidRPr="00F85B4C">
        <w:rPr>
          <w:rFonts w:ascii="TH Sarabun New" w:hAnsi="TH Sarabun New" w:cs="TH Sarabun New"/>
          <w:cs/>
        </w:rPr>
        <w:t>ซึ่งประกอบด้วยรายละเอียดของ</w:t>
      </w:r>
      <w:r w:rsidRPr="00F85B4C">
        <w:rPr>
          <w:rFonts w:ascii="TH Sarabun New" w:hAnsi="TH Sarabun New" w:cs="TH Sarabun New"/>
        </w:rPr>
        <w:t xml:space="preserve"> </w:t>
      </w:r>
      <w:r w:rsidRPr="00F85B4C">
        <w:rPr>
          <w:rFonts w:ascii="TH Sarabun New" w:hAnsi="TH Sarabun New" w:cs="TH Sarabun New"/>
          <w:cs/>
        </w:rPr>
        <w:t>แต่ละฟังก์ชัน ดังต่อ</w:t>
      </w:r>
      <w:r>
        <w:rPr>
          <w:rFonts w:ascii="TH Sarabun New" w:hAnsi="TH Sarabun New" w:cs="TH Sarabun New" w:hint="cs"/>
          <w:cs/>
          <w:lang w:bidi="th-TH"/>
        </w:rPr>
        <w:t>ไปนี้</w:t>
      </w:r>
    </w:p>
    <w:p w14:paraId="7E837FB7" w14:textId="15409919" w:rsidR="009D364A" w:rsidRPr="00B20595" w:rsidRDefault="005A6CB7" w:rsidP="005A6CB7">
      <w:pPr>
        <w:pStyle w:val="Heading3"/>
        <w:numPr>
          <w:ilvl w:val="0"/>
          <w:numId w:val="0"/>
        </w:numPr>
        <w:ind w:left="720"/>
        <w:rPr>
          <w:rFonts w:ascii="TH Sarabun New" w:hAnsi="TH Sarabun New" w:cs="TH Sarabun New"/>
          <w:b/>
          <w:bCs/>
          <w:i w:val="0"/>
          <w:iCs/>
          <w:sz w:val="32"/>
        </w:rPr>
      </w:pPr>
      <w:bookmarkStart w:id="34" w:name="_Toc8134402"/>
      <w:bookmarkStart w:id="35" w:name="_Toc8134652"/>
      <w:bookmarkStart w:id="36" w:name="_Toc8995607"/>
      <w:bookmarkStart w:id="37" w:name="_Toc9030768"/>
      <w:bookmarkStart w:id="38" w:name="_Toc9030829"/>
      <w:bookmarkStart w:id="39" w:name="_Toc9030872"/>
      <w:r>
        <w:rPr>
          <w:rFonts w:ascii="TH Sarabun New" w:hAnsi="TH Sarabun New" w:cs="TH Sarabun New"/>
          <w:b/>
          <w:bCs/>
          <w:i w:val="0"/>
          <w:iCs/>
          <w:sz w:val="32"/>
        </w:rPr>
        <w:t xml:space="preserve">4.1.1 </w:t>
      </w:r>
      <w:r w:rsidR="009D364A" w:rsidRPr="00B20595">
        <w:rPr>
          <w:rFonts w:ascii="TH Sarabun New" w:hAnsi="TH Sarabun New" w:cs="TH Sarabun New"/>
          <w:b/>
          <w:bCs/>
          <w:i w:val="0"/>
          <w:iCs/>
          <w:sz w:val="32"/>
        </w:rPr>
        <w:t xml:space="preserve">[TC01] </w:t>
      </w:r>
      <w:proofErr w:type="spellStart"/>
      <w:r w:rsidR="009D364A" w:rsidRPr="00B20595">
        <w:rPr>
          <w:rFonts w:ascii="TH Sarabun New" w:hAnsi="TH Sarabun New" w:cs="TH Sarabun New"/>
          <w:b/>
          <w:bCs/>
          <w:i w:val="0"/>
          <w:iCs/>
          <w:sz w:val="32"/>
        </w:rPr>
        <w:t>SearchIDCardType</w:t>
      </w:r>
      <w:bookmarkEnd w:id="34"/>
      <w:bookmarkEnd w:id="35"/>
      <w:bookmarkEnd w:id="36"/>
      <w:bookmarkEnd w:id="37"/>
      <w:bookmarkEnd w:id="38"/>
      <w:bookmarkEnd w:id="39"/>
      <w:proofErr w:type="spellEnd"/>
    </w:p>
    <w:p w14:paraId="65803E58" w14:textId="77777777" w:rsidR="009D364A" w:rsidRPr="00D7227B" w:rsidRDefault="009D364A" w:rsidP="009D364A">
      <w:pPr>
        <w:ind w:firstLine="720"/>
        <w:rPr>
          <w:rFonts w:ascii="TH Sarabun New" w:hAnsi="TH Sarabun New" w:cs="TH Sarabun New"/>
        </w:rPr>
      </w:pPr>
      <w:r w:rsidRPr="00D7227B">
        <w:rPr>
          <w:rFonts w:ascii="TH Sarabun New" w:hAnsi="TH Sarabun New" w:cs="TH Sarabun New"/>
          <w:cs/>
        </w:rPr>
        <w:t>ผู้ใช้งานกรอกเลประจ</w:t>
      </w:r>
      <w:r w:rsidRPr="00D7227B">
        <w:rPr>
          <w:rFonts w:ascii="TH Sarabun New" w:hAnsi="TH Sarabun New" w:cs="TH Sarabun New" w:hint="cs"/>
          <w:cs/>
          <w:lang w:bidi="th-TH"/>
        </w:rPr>
        <w:t>ำ</w:t>
      </w:r>
      <w:r w:rsidRPr="00D7227B">
        <w:rPr>
          <w:rFonts w:ascii="TH Sarabun New" w:hAnsi="TH Sarabun New" w:cs="TH Sarabun New"/>
          <w:cs/>
        </w:rPr>
        <w:t xml:space="preserve">ตัว </w:t>
      </w:r>
      <w:r w:rsidRPr="00D7227B">
        <w:rPr>
          <w:rFonts w:ascii="TH Sarabun New" w:hAnsi="TH Sarabun New" w:cs="TH Sarabun New"/>
        </w:rPr>
        <w:t xml:space="preserve">13 </w:t>
      </w:r>
      <w:r w:rsidRPr="00D7227B">
        <w:rPr>
          <w:rFonts w:ascii="TH Sarabun New" w:hAnsi="TH Sarabun New" w:cs="TH Sarabun New"/>
          <w:cs/>
        </w:rPr>
        <w:t>หลัก</w:t>
      </w:r>
      <w:r w:rsidRPr="00D7227B">
        <w:rPr>
          <w:rFonts w:ascii="TH Sarabun New" w:hAnsi="TH Sarabun New" w:cs="TH Sarabun New"/>
        </w:rPr>
        <w:t xml:space="preserve"> </w:t>
      </w:r>
      <w:r w:rsidRPr="00D7227B">
        <w:rPr>
          <w:rFonts w:ascii="TH Sarabun New" w:hAnsi="TH Sarabun New" w:cs="TH Sarabun New"/>
          <w:cs/>
        </w:rPr>
        <w:t>ของบุคคลไร้รัฐไร้สัญชาติเพื่อตรวจสอบข้อมูลของประเภทบัตรบุคคลไร้รัฐไร้สัญชาติ</w:t>
      </w:r>
    </w:p>
    <w:p w14:paraId="7A8E3087" w14:textId="3627779A" w:rsidR="009D364A" w:rsidRDefault="009D364A" w:rsidP="005A6CB7">
      <w:pPr>
        <w:pStyle w:val="BodyText"/>
        <w:ind w:left="0"/>
        <w:jc w:val="center"/>
      </w:pPr>
      <w:r w:rsidRPr="00D7227B">
        <w:rPr>
          <w:noProof/>
        </w:rPr>
        <w:drawing>
          <wp:inline distT="0" distB="0" distL="0" distR="0" wp14:anchorId="48D751C2" wp14:editId="07684996">
            <wp:extent cx="1828800" cy="3251253"/>
            <wp:effectExtent l="19050" t="19050" r="19050" b="25400"/>
            <wp:docPr id="19809" name="Picture 19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369" cy="3291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4257D" w14:textId="336901A7" w:rsidR="009D364A" w:rsidRPr="005A6CB7" w:rsidRDefault="009D364A" w:rsidP="005A6CB7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</w:rPr>
      </w:pPr>
      <w:bookmarkStart w:id="40" w:name="_Toc9030769"/>
      <w:bookmarkStart w:id="41" w:name="_Toc9030830"/>
      <w:bookmarkStart w:id="42" w:name="_Toc9030873"/>
      <w:r w:rsidRPr="005A6CB7">
        <w:rPr>
          <w:rFonts w:ascii="TH Sarabun New" w:hAnsi="TH Sarabun New" w:cs="TH Sarabun New"/>
          <w:sz w:val="32"/>
          <w:cs/>
          <w:lang w:bidi="th-TH"/>
        </w:rPr>
        <w:t xml:space="preserve">รูปที่ 4.1.1 หน้า </w:t>
      </w:r>
      <w:proofErr w:type="spellStart"/>
      <w:r w:rsidRPr="005A6CB7">
        <w:rPr>
          <w:rFonts w:ascii="TH Sarabun New" w:hAnsi="TH Sarabun New" w:cs="TH Sarabun New"/>
          <w:sz w:val="32"/>
          <w:lang w:bidi="th-TH"/>
        </w:rPr>
        <w:t>SearchIDCardType</w:t>
      </w:r>
      <w:bookmarkEnd w:id="40"/>
      <w:bookmarkEnd w:id="41"/>
      <w:bookmarkEnd w:id="42"/>
      <w:proofErr w:type="spellEnd"/>
    </w:p>
    <w:p w14:paraId="25E9515B" w14:textId="77777777" w:rsidR="009D364A" w:rsidRDefault="009D364A" w:rsidP="009D364A">
      <w:pPr>
        <w:pStyle w:val="BodyText"/>
        <w:jc w:val="center"/>
      </w:pPr>
    </w:p>
    <w:p w14:paraId="28716555" w14:textId="7FA4ED3B" w:rsidR="009D364A" w:rsidRPr="009D364A" w:rsidRDefault="009D364A" w:rsidP="009D364A">
      <w:pPr>
        <w:rPr>
          <w:rFonts w:ascii="TH Sarabun New" w:hAnsi="TH Sarabun New" w:cs="TH Sarabun New"/>
          <w:cs/>
          <w:lang w:bidi="th-TH"/>
        </w:rPr>
      </w:pPr>
      <w:r w:rsidRPr="009D364A">
        <w:rPr>
          <w:rFonts w:ascii="TH Sarabun New" w:hAnsi="TH Sarabun New" w:cs="TH Sarabun New"/>
          <w:b/>
          <w:bCs/>
          <w:cs/>
        </w:rPr>
        <w:lastRenderedPageBreak/>
        <w:t xml:space="preserve">ตารางที่ </w:t>
      </w:r>
      <w:r w:rsidRPr="009D364A">
        <w:rPr>
          <w:rFonts w:ascii="TH Sarabun New" w:hAnsi="TH Sarabun New" w:cs="TH Sarabun New"/>
          <w:b/>
          <w:bCs/>
        </w:rPr>
        <w:t>TD-4.</w:t>
      </w:r>
      <w:r w:rsidR="00385D87">
        <w:rPr>
          <w:rFonts w:ascii="TH Sarabun New" w:hAnsi="TH Sarabun New" w:cs="TH Sarabun New"/>
          <w:b/>
          <w:bCs/>
        </w:rPr>
        <w:t>1.1</w:t>
      </w:r>
      <w:r w:rsidRPr="009D364A">
        <w:rPr>
          <w:rFonts w:ascii="TH Sarabun New" w:hAnsi="TH Sarabun New" w:cs="TH Sarabun New"/>
        </w:rPr>
        <w:t xml:space="preserve"> </w:t>
      </w:r>
      <w:r w:rsidRPr="009D364A">
        <w:rPr>
          <w:rFonts w:ascii="TH Sarabun New" w:hAnsi="TH Sarabun New" w:cs="TH Sarabun New"/>
          <w:cs/>
        </w:rPr>
        <w:t>แสดงรายละเอียดรูปแบบของกรณีทดสอบ [</w:t>
      </w:r>
      <w:r w:rsidRPr="009D364A">
        <w:rPr>
          <w:rFonts w:ascii="TH Sarabun New" w:hAnsi="TH Sarabun New" w:cs="TH Sarabun New"/>
        </w:rPr>
        <w:t xml:space="preserve">TC01] </w:t>
      </w:r>
      <w:proofErr w:type="spellStart"/>
      <w:r w:rsidR="00385D87" w:rsidRPr="00D7227B">
        <w:rPr>
          <w:rFonts w:ascii="TH Sarabun New" w:hAnsi="TH Sarabun New" w:cs="TH Sarabun New"/>
          <w:lang w:bidi="th-TH"/>
        </w:rPr>
        <w:t>SearchIDCardType</w:t>
      </w:r>
      <w:proofErr w:type="spellEnd"/>
      <w:r w:rsidR="00385D87" w:rsidRPr="009D364A">
        <w:rPr>
          <w:rFonts w:ascii="TH Sarabun New" w:hAnsi="TH Sarabun New" w:cs="TH Sarabun New"/>
          <w:cs/>
        </w:rPr>
        <w:t xml:space="preserve"> </w:t>
      </w:r>
      <w:r w:rsidRPr="009D364A">
        <w:rPr>
          <w:rFonts w:ascii="TH Sarabun New" w:hAnsi="TH Sarabun New" w:cs="TH Sarabun New"/>
          <w:cs/>
        </w:rPr>
        <w:t>แบบสมบูรณ</w:t>
      </w:r>
      <w:r>
        <w:rPr>
          <w:rFonts w:ascii="TH Sarabun New" w:hAnsi="TH Sarabun New" w:cs="TH Sarabun New" w:hint="cs"/>
          <w:cs/>
          <w:lang w:bidi="th-TH"/>
        </w:rPr>
        <w:t>์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88"/>
        <w:gridCol w:w="1816"/>
        <w:gridCol w:w="1664"/>
        <w:gridCol w:w="2048"/>
        <w:gridCol w:w="1984"/>
        <w:gridCol w:w="1134"/>
      </w:tblGrid>
      <w:tr w:rsidR="009D364A" w:rsidRPr="009D364A" w14:paraId="10033748" w14:textId="77777777" w:rsidTr="008C4FDA">
        <w:trPr>
          <w:trHeight w:val="247"/>
          <w:jc w:val="center"/>
        </w:trPr>
        <w:tc>
          <w:tcPr>
            <w:tcW w:w="9634" w:type="dxa"/>
            <w:gridSpan w:val="6"/>
            <w:shd w:val="clear" w:color="auto" w:fill="D9D9D9" w:themeFill="background1" w:themeFillShade="D9"/>
          </w:tcPr>
          <w:p w14:paraId="1E6B28A6" w14:textId="66DA6B91" w:rsidR="009D364A" w:rsidRPr="009D364A" w:rsidRDefault="009D364A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Case </w:t>
            </w:r>
            <w:proofErr w:type="gramStart"/>
            <w:r>
              <w:rPr>
                <w:rFonts w:ascii="TH Sarabun New" w:hAnsi="TH Sarabun New" w:cs="TH Sarabun New"/>
              </w:rPr>
              <w:t>Template :</w:t>
            </w:r>
            <w:proofErr w:type="gramEnd"/>
            <w:r>
              <w:rPr>
                <w:rFonts w:ascii="TH Sarabun New" w:hAnsi="TH Sarabun New" w:cs="TH Sarabun New"/>
              </w:rPr>
              <w:t xml:space="preserve"> </w:t>
            </w:r>
            <w:r w:rsidRPr="00D7227B">
              <w:rPr>
                <w:rFonts w:ascii="TH Sarabun New" w:hAnsi="TH Sarabun New" w:cs="TH Sarabun New"/>
                <w:lang w:bidi="th-TH"/>
              </w:rPr>
              <w:t xml:space="preserve">Search </w:t>
            </w: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IDCardType</w:t>
            </w:r>
            <w:proofErr w:type="spellEnd"/>
          </w:p>
        </w:tc>
      </w:tr>
      <w:tr w:rsidR="009D364A" w:rsidRPr="009D364A" w14:paraId="143000ED" w14:textId="77777777" w:rsidTr="008C4FDA">
        <w:trPr>
          <w:jc w:val="center"/>
        </w:trPr>
        <w:tc>
          <w:tcPr>
            <w:tcW w:w="2804" w:type="dxa"/>
            <w:gridSpan w:val="2"/>
          </w:tcPr>
          <w:p w14:paraId="666C89DD" w14:textId="757AC331" w:rsidR="009D364A" w:rsidRPr="009D364A" w:rsidRDefault="009D364A" w:rsidP="009D364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6830" w:type="dxa"/>
            <w:gridSpan w:val="4"/>
            <w:vAlign w:val="center"/>
          </w:tcPr>
          <w:p w14:paraId="6CF1D2C7" w14:textId="6D954988" w:rsidR="009D364A" w:rsidRPr="009D364A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>แอปพลิ</w:t>
            </w:r>
            <w:proofErr w:type="spellStart"/>
            <w:r w:rsidRPr="002576BD">
              <w:rPr>
                <w:rFonts w:ascii="TH Sarabun New" w:hAnsi="TH Sarabun New" w:cs="TH Sarabun New"/>
                <w:cs/>
                <w:lang w:bidi="th-TH"/>
              </w:rPr>
              <w:t>เค</w:t>
            </w:r>
            <w:proofErr w:type="spellEnd"/>
            <w:r w:rsidRPr="002576BD">
              <w:rPr>
                <w:rFonts w:ascii="TH Sarabun New" w:hAnsi="TH Sarabun New" w:cs="TH Sarabun New"/>
                <w:cs/>
                <w:lang w:bidi="th-TH"/>
              </w:rPr>
              <w:t xml:space="preserve">ชันบุคคลไร้รัฐไร้สัญชาติ </w:t>
            </w:r>
            <w:r w:rsidRPr="002576BD">
              <w:rPr>
                <w:rFonts w:ascii="TH Sarabun New" w:hAnsi="TH Sarabun New" w:cs="TH Sarabun New"/>
                <w:lang w:bidi="th-TH"/>
              </w:rPr>
              <w:t>ST</w:t>
            </w:r>
            <w:r>
              <w:rPr>
                <w:rFonts w:ascii="TH Sarabun New" w:hAnsi="TH Sarabun New" w:cs="TH Sarabun New"/>
                <w:lang w:bidi="th-TH"/>
              </w:rPr>
              <w:t>LP</w:t>
            </w:r>
            <w:r w:rsidRPr="002576BD">
              <w:rPr>
                <w:rFonts w:ascii="TH Sarabun New" w:hAnsi="TH Sarabun New" w:cs="TH Sarabun New"/>
                <w:lang w:bidi="th-TH"/>
              </w:rPr>
              <w:t xml:space="preserve"> APP</w:t>
            </w:r>
          </w:p>
        </w:tc>
      </w:tr>
      <w:tr w:rsidR="009D364A" w:rsidRPr="009D364A" w14:paraId="72A1215A" w14:textId="77777777" w:rsidTr="008C4FDA">
        <w:trPr>
          <w:jc w:val="center"/>
        </w:trPr>
        <w:tc>
          <w:tcPr>
            <w:tcW w:w="2804" w:type="dxa"/>
            <w:gridSpan w:val="2"/>
          </w:tcPr>
          <w:p w14:paraId="10A0357B" w14:textId="52A46D7E" w:rsidR="009D364A" w:rsidRPr="009D364A" w:rsidRDefault="009D364A" w:rsidP="009D364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6830" w:type="dxa"/>
            <w:gridSpan w:val="4"/>
            <w:vAlign w:val="center"/>
          </w:tcPr>
          <w:p w14:paraId="6D3057B1" w14:textId="33B429EF" w:rsidR="009D364A" w:rsidRPr="009D364A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Medium Level</w:t>
            </w:r>
          </w:p>
        </w:tc>
      </w:tr>
      <w:tr w:rsidR="009D364A" w:rsidRPr="009D364A" w14:paraId="0683547B" w14:textId="77777777" w:rsidTr="008C4FDA">
        <w:trPr>
          <w:jc w:val="center"/>
        </w:trPr>
        <w:tc>
          <w:tcPr>
            <w:tcW w:w="2804" w:type="dxa"/>
            <w:gridSpan w:val="2"/>
          </w:tcPr>
          <w:p w14:paraId="2A8963DF" w14:textId="462B063B" w:rsidR="009D364A" w:rsidRPr="009D364A" w:rsidRDefault="009D364A" w:rsidP="009D364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Name / Scenario </w:t>
            </w:r>
          </w:p>
        </w:tc>
        <w:tc>
          <w:tcPr>
            <w:tcW w:w="6830" w:type="dxa"/>
            <w:gridSpan w:val="4"/>
            <w:vAlign w:val="center"/>
          </w:tcPr>
          <w:p w14:paraId="73C92452" w14:textId="42A02F0A" w:rsidR="009D364A" w:rsidRPr="009D364A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SearchIDCardType</w:t>
            </w:r>
            <w:proofErr w:type="spellEnd"/>
            <w:r>
              <w:rPr>
                <w:rFonts w:ascii="TH Sarabun New" w:hAnsi="TH Sarabun New" w:cs="TH Sarabun New"/>
              </w:rPr>
              <w:t xml:space="preserve"> / TC-STLP_01</w:t>
            </w:r>
          </w:p>
        </w:tc>
      </w:tr>
      <w:tr w:rsidR="009D364A" w:rsidRPr="009D364A" w14:paraId="55AAB7F5" w14:textId="77777777" w:rsidTr="008C4FDA">
        <w:trPr>
          <w:jc w:val="center"/>
        </w:trPr>
        <w:tc>
          <w:tcPr>
            <w:tcW w:w="2804" w:type="dxa"/>
            <w:gridSpan w:val="2"/>
          </w:tcPr>
          <w:p w14:paraId="774C9B5E" w14:textId="006B86FC" w:rsidR="009D364A" w:rsidRPr="009D364A" w:rsidRDefault="009D364A" w:rsidP="009D364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6830" w:type="dxa"/>
            <w:gridSpan w:val="4"/>
            <w:vAlign w:val="center"/>
          </w:tcPr>
          <w:p w14:paraId="50F15730" w14:textId="7425D583" w:rsidR="009D364A" w:rsidRPr="009D364A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ผู้</w:t>
            </w:r>
            <w:r w:rsidR="00E52CC7">
              <w:rPr>
                <w:rFonts w:ascii="TH Sarabun New" w:hAnsi="TH Sarabun New" w:cs="TH Sarabun New" w:hint="cs"/>
                <w:cs/>
                <w:lang w:bidi="th-TH"/>
              </w:rPr>
              <w:t>ที่เป็น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สมัครสมาชิก</w:t>
            </w:r>
            <w:r w:rsidR="00E52CC7">
              <w:rPr>
                <w:rFonts w:ascii="TH Sarabun New" w:hAnsi="TH Sarabun New" w:cs="TH Sarabun New" w:hint="cs"/>
                <w:cs/>
                <w:lang w:bidi="th-TH"/>
              </w:rPr>
              <w:t>หาข้อมูลตามหมายเลข</w:t>
            </w:r>
          </w:p>
        </w:tc>
      </w:tr>
      <w:tr w:rsidR="009D364A" w:rsidRPr="009D364A" w14:paraId="3F48E2D7" w14:textId="77777777" w:rsidTr="008C4FDA">
        <w:trPr>
          <w:jc w:val="center"/>
        </w:trPr>
        <w:tc>
          <w:tcPr>
            <w:tcW w:w="2804" w:type="dxa"/>
            <w:gridSpan w:val="2"/>
            <w:shd w:val="clear" w:color="auto" w:fill="D9D9D9" w:themeFill="background1" w:themeFillShade="D9"/>
          </w:tcPr>
          <w:p w14:paraId="116024F2" w14:textId="28F73968" w:rsidR="009D364A" w:rsidRPr="009D364A" w:rsidRDefault="009D364A" w:rsidP="009D364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6830" w:type="dxa"/>
            <w:gridSpan w:val="4"/>
            <w:vAlign w:val="center"/>
          </w:tcPr>
          <w:p w14:paraId="307623D1" w14:textId="6AB43632" w:rsidR="009D364A" w:rsidRPr="009D364A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9D364A" w:rsidRPr="009D364A" w14:paraId="1E9B19A2" w14:textId="77777777" w:rsidTr="008C4FDA">
        <w:trPr>
          <w:jc w:val="center"/>
        </w:trPr>
        <w:tc>
          <w:tcPr>
            <w:tcW w:w="9634" w:type="dxa"/>
            <w:gridSpan w:val="6"/>
          </w:tcPr>
          <w:p w14:paraId="47FBB6A8" w14:textId="635A56F9" w:rsidR="009D364A" w:rsidRPr="009D364A" w:rsidRDefault="009D364A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85D87" w:rsidRPr="009D364A" w14:paraId="0D192D8B" w14:textId="77777777" w:rsidTr="008C4FDA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41C2138D" w14:textId="7DF9B347" w:rsidR="009D364A" w:rsidRPr="009D364A" w:rsidRDefault="009D364A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3480" w:type="dxa"/>
            <w:gridSpan w:val="2"/>
            <w:shd w:val="clear" w:color="auto" w:fill="D9D9D9" w:themeFill="background1" w:themeFillShade="D9"/>
          </w:tcPr>
          <w:p w14:paraId="2C1A5BAF" w14:textId="718B2063" w:rsidR="009D364A" w:rsidRDefault="009D364A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15802985" w14:textId="6E3FC1EC" w:rsidR="009D364A" w:rsidRDefault="009D364A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3F332415" w14:textId="56F3E789" w:rsidR="009D364A" w:rsidRPr="009D364A" w:rsidRDefault="009D364A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7FC175E" w14:textId="16BF5745" w:rsidR="009D364A" w:rsidRPr="009D364A" w:rsidRDefault="009D364A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Pass/</w:t>
            </w:r>
            <w:proofErr w:type="spellStart"/>
            <w:r>
              <w:rPr>
                <w:rFonts w:ascii="TH Sarabun New" w:hAnsi="TH Sarabun New" w:cs="TH Sarabun New"/>
              </w:rPr>
              <w:t>Faill</w:t>
            </w:r>
            <w:proofErr w:type="spellEnd"/>
          </w:p>
        </w:tc>
      </w:tr>
      <w:tr w:rsidR="00385D87" w:rsidRPr="009D364A" w14:paraId="7C2B3FCD" w14:textId="77777777" w:rsidTr="008C4FDA">
        <w:trPr>
          <w:jc w:val="center"/>
        </w:trPr>
        <w:tc>
          <w:tcPr>
            <w:tcW w:w="988" w:type="dxa"/>
            <w:vMerge w:val="restart"/>
          </w:tcPr>
          <w:p w14:paraId="1A86D52A" w14:textId="5ACF032C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TC01</w:t>
            </w:r>
          </w:p>
        </w:tc>
        <w:tc>
          <w:tcPr>
            <w:tcW w:w="3480" w:type="dxa"/>
            <w:gridSpan w:val="2"/>
          </w:tcPr>
          <w:p w14:paraId="3EE19B1D" w14:textId="315E2075" w:rsidR="00385D87" w:rsidRPr="009D364A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Open App and go to page</w:t>
            </w:r>
          </w:p>
        </w:tc>
        <w:tc>
          <w:tcPr>
            <w:tcW w:w="2048" w:type="dxa"/>
          </w:tcPr>
          <w:p w14:paraId="674F0EB5" w14:textId="23E56A78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Activity Target</w:t>
            </w:r>
          </w:p>
        </w:tc>
        <w:tc>
          <w:tcPr>
            <w:tcW w:w="1984" w:type="dxa"/>
            <w:vAlign w:val="center"/>
          </w:tcPr>
          <w:p w14:paraId="35E0637E" w14:textId="70C5976C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vAlign w:val="center"/>
          </w:tcPr>
          <w:p w14:paraId="7C55A1C0" w14:textId="77777777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85D87" w:rsidRPr="009D364A" w14:paraId="63CF21C0" w14:textId="77777777" w:rsidTr="008C4FDA">
        <w:trPr>
          <w:jc w:val="center"/>
        </w:trPr>
        <w:tc>
          <w:tcPr>
            <w:tcW w:w="988" w:type="dxa"/>
            <w:vMerge/>
          </w:tcPr>
          <w:p w14:paraId="5488ADF1" w14:textId="77777777" w:rsidR="00385D87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80" w:type="dxa"/>
            <w:gridSpan w:val="2"/>
          </w:tcPr>
          <w:p w14:paraId="1A85C826" w14:textId="53C4F1ED" w:rsidR="00385D87" w:rsidRPr="00D7227B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D7227B">
              <w:rPr>
                <w:rFonts w:ascii="TH Sarabun New" w:hAnsi="TH Sarabun New" w:cs="TH Sarabun New"/>
              </w:rPr>
              <w:t>PersonID</w:t>
            </w:r>
            <w:proofErr w:type="spellEnd"/>
            <w:r w:rsidRPr="00D7227B">
              <w:rPr>
                <w:rFonts w:ascii="TH Sarabun New" w:hAnsi="TH Sarabun New" w:cs="TH Sarabun New"/>
              </w:rPr>
              <w:t xml:space="preserve"> in </w:t>
            </w:r>
            <w:proofErr w:type="spellStart"/>
            <w:r w:rsidRPr="00D7227B">
              <w:rPr>
                <w:rFonts w:ascii="TH Sarabun New" w:hAnsi="TH Sarabun New" w:cs="TH Sarabun New"/>
              </w:rPr>
              <w:t>PersonID</w:t>
            </w:r>
            <w:proofErr w:type="spellEnd"/>
            <w:r w:rsidRPr="00D7227B">
              <w:rPr>
                <w:rFonts w:ascii="TH Sarabun New" w:hAnsi="TH Sarabun New" w:cs="TH Sarabun New"/>
              </w:rPr>
              <w:t xml:space="preserve"> Field</w:t>
            </w:r>
          </w:p>
        </w:tc>
        <w:tc>
          <w:tcPr>
            <w:tcW w:w="2048" w:type="dxa"/>
          </w:tcPr>
          <w:p w14:paraId="195C2C3A" w14:textId="010809A1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6578958645780</w:t>
            </w:r>
          </w:p>
        </w:tc>
        <w:tc>
          <w:tcPr>
            <w:tcW w:w="1984" w:type="dxa"/>
            <w:vAlign w:val="center"/>
          </w:tcPr>
          <w:p w14:paraId="00197F6C" w14:textId="77777777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vAlign w:val="center"/>
          </w:tcPr>
          <w:p w14:paraId="6D39F73F" w14:textId="77777777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85D87" w:rsidRPr="009D364A" w14:paraId="7139DC4A" w14:textId="77777777" w:rsidTr="008C4FDA">
        <w:trPr>
          <w:jc w:val="center"/>
        </w:trPr>
        <w:tc>
          <w:tcPr>
            <w:tcW w:w="988" w:type="dxa"/>
            <w:vMerge/>
          </w:tcPr>
          <w:p w14:paraId="62BE4521" w14:textId="77777777" w:rsidR="00385D87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80" w:type="dxa"/>
            <w:gridSpan w:val="2"/>
          </w:tcPr>
          <w:p w14:paraId="386EE91E" w14:textId="1ABAC8EA" w:rsidR="00385D87" w:rsidRPr="00D7227B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Click Search Button</w:t>
            </w:r>
          </w:p>
        </w:tc>
        <w:tc>
          <w:tcPr>
            <w:tcW w:w="2048" w:type="dxa"/>
          </w:tcPr>
          <w:p w14:paraId="11F1ED7B" w14:textId="5C9C3108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ค้นหาสำเร็จ</w:t>
            </w:r>
          </w:p>
        </w:tc>
        <w:tc>
          <w:tcPr>
            <w:tcW w:w="1984" w:type="dxa"/>
            <w:vAlign w:val="center"/>
          </w:tcPr>
          <w:p w14:paraId="09304966" w14:textId="77777777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vAlign w:val="center"/>
          </w:tcPr>
          <w:p w14:paraId="1C7C8CFF" w14:textId="77777777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85D87" w:rsidRPr="009D364A" w14:paraId="3069AA0F" w14:textId="77777777" w:rsidTr="008C4FDA">
        <w:trPr>
          <w:jc w:val="center"/>
        </w:trPr>
        <w:tc>
          <w:tcPr>
            <w:tcW w:w="988" w:type="dxa"/>
            <w:vMerge/>
          </w:tcPr>
          <w:p w14:paraId="2E53B851" w14:textId="77777777" w:rsidR="00385D87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80" w:type="dxa"/>
            <w:gridSpan w:val="2"/>
          </w:tcPr>
          <w:p w14:paraId="5CD2C7A0" w14:textId="2CDBB249" w:rsidR="00385D87" w:rsidRPr="00D7227B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Close App</w:t>
            </w:r>
          </w:p>
        </w:tc>
        <w:tc>
          <w:tcPr>
            <w:tcW w:w="2048" w:type="dxa"/>
          </w:tcPr>
          <w:p w14:paraId="1D413AEA" w14:textId="77777777" w:rsidR="00385D87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</w:p>
        </w:tc>
        <w:tc>
          <w:tcPr>
            <w:tcW w:w="1984" w:type="dxa"/>
            <w:vAlign w:val="center"/>
          </w:tcPr>
          <w:p w14:paraId="6A7DEB29" w14:textId="77777777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34" w:type="dxa"/>
            <w:vAlign w:val="center"/>
          </w:tcPr>
          <w:p w14:paraId="7BB38105" w14:textId="77777777" w:rsidR="00385D87" w:rsidRPr="009D364A" w:rsidRDefault="00385D87" w:rsidP="009D364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85D87" w:rsidRPr="009D364A" w14:paraId="794B92FB" w14:textId="77777777" w:rsidTr="008C4FDA">
        <w:trPr>
          <w:jc w:val="center"/>
        </w:trPr>
        <w:tc>
          <w:tcPr>
            <w:tcW w:w="4468" w:type="dxa"/>
            <w:gridSpan w:val="3"/>
            <w:shd w:val="clear" w:color="auto" w:fill="D9D9D9" w:themeFill="background1" w:themeFillShade="D9"/>
          </w:tcPr>
          <w:p w14:paraId="6BDE0462" w14:textId="71573625" w:rsidR="00385D87" w:rsidRDefault="00385D87" w:rsidP="00385D87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Post Condition</w:t>
            </w:r>
          </w:p>
        </w:tc>
        <w:tc>
          <w:tcPr>
            <w:tcW w:w="5166" w:type="dxa"/>
            <w:gridSpan w:val="3"/>
          </w:tcPr>
          <w:p w14:paraId="61EA6C5A" w14:textId="5B0BDE5E" w:rsidR="00385D87" w:rsidRPr="009D364A" w:rsidRDefault="00385D87" w:rsidP="00385D87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-</w:t>
            </w:r>
          </w:p>
        </w:tc>
      </w:tr>
    </w:tbl>
    <w:p w14:paraId="57489852" w14:textId="404B3705" w:rsidR="005A6CB7" w:rsidRPr="00B20595" w:rsidRDefault="005A6CB7" w:rsidP="005A6CB7">
      <w:pPr>
        <w:pStyle w:val="Heading3"/>
        <w:numPr>
          <w:ilvl w:val="0"/>
          <w:numId w:val="0"/>
        </w:numPr>
        <w:ind w:left="720"/>
        <w:rPr>
          <w:rFonts w:ascii="TH Sarabun New" w:hAnsi="TH Sarabun New" w:cs="TH Sarabun New"/>
          <w:b/>
          <w:bCs/>
          <w:i w:val="0"/>
          <w:iCs/>
          <w:sz w:val="32"/>
        </w:rPr>
      </w:pPr>
      <w:bookmarkStart w:id="43" w:name="_Toc9030770"/>
      <w:bookmarkStart w:id="44" w:name="_Toc9030831"/>
      <w:bookmarkStart w:id="45" w:name="_Toc9030874"/>
      <w:r>
        <w:rPr>
          <w:rFonts w:ascii="TH Sarabun New" w:hAnsi="TH Sarabun New" w:cs="TH Sarabun New"/>
          <w:b/>
          <w:bCs/>
          <w:i w:val="0"/>
          <w:iCs/>
          <w:sz w:val="32"/>
        </w:rPr>
        <w:t xml:space="preserve">4.1.2 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>[TC0</w:t>
      </w:r>
      <w:r>
        <w:rPr>
          <w:rFonts w:ascii="TH Sarabun New" w:hAnsi="TH Sarabun New" w:cs="TH Sarabun New"/>
          <w:b/>
          <w:bCs/>
          <w:i w:val="0"/>
          <w:iCs/>
          <w:sz w:val="32"/>
        </w:rPr>
        <w:t>2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 xml:space="preserve">] </w:t>
      </w:r>
      <w:proofErr w:type="spellStart"/>
      <w:r w:rsidRPr="005A6CB7">
        <w:rPr>
          <w:rFonts w:ascii="TH Sarabun New" w:hAnsi="TH Sarabun New" w:cs="TH Sarabun New"/>
          <w:b/>
          <w:bCs/>
          <w:i w:val="0"/>
          <w:iCs/>
          <w:sz w:val="32"/>
        </w:rPr>
        <w:t>CreateUser</w:t>
      </w:r>
      <w:bookmarkEnd w:id="43"/>
      <w:bookmarkEnd w:id="44"/>
      <w:bookmarkEnd w:id="45"/>
      <w:proofErr w:type="spellEnd"/>
    </w:p>
    <w:p w14:paraId="3B1128F8" w14:textId="77777777" w:rsidR="005A6CB7" w:rsidRPr="00D7227B" w:rsidRDefault="005A6CB7" w:rsidP="005A6CB7">
      <w:pPr>
        <w:ind w:firstLine="720"/>
        <w:rPr>
          <w:rFonts w:ascii="TH Sarabun New" w:hAnsi="TH Sarabun New" w:cs="TH Sarabun New"/>
          <w:cs/>
          <w:lang w:bidi="th-TH"/>
        </w:rPr>
      </w:pPr>
      <w:r w:rsidRPr="00D7227B">
        <w:rPr>
          <w:rFonts w:ascii="TH Sarabun New" w:hAnsi="TH Sarabun New" w:cs="TH Sarabun New" w:hint="cs"/>
          <w:cs/>
          <w:lang w:bidi="th-TH"/>
        </w:rPr>
        <w:t>ผู้ใช้งานจะมี</w:t>
      </w:r>
      <w:proofErr w:type="spellStart"/>
      <w:r w:rsidRPr="00D7227B">
        <w:rPr>
          <w:rFonts w:ascii="TH Sarabun New" w:hAnsi="TH Sarabun New" w:cs="TH Sarabun New" w:hint="cs"/>
          <w:cs/>
          <w:lang w:bidi="th-TH"/>
        </w:rPr>
        <w:t>ฟิ</w:t>
      </w:r>
      <w:proofErr w:type="spellEnd"/>
      <w:r w:rsidRPr="00D7227B">
        <w:rPr>
          <w:rFonts w:ascii="TH Sarabun New" w:hAnsi="TH Sarabun New" w:cs="TH Sarabun New" w:hint="cs"/>
          <w:cs/>
          <w:lang w:bidi="th-TH"/>
        </w:rPr>
        <w:t>ลด์ให้ผู้ใช้งานกรอกรายละเอียดตามภาพเพื่อสร้างชื่อผู้ใช้งานสำหรับบุคคลไร้รัฐไร้สัญชาติ เพื่อเขียนคำร้องขอความช่วยเหลือ</w:t>
      </w:r>
    </w:p>
    <w:p w14:paraId="6435F59E" w14:textId="77777777" w:rsidR="005A6CB7" w:rsidRPr="00D7227B" w:rsidRDefault="005A6CB7" w:rsidP="005A6CB7">
      <w:pPr>
        <w:jc w:val="center"/>
        <w:rPr>
          <w:rFonts w:ascii="TH Sarabun New" w:hAnsi="TH Sarabun New" w:cs="TH Sarabun New"/>
          <w:lang w:bidi="th-TH"/>
        </w:rPr>
      </w:pPr>
      <w:r w:rsidRPr="00D722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BF632" wp14:editId="05009F14">
                <wp:simplePos x="0" y="0"/>
                <wp:positionH relativeFrom="column">
                  <wp:posOffset>3862429</wp:posOffset>
                </wp:positionH>
                <wp:positionV relativeFrom="paragraph">
                  <wp:posOffset>490855</wp:posOffset>
                </wp:positionV>
                <wp:extent cx="1828800" cy="272415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24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74ED" id="Rectangle 204" o:spid="_x0000_s1026" style="position:absolute;margin-left:304.15pt;margin-top:38.65pt;width:2in;height:21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" filled="f" strokecolor="#c0504d [3205]">
                <v:stroke joinstyle="round"/>
              </v:rect>
            </w:pict>
          </mc:Fallback>
        </mc:AlternateContent>
      </w:r>
      <w:r w:rsidRPr="00D722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37D9D" wp14:editId="49569E1E">
                <wp:simplePos x="0" y="0"/>
                <wp:positionH relativeFrom="column">
                  <wp:posOffset>36444</wp:posOffset>
                </wp:positionH>
                <wp:positionV relativeFrom="paragraph">
                  <wp:posOffset>651096</wp:posOffset>
                </wp:positionV>
                <wp:extent cx="1828800" cy="2629535"/>
                <wp:effectExtent l="0" t="0" r="19050" b="1841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295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63736" id="Rectangle 202" o:spid="_x0000_s1026" style="position:absolute;margin-left:2.85pt;margin-top:51.25pt;width:2in;height:20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" filled="f" strokecolor="#c0504d [3205]">
                <v:stroke joinstyle="round"/>
              </v:rect>
            </w:pict>
          </mc:Fallback>
        </mc:AlternateContent>
      </w:r>
      <w:r w:rsidRPr="00D722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CB393" wp14:editId="6B81DD99">
                <wp:simplePos x="0" y="0"/>
                <wp:positionH relativeFrom="column">
                  <wp:posOffset>1943100</wp:posOffset>
                </wp:positionH>
                <wp:positionV relativeFrom="paragraph">
                  <wp:posOffset>481330</wp:posOffset>
                </wp:positionV>
                <wp:extent cx="1828800" cy="2629535"/>
                <wp:effectExtent l="0" t="0" r="19050" b="1841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295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51C01" id="Rectangle 203" o:spid="_x0000_s1026" style="position:absolute;margin-left:153pt;margin-top:37.9pt;width:2in;height:20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" filled="f" strokecolor="#c0504d [3205]">
                <v:stroke joinstyle="round"/>
              </v:rect>
            </w:pict>
          </mc:Fallback>
        </mc:AlternateContent>
      </w:r>
      <w:r w:rsidRPr="00D7227B">
        <w:rPr>
          <w:noProof/>
        </w:rPr>
        <w:drawing>
          <wp:inline distT="0" distB="0" distL="0" distR="0" wp14:anchorId="701F368F" wp14:editId="787CEF14">
            <wp:extent cx="1828800" cy="3251252"/>
            <wp:effectExtent l="19050" t="19050" r="19050" b="25400"/>
            <wp:docPr id="19814" name="Picture 19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77" cy="3260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227B">
        <w:rPr>
          <w:rFonts w:ascii="TH Sarabun New" w:hAnsi="TH Sarabun New" w:cs="TH Sarabun New" w:hint="cs"/>
          <w:cs/>
          <w:lang w:bidi="th-TH"/>
        </w:rPr>
        <w:t xml:space="preserve"> </w:t>
      </w:r>
      <w:r w:rsidRPr="00D7227B">
        <w:rPr>
          <w:noProof/>
        </w:rPr>
        <w:drawing>
          <wp:inline distT="0" distB="0" distL="0" distR="0" wp14:anchorId="6BECB817" wp14:editId="735F44DC">
            <wp:extent cx="1828800" cy="3251253"/>
            <wp:effectExtent l="19050" t="19050" r="19050" b="25400"/>
            <wp:docPr id="19815" name="Picture 19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03" cy="32789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227B">
        <w:rPr>
          <w:rFonts w:ascii="TH Sarabun New" w:hAnsi="TH Sarabun New" w:cs="TH Sarabun New" w:hint="cs"/>
          <w:cs/>
          <w:lang w:bidi="th-TH"/>
        </w:rPr>
        <w:t xml:space="preserve"> </w:t>
      </w:r>
      <w:r w:rsidRPr="00D7227B">
        <w:rPr>
          <w:noProof/>
        </w:rPr>
        <w:drawing>
          <wp:inline distT="0" distB="0" distL="0" distR="0" wp14:anchorId="28E1AB87" wp14:editId="747E1A67">
            <wp:extent cx="1838325" cy="3268186"/>
            <wp:effectExtent l="19050" t="19050" r="9525" b="27940"/>
            <wp:docPr id="19816" name="Picture 19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09" cy="329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CA35E" w14:textId="77777777" w:rsidR="005A6CB7" w:rsidRPr="00D7227B" w:rsidRDefault="005A6CB7" w:rsidP="005A6CB7">
      <w:pPr>
        <w:jc w:val="center"/>
        <w:rPr>
          <w:rFonts w:ascii="TH Sarabun New" w:hAnsi="TH Sarabun New" w:cs="TH Sarabun New"/>
          <w:lang w:bidi="th-TH"/>
        </w:rPr>
      </w:pPr>
    </w:p>
    <w:p w14:paraId="36B3EF04" w14:textId="77777777" w:rsidR="005A6CB7" w:rsidRPr="00D7227B" w:rsidRDefault="005A6CB7" w:rsidP="005A6CB7">
      <w:pPr>
        <w:jc w:val="center"/>
        <w:rPr>
          <w:rFonts w:ascii="TH Sarabun New" w:hAnsi="TH Sarabun New" w:cs="TH Sarabun New"/>
          <w:lang w:bidi="th-TH"/>
        </w:rPr>
      </w:pPr>
      <w:r w:rsidRPr="00D722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C7E2BF" wp14:editId="235280A5">
                <wp:simplePos x="0" y="0"/>
                <wp:positionH relativeFrom="column">
                  <wp:posOffset>925830</wp:posOffset>
                </wp:positionH>
                <wp:positionV relativeFrom="paragraph">
                  <wp:posOffset>467995</wp:posOffset>
                </wp:positionV>
                <wp:extent cx="1895475" cy="2912110"/>
                <wp:effectExtent l="0" t="0" r="28575" b="2159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9121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EA58" id="Rectangle 205" o:spid="_x0000_s1026" style="position:absolute;margin-left:72.9pt;margin-top:36.85pt;width:149.25pt;height:2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" filled="f" strokecolor="#c0504d [3205]">
                <v:stroke joinstyle="round"/>
              </v:rect>
            </w:pict>
          </mc:Fallback>
        </mc:AlternateContent>
      </w:r>
      <w:r w:rsidRPr="00D722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E09D1" wp14:editId="2E6B6288">
                <wp:simplePos x="0" y="0"/>
                <wp:positionH relativeFrom="column">
                  <wp:posOffset>2886074</wp:posOffset>
                </wp:positionH>
                <wp:positionV relativeFrom="paragraph">
                  <wp:posOffset>420370</wp:posOffset>
                </wp:positionV>
                <wp:extent cx="1901825" cy="2590800"/>
                <wp:effectExtent l="0" t="0" r="2222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2590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7491A" id="Rectangle 206" o:spid="_x0000_s1026" style="position:absolute;margin-left:227.25pt;margin-top:33.1pt;width:149.75pt;height:20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" filled="f" strokecolor="#c0504d [3205]">
                <v:stroke joinstyle="round"/>
              </v:rect>
            </w:pict>
          </mc:Fallback>
        </mc:AlternateContent>
      </w:r>
      <w:r w:rsidRPr="00D7227B">
        <w:rPr>
          <w:noProof/>
        </w:rPr>
        <w:drawing>
          <wp:inline distT="0" distB="0" distL="0" distR="0" wp14:anchorId="68AFB972" wp14:editId="386A338A">
            <wp:extent cx="1895475" cy="3369788"/>
            <wp:effectExtent l="19050" t="19050" r="9525" b="21590"/>
            <wp:docPr id="19817" name="Picture 19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399" cy="33820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227B">
        <w:rPr>
          <w:rFonts w:ascii="TH Sarabun New" w:hAnsi="TH Sarabun New" w:cs="TH Sarabun New"/>
          <w:lang w:bidi="th-TH"/>
        </w:rPr>
        <w:t xml:space="preserve"> </w:t>
      </w:r>
      <w:r w:rsidRPr="00D7227B">
        <w:rPr>
          <w:noProof/>
        </w:rPr>
        <w:drawing>
          <wp:inline distT="0" distB="0" distL="0" distR="0" wp14:anchorId="5D4808E7" wp14:editId="2F8A629B">
            <wp:extent cx="1901993" cy="3381375"/>
            <wp:effectExtent l="19050" t="19050" r="22225" b="9525"/>
            <wp:docPr id="20992" name="Picture 20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80" cy="34085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54A31" w14:textId="4C954227" w:rsidR="005A6CB7" w:rsidRPr="00D7227B" w:rsidRDefault="005A6CB7" w:rsidP="005A6CB7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  <w:lang w:bidi="th-TH"/>
        </w:rPr>
      </w:pPr>
      <w:bookmarkStart w:id="46" w:name="_Toc9030771"/>
      <w:bookmarkStart w:id="47" w:name="_Toc9030832"/>
      <w:bookmarkStart w:id="48" w:name="_Toc9030875"/>
      <w:r w:rsidRPr="00D7227B">
        <w:rPr>
          <w:rFonts w:ascii="TH Sarabun New" w:hAnsi="TH Sarabun New" w:cs="TH Sarabun New"/>
          <w:sz w:val="32"/>
          <w:cs/>
          <w:lang w:bidi="th-TH"/>
        </w:rPr>
        <w:t xml:space="preserve">รูปที่ </w:t>
      </w:r>
      <w:r>
        <w:rPr>
          <w:rFonts w:ascii="TH Sarabun New" w:hAnsi="TH Sarabun New" w:cs="TH Sarabun New" w:hint="cs"/>
          <w:sz w:val="32"/>
          <w:cs/>
          <w:lang w:bidi="th-TH"/>
        </w:rPr>
        <w:t>4.1</w:t>
      </w:r>
      <w:r w:rsidRPr="00D7227B">
        <w:rPr>
          <w:rFonts w:ascii="TH Sarabun New" w:hAnsi="TH Sarabun New" w:cs="TH Sarabun New"/>
          <w:sz w:val="32"/>
          <w:cs/>
          <w:lang w:bidi="th-TH"/>
        </w:rPr>
        <w:t xml:space="preserve">.2 คูมือการใช้งานหน้า </w:t>
      </w:r>
      <w:proofErr w:type="spellStart"/>
      <w:r w:rsidRPr="00D7227B">
        <w:rPr>
          <w:rFonts w:ascii="TH Sarabun New" w:hAnsi="TH Sarabun New" w:cs="TH Sarabun New"/>
          <w:sz w:val="32"/>
          <w:lang w:bidi="th-TH"/>
        </w:rPr>
        <w:t>CreateUser</w:t>
      </w:r>
      <w:bookmarkEnd w:id="46"/>
      <w:bookmarkEnd w:id="47"/>
      <w:bookmarkEnd w:id="48"/>
      <w:proofErr w:type="spellEnd"/>
    </w:p>
    <w:p w14:paraId="046B6991" w14:textId="5AA129E7" w:rsidR="005A6CB7" w:rsidRPr="009D364A" w:rsidRDefault="005A6CB7" w:rsidP="005A6CB7">
      <w:pPr>
        <w:rPr>
          <w:rFonts w:ascii="TH Sarabun New" w:hAnsi="TH Sarabun New" w:cs="TH Sarabun New"/>
          <w:cs/>
          <w:lang w:bidi="th-TH"/>
        </w:rPr>
      </w:pPr>
      <w:r w:rsidRPr="009D364A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9D364A">
        <w:rPr>
          <w:rFonts w:ascii="TH Sarabun New" w:hAnsi="TH Sarabun New" w:cs="TH Sarabun New"/>
          <w:b/>
          <w:bCs/>
        </w:rPr>
        <w:t>TD-4.</w:t>
      </w:r>
      <w:r>
        <w:rPr>
          <w:rFonts w:ascii="TH Sarabun New" w:hAnsi="TH Sarabun New" w:cs="TH Sarabun New"/>
          <w:b/>
          <w:bCs/>
        </w:rPr>
        <w:t>1.2</w:t>
      </w:r>
      <w:r w:rsidRPr="009D364A">
        <w:rPr>
          <w:rFonts w:ascii="TH Sarabun New" w:hAnsi="TH Sarabun New" w:cs="TH Sarabun New"/>
        </w:rPr>
        <w:t xml:space="preserve"> </w:t>
      </w:r>
      <w:r w:rsidRPr="009D364A">
        <w:rPr>
          <w:rFonts w:ascii="TH Sarabun New" w:hAnsi="TH Sarabun New" w:cs="TH Sarabun New"/>
          <w:cs/>
        </w:rPr>
        <w:t>แสดงรายละเอียดรูปแบบของกรณีทดสอบ [</w:t>
      </w:r>
      <w:r w:rsidRPr="009D364A">
        <w:rPr>
          <w:rFonts w:ascii="TH Sarabun New" w:hAnsi="TH Sarabun New" w:cs="TH Sarabun New"/>
        </w:rPr>
        <w:t>TC0</w:t>
      </w:r>
      <w:r w:rsidR="00E52CC7">
        <w:rPr>
          <w:rFonts w:ascii="TH Sarabun New" w:hAnsi="TH Sarabun New" w:cs="TH Sarabun New"/>
        </w:rPr>
        <w:t>2</w:t>
      </w:r>
      <w:r w:rsidRPr="009D364A">
        <w:rPr>
          <w:rFonts w:ascii="TH Sarabun New" w:hAnsi="TH Sarabun New" w:cs="TH Sarabun New"/>
        </w:rPr>
        <w:t xml:space="preserve">] </w:t>
      </w:r>
      <w:proofErr w:type="spellStart"/>
      <w:r w:rsidR="00E52CC7" w:rsidRPr="00D7227B">
        <w:rPr>
          <w:rFonts w:ascii="TH Sarabun New" w:hAnsi="TH Sarabun New" w:cs="TH Sarabun New"/>
          <w:lang w:bidi="th-TH"/>
        </w:rPr>
        <w:t>CreateUser</w:t>
      </w:r>
      <w:proofErr w:type="spellEnd"/>
      <w:r w:rsidRPr="009D364A">
        <w:rPr>
          <w:rFonts w:ascii="TH Sarabun New" w:hAnsi="TH Sarabun New" w:cs="TH Sarabun New"/>
          <w:cs/>
        </w:rPr>
        <w:t xml:space="preserve"> แบบสมบูรณ</w:t>
      </w:r>
      <w:r>
        <w:rPr>
          <w:rFonts w:ascii="TH Sarabun New" w:hAnsi="TH Sarabun New" w:cs="TH Sarabun New" w:hint="cs"/>
          <w:cs/>
          <w:lang w:bidi="th-TH"/>
        </w:rPr>
        <w:t>์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704"/>
        <w:gridCol w:w="1994"/>
        <w:gridCol w:w="1392"/>
        <w:gridCol w:w="2658"/>
        <w:gridCol w:w="1775"/>
        <w:gridCol w:w="1111"/>
      </w:tblGrid>
      <w:tr w:rsidR="005A6CB7" w:rsidRPr="009D364A" w14:paraId="30BA1A36" w14:textId="77777777" w:rsidTr="008C4FDA">
        <w:trPr>
          <w:trHeight w:val="247"/>
          <w:jc w:val="center"/>
        </w:trPr>
        <w:tc>
          <w:tcPr>
            <w:tcW w:w="9634" w:type="dxa"/>
            <w:gridSpan w:val="6"/>
            <w:shd w:val="clear" w:color="auto" w:fill="D9D9D9" w:themeFill="background1" w:themeFillShade="D9"/>
          </w:tcPr>
          <w:p w14:paraId="27BDA044" w14:textId="084047FD" w:rsidR="005A6CB7" w:rsidRPr="009D364A" w:rsidRDefault="005A6CB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Case </w:t>
            </w:r>
            <w:proofErr w:type="gramStart"/>
            <w:r>
              <w:rPr>
                <w:rFonts w:ascii="TH Sarabun New" w:hAnsi="TH Sarabun New" w:cs="TH Sarabun New"/>
              </w:rPr>
              <w:t>Template :</w:t>
            </w:r>
            <w:proofErr w:type="gramEnd"/>
            <w:r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="008D510C" w:rsidRPr="00D7227B">
              <w:rPr>
                <w:rFonts w:ascii="TH Sarabun New" w:hAnsi="TH Sarabun New" w:cs="TH Sarabun New"/>
                <w:lang w:bidi="th-TH"/>
              </w:rPr>
              <w:t>CreateUser</w:t>
            </w:r>
            <w:proofErr w:type="spellEnd"/>
          </w:p>
        </w:tc>
      </w:tr>
      <w:tr w:rsidR="005A6CB7" w:rsidRPr="009D364A" w14:paraId="00A15C31" w14:textId="77777777" w:rsidTr="005F1835">
        <w:trPr>
          <w:jc w:val="center"/>
        </w:trPr>
        <w:tc>
          <w:tcPr>
            <w:tcW w:w="2703" w:type="dxa"/>
            <w:gridSpan w:val="2"/>
          </w:tcPr>
          <w:p w14:paraId="6E8C445C" w14:textId="77777777" w:rsidR="005A6CB7" w:rsidRPr="009D364A" w:rsidRDefault="005A6CB7" w:rsidP="00346C04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6931" w:type="dxa"/>
            <w:gridSpan w:val="4"/>
            <w:vAlign w:val="center"/>
          </w:tcPr>
          <w:p w14:paraId="162766D9" w14:textId="77777777" w:rsidR="005A6CB7" w:rsidRPr="009D364A" w:rsidRDefault="005A6CB7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>แอปพลิ</w:t>
            </w:r>
            <w:proofErr w:type="spellStart"/>
            <w:r w:rsidRPr="002576BD">
              <w:rPr>
                <w:rFonts w:ascii="TH Sarabun New" w:hAnsi="TH Sarabun New" w:cs="TH Sarabun New"/>
                <w:cs/>
                <w:lang w:bidi="th-TH"/>
              </w:rPr>
              <w:t>เค</w:t>
            </w:r>
            <w:proofErr w:type="spellEnd"/>
            <w:r w:rsidRPr="002576BD">
              <w:rPr>
                <w:rFonts w:ascii="TH Sarabun New" w:hAnsi="TH Sarabun New" w:cs="TH Sarabun New"/>
                <w:cs/>
                <w:lang w:bidi="th-TH"/>
              </w:rPr>
              <w:t xml:space="preserve">ชันบุคคลไร้รัฐไร้สัญชาติ </w:t>
            </w:r>
            <w:r w:rsidRPr="002576BD">
              <w:rPr>
                <w:rFonts w:ascii="TH Sarabun New" w:hAnsi="TH Sarabun New" w:cs="TH Sarabun New"/>
                <w:lang w:bidi="th-TH"/>
              </w:rPr>
              <w:t>ST</w:t>
            </w:r>
            <w:r>
              <w:rPr>
                <w:rFonts w:ascii="TH Sarabun New" w:hAnsi="TH Sarabun New" w:cs="TH Sarabun New"/>
                <w:lang w:bidi="th-TH"/>
              </w:rPr>
              <w:t>LP</w:t>
            </w:r>
            <w:r w:rsidRPr="002576BD">
              <w:rPr>
                <w:rFonts w:ascii="TH Sarabun New" w:hAnsi="TH Sarabun New" w:cs="TH Sarabun New"/>
                <w:lang w:bidi="th-TH"/>
              </w:rPr>
              <w:t xml:space="preserve"> APP</w:t>
            </w:r>
          </w:p>
        </w:tc>
      </w:tr>
      <w:tr w:rsidR="005A6CB7" w:rsidRPr="009D364A" w14:paraId="4269D9D1" w14:textId="77777777" w:rsidTr="005F1835">
        <w:trPr>
          <w:jc w:val="center"/>
        </w:trPr>
        <w:tc>
          <w:tcPr>
            <w:tcW w:w="2703" w:type="dxa"/>
            <w:gridSpan w:val="2"/>
          </w:tcPr>
          <w:p w14:paraId="495A709C" w14:textId="77777777" w:rsidR="005A6CB7" w:rsidRPr="009D364A" w:rsidRDefault="005A6CB7" w:rsidP="00346C04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6931" w:type="dxa"/>
            <w:gridSpan w:val="4"/>
            <w:vAlign w:val="center"/>
          </w:tcPr>
          <w:p w14:paraId="2D9EDBFA" w14:textId="05EC1EFB" w:rsidR="005A6CB7" w:rsidRPr="009D364A" w:rsidRDefault="00E52CC7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High</w:t>
            </w:r>
            <w:r w:rsidR="005A6CB7">
              <w:rPr>
                <w:rFonts w:ascii="TH Sarabun New" w:hAnsi="TH Sarabun New" w:cs="TH Sarabun New"/>
              </w:rPr>
              <w:t xml:space="preserve"> Level</w:t>
            </w:r>
          </w:p>
        </w:tc>
      </w:tr>
      <w:tr w:rsidR="005A6CB7" w:rsidRPr="009D364A" w14:paraId="1C05322A" w14:textId="77777777" w:rsidTr="005F1835">
        <w:trPr>
          <w:jc w:val="center"/>
        </w:trPr>
        <w:tc>
          <w:tcPr>
            <w:tcW w:w="2703" w:type="dxa"/>
            <w:gridSpan w:val="2"/>
          </w:tcPr>
          <w:p w14:paraId="71D5F227" w14:textId="77777777" w:rsidR="005A6CB7" w:rsidRPr="009D364A" w:rsidRDefault="005A6CB7" w:rsidP="00346C04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Name / Scenario </w:t>
            </w:r>
          </w:p>
        </w:tc>
        <w:tc>
          <w:tcPr>
            <w:tcW w:w="6931" w:type="dxa"/>
            <w:gridSpan w:val="4"/>
            <w:vAlign w:val="center"/>
          </w:tcPr>
          <w:p w14:paraId="37B7AA18" w14:textId="3160FB5C" w:rsidR="005A6CB7" w:rsidRPr="009D364A" w:rsidRDefault="00E52CC7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CreateUser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 w:rsidR="005A6CB7">
              <w:rPr>
                <w:rFonts w:ascii="TH Sarabun New" w:hAnsi="TH Sarabun New" w:cs="TH Sarabun New"/>
              </w:rPr>
              <w:t>/ TC-STLP_0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5A6CB7" w:rsidRPr="009D364A" w14:paraId="0FA9F3E8" w14:textId="77777777" w:rsidTr="005F1835">
        <w:trPr>
          <w:jc w:val="center"/>
        </w:trPr>
        <w:tc>
          <w:tcPr>
            <w:tcW w:w="2703" w:type="dxa"/>
            <w:gridSpan w:val="2"/>
          </w:tcPr>
          <w:p w14:paraId="0E6227C3" w14:textId="77777777" w:rsidR="005A6CB7" w:rsidRPr="009D364A" w:rsidRDefault="005A6CB7" w:rsidP="00346C04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6931" w:type="dxa"/>
            <w:gridSpan w:val="4"/>
            <w:vAlign w:val="center"/>
          </w:tcPr>
          <w:p w14:paraId="669C27A6" w14:textId="77777777" w:rsidR="005A6CB7" w:rsidRPr="009D364A" w:rsidRDefault="005A6CB7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ผู้ใช้ทั่วไปสมัครสมาชิก</w:t>
            </w:r>
          </w:p>
        </w:tc>
      </w:tr>
      <w:tr w:rsidR="005A6CB7" w:rsidRPr="009D364A" w14:paraId="02BC5546" w14:textId="77777777" w:rsidTr="005F1835">
        <w:trPr>
          <w:jc w:val="center"/>
        </w:trPr>
        <w:tc>
          <w:tcPr>
            <w:tcW w:w="2703" w:type="dxa"/>
            <w:gridSpan w:val="2"/>
            <w:shd w:val="clear" w:color="auto" w:fill="D9D9D9" w:themeFill="background1" w:themeFillShade="D9"/>
          </w:tcPr>
          <w:p w14:paraId="05FED4A4" w14:textId="77777777" w:rsidR="005A6CB7" w:rsidRPr="009D364A" w:rsidRDefault="005A6CB7" w:rsidP="00346C04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6931" w:type="dxa"/>
            <w:gridSpan w:val="4"/>
            <w:vAlign w:val="center"/>
          </w:tcPr>
          <w:p w14:paraId="1C304463" w14:textId="77777777" w:rsidR="005A6CB7" w:rsidRPr="009D364A" w:rsidRDefault="005A6CB7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5A6CB7" w:rsidRPr="009D364A" w14:paraId="7CC3C0D4" w14:textId="77777777" w:rsidTr="008C4FDA">
        <w:trPr>
          <w:jc w:val="center"/>
        </w:trPr>
        <w:tc>
          <w:tcPr>
            <w:tcW w:w="9634" w:type="dxa"/>
            <w:gridSpan w:val="6"/>
          </w:tcPr>
          <w:p w14:paraId="0E20009A" w14:textId="77777777" w:rsidR="005A6CB7" w:rsidRPr="009D364A" w:rsidRDefault="005A6CB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A6CB7" w:rsidRPr="009D364A" w14:paraId="2582980D" w14:textId="77777777" w:rsidTr="005F1835">
        <w:trPr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14:paraId="7CC96E49" w14:textId="77777777" w:rsidR="005A6CB7" w:rsidRPr="009D364A" w:rsidRDefault="005A6CB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14:paraId="5698EEAA" w14:textId="77777777" w:rsidR="005A6CB7" w:rsidRDefault="005A6CB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14:paraId="4408CB3F" w14:textId="77777777" w:rsidR="005A6CB7" w:rsidRDefault="005A6CB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06A0169" w14:textId="77777777" w:rsidR="005A6CB7" w:rsidRPr="009D364A" w:rsidRDefault="005A6CB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1DC4E49A" w14:textId="77777777" w:rsidR="005A6CB7" w:rsidRPr="009D364A" w:rsidRDefault="005A6CB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Pass/</w:t>
            </w:r>
            <w:proofErr w:type="spellStart"/>
            <w:r>
              <w:rPr>
                <w:rFonts w:ascii="TH Sarabun New" w:hAnsi="TH Sarabun New" w:cs="TH Sarabun New"/>
              </w:rPr>
              <w:t>Faill</w:t>
            </w:r>
            <w:proofErr w:type="spellEnd"/>
          </w:p>
        </w:tc>
      </w:tr>
      <w:tr w:rsidR="00E52CC7" w:rsidRPr="009D364A" w14:paraId="20522ED8" w14:textId="77777777" w:rsidTr="005F1835">
        <w:trPr>
          <w:jc w:val="center"/>
        </w:trPr>
        <w:tc>
          <w:tcPr>
            <w:tcW w:w="704" w:type="dxa"/>
            <w:vMerge w:val="restart"/>
          </w:tcPr>
          <w:p w14:paraId="1E0FF5BA" w14:textId="7AD1E899" w:rsidR="00E52CC7" w:rsidRPr="009D364A" w:rsidRDefault="00E52CC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TC0</w:t>
            </w:r>
            <w:r w:rsidR="000E0F8C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402" w:type="dxa"/>
            <w:gridSpan w:val="2"/>
          </w:tcPr>
          <w:p w14:paraId="6552B397" w14:textId="77777777" w:rsidR="00E52CC7" w:rsidRPr="00346C04" w:rsidRDefault="00E52CC7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Open App and go to page</w:t>
            </w:r>
          </w:p>
        </w:tc>
        <w:tc>
          <w:tcPr>
            <w:tcW w:w="2635" w:type="dxa"/>
          </w:tcPr>
          <w:p w14:paraId="30C08B96" w14:textId="77777777" w:rsidR="00E52CC7" w:rsidRPr="009D364A" w:rsidRDefault="00E52CC7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Activity Target</w:t>
            </w:r>
          </w:p>
        </w:tc>
        <w:tc>
          <w:tcPr>
            <w:tcW w:w="1782" w:type="dxa"/>
            <w:vAlign w:val="center"/>
          </w:tcPr>
          <w:p w14:paraId="65B7CA43" w14:textId="77777777" w:rsidR="00E52CC7" w:rsidRPr="009D364A" w:rsidRDefault="00E52CC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vAlign w:val="center"/>
          </w:tcPr>
          <w:p w14:paraId="56D76533" w14:textId="77777777" w:rsidR="00E52CC7" w:rsidRPr="009D364A" w:rsidRDefault="00E52CC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E52CC7" w:rsidRPr="009D364A" w14:paraId="409AC758" w14:textId="77777777" w:rsidTr="005F1835">
        <w:trPr>
          <w:jc w:val="center"/>
        </w:trPr>
        <w:tc>
          <w:tcPr>
            <w:tcW w:w="704" w:type="dxa"/>
            <w:vMerge/>
          </w:tcPr>
          <w:p w14:paraId="0BDBDBBB" w14:textId="77777777" w:rsidR="00E52CC7" w:rsidRDefault="00E52CC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</w:tcPr>
          <w:p w14:paraId="0C893E73" w14:textId="2809403E" w:rsidR="00E52CC7" w:rsidRPr="00346C04" w:rsidRDefault="00E52CC7" w:rsidP="00346C04">
            <w:pPr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Name in fie</w:t>
            </w:r>
            <w:r w:rsidR="00BD54E3">
              <w:rPr>
                <w:rFonts w:ascii="TH Sarabun New" w:hAnsi="TH Sarabun New" w:cs="TH Sarabun New"/>
              </w:rPr>
              <w:t>l</w:t>
            </w:r>
            <w:r w:rsidRPr="00346C04">
              <w:rPr>
                <w:rFonts w:ascii="TH Sarabun New" w:hAnsi="TH Sarabun New" w:cs="TH Sarabun New"/>
              </w:rPr>
              <w:t>d</w:t>
            </w:r>
          </w:p>
        </w:tc>
        <w:tc>
          <w:tcPr>
            <w:tcW w:w="2635" w:type="dxa"/>
          </w:tcPr>
          <w:p w14:paraId="082D6705" w14:textId="77777777" w:rsidR="00E52CC7" w:rsidRPr="009D364A" w:rsidRDefault="00E52CC7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6578958645780</w:t>
            </w:r>
          </w:p>
        </w:tc>
        <w:tc>
          <w:tcPr>
            <w:tcW w:w="1782" w:type="dxa"/>
            <w:vAlign w:val="center"/>
          </w:tcPr>
          <w:p w14:paraId="50D5E8DB" w14:textId="77777777" w:rsidR="00E52CC7" w:rsidRPr="009D364A" w:rsidRDefault="00E52CC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vAlign w:val="center"/>
          </w:tcPr>
          <w:p w14:paraId="395302AF" w14:textId="77777777" w:rsidR="00E52CC7" w:rsidRPr="009D364A" w:rsidRDefault="00E52CC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E52CC7" w:rsidRPr="009D364A" w14:paraId="00586B17" w14:textId="77777777" w:rsidTr="005F1835">
        <w:trPr>
          <w:jc w:val="center"/>
        </w:trPr>
        <w:tc>
          <w:tcPr>
            <w:tcW w:w="704" w:type="dxa"/>
            <w:vMerge/>
          </w:tcPr>
          <w:p w14:paraId="0CDE57A9" w14:textId="77777777" w:rsidR="00E52CC7" w:rsidRDefault="00E52CC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</w:tcPr>
          <w:p w14:paraId="48D595F5" w14:textId="55E66C41" w:rsidR="00E52CC7" w:rsidRPr="00346C04" w:rsidRDefault="00E52CC7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Email in field</w:t>
            </w:r>
          </w:p>
        </w:tc>
        <w:tc>
          <w:tcPr>
            <w:tcW w:w="2635" w:type="dxa"/>
          </w:tcPr>
          <w:p w14:paraId="44E6AE3F" w14:textId="56890992" w:rsidR="00E52CC7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>Automaker10@gmail.com</w:t>
            </w:r>
          </w:p>
        </w:tc>
        <w:tc>
          <w:tcPr>
            <w:tcW w:w="1782" w:type="dxa"/>
            <w:vAlign w:val="center"/>
          </w:tcPr>
          <w:p w14:paraId="60B78359" w14:textId="77777777" w:rsidR="00E52CC7" w:rsidRPr="009D364A" w:rsidRDefault="00E52CC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vAlign w:val="center"/>
          </w:tcPr>
          <w:p w14:paraId="7B36CCB6" w14:textId="77777777" w:rsidR="00E52CC7" w:rsidRPr="009D364A" w:rsidRDefault="00E52CC7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2AA93B42" w14:textId="77777777" w:rsidTr="005F1835">
        <w:trPr>
          <w:jc w:val="center"/>
        </w:trPr>
        <w:tc>
          <w:tcPr>
            <w:tcW w:w="704" w:type="dxa"/>
            <w:vMerge/>
          </w:tcPr>
          <w:p w14:paraId="5B110654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</w:tcPr>
          <w:p w14:paraId="372CAE77" w14:textId="1489C368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Telephone in field</w:t>
            </w:r>
          </w:p>
        </w:tc>
        <w:tc>
          <w:tcPr>
            <w:tcW w:w="2635" w:type="dxa"/>
          </w:tcPr>
          <w:p w14:paraId="482DED50" w14:textId="6EE423E6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>0698458785</w:t>
            </w:r>
          </w:p>
        </w:tc>
        <w:tc>
          <w:tcPr>
            <w:tcW w:w="1782" w:type="dxa"/>
            <w:vAlign w:val="center"/>
          </w:tcPr>
          <w:p w14:paraId="24F5E6FD" w14:textId="77777777" w:rsidR="00346C04" w:rsidRPr="009D364A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vAlign w:val="center"/>
          </w:tcPr>
          <w:p w14:paraId="08AB31FC" w14:textId="77777777" w:rsidR="00346C04" w:rsidRPr="009D364A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32B10F7F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6A04056E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37514BD1" w14:textId="6BFF3229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Select Sex type</w:t>
            </w:r>
          </w:p>
        </w:tc>
        <w:tc>
          <w:tcPr>
            <w:tcW w:w="2635" w:type="dxa"/>
            <w:shd w:val="clear" w:color="auto" w:fill="FFFFFF" w:themeFill="background1"/>
          </w:tcPr>
          <w:p w14:paraId="44D65842" w14:textId="1ED86A8A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ชาย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6E04B2D1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454CE9C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56839C68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1F133E9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05525EF" w14:textId="38342CB5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Birthday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1D9D1E10" w14:textId="0141AD8B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 xml:space="preserve">30 </w:t>
            </w: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พฤศจิกายน 2534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2F97164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523F03DA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470407A9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5AB3A778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392C8A40" w14:textId="44A3DF1D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Religion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7CC0830D" w14:textId="7C18C91C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พุทธ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007086B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77EC8054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5973576D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49CA47E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703598EC" w14:textId="1429FE6A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Ethnicity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5338896C" w14:textId="312289BA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พม่า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3AFCDF7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12156293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00FFB392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1D298A6E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5DB06464" w14:textId="0AC3BDA0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346C04">
              <w:rPr>
                <w:rFonts w:ascii="TH Sarabun New" w:hAnsi="TH Sarabun New" w:cs="TH Sarabun New"/>
              </w:rPr>
              <w:t>Nationnality</w:t>
            </w:r>
            <w:proofErr w:type="spellEnd"/>
            <w:r w:rsidRPr="00346C04">
              <w:rPr>
                <w:rFonts w:ascii="TH Sarabun New" w:hAnsi="TH Sarabun New" w:cs="TH Sarabun New"/>
              </w:rPr>
              <w:t xml:space="preserve">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530846A4" w14:textId="4F836999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ไทย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7F8AD42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0BF99617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1561A210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1A627484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E1CB169" w14:textId="654B61DC" w:rsidR="00346C04" w:rsidRPr="00346C04" w:rsidRDefault="00346C04" w:rsidP="00346C04">
            <w:pPr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House id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3DCEF198" w14:textId="133B7BAC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11325908701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4717360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607F796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5C8B8C90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2A922501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3A258B3" w14:textId="5B190187" w:rsidR="00346C04" w:rsidRPr="00346C04" w:rsidRDefault="00346C04" w:rsidP="00346C04">
            <w:pPr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346C04">
              <w:rPr>
                <w:rFonts w:ascii="TH Sarabun New" w:hAnsi="TH Sarabun New" w:cs="TH Sarabun New"/>
              </w:rPr>
              <w:t>idCard</w:t>
            </w:r>
            <w:proofErr w:type="spellEnd"/>
            <w:r w:rsidRPr="00346C04">
              <w:rPr>
                <w:rFonts w:ascii="TH Sarabun New" w:hAnsi="TH Sarabun New" w:cs="TH Sarabun New"/>
              </w:rPr>
              <w:t xml:space="preserve">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4631B3DA" w14:textId="78D79DB0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1159085032659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7BCD9074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182B9F5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1A6B6CFE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4D9C9F5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0C9A3BEE" w14:textId="1E697029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Select Relationship type</w:t>
            </w:r>
          </w:p>
        </w:tc>
        <w:tc>
          <w:tcPr>
            <w:tcW w:w="2635" w:type="dxa"/>
            <w:shd w:val="clear" w:color="auto" w:fill="FFFFFF" w:themeFill="background1"/>
          </w:tcPr>
          <w:p w14:paraId="13F9D315" w14:textId="03775FF8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โสด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72239A4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5AE19058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57C8EB87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63BC4E8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A1E3975" w14:textId="05121AF9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Select Do you know. Where to born?</w:t>
            </w:r>
          </w:p>
        </w:tc>
        <w:tc>
          <w:tcPr>
            <w:tcW w:w="2635" w:type="dxa"/>
            <w:shd w:val="clear" w:color="auto" w:fill="FFFFFF" w:themeFill="background1"/>
          </w:tcPr>
          <w:p w14:paraId="048F2D3A" w14:textId="1BA8E3B4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ทราบสถานที่เกิด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03C6B6E2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7962A10A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58E2DED0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54B9561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6528D918" w14:textId="26FF85F5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Address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6B1D49A7" w14:textId="2001C0E1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63/54 ต. ป่าไผ่ อ.สันทราย จ.เชียงใหม่ 50210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5D9F870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4C0AE43D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503F534A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1BD5BFFE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72333BA7" w14:textId="50CA4D6A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Select Accommodation type</w:t>
            </w:r>
          </w:p>
        </w:tc>
        <w:tc>
          <w:tcPr>
            <w:tcW w:w="2635" w:type="dxa"/>
            <w:shd w:val="clear" w:color="auto" w:fill="FFFFFF" w:themeFill="background1"/>
          </w:tcPr>
          <w:p w14:paraId="32846157" w14:textId="7E513C38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บ้านตนเอง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1B972132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0FE145C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74852F5F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652F0001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5720085E" w14:textId="774CB00A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Address Simple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02EDEE78" w14:textId="66772B0C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63/54 ต. ป่าไผ่ อ.สันทราย จ.เชียงใหม่ 50210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7CE22FC8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0C5002B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5D8A1F58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08095B07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69F5C07B" w14:textId="30ECA56B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Select Accommodation from Address Simple type</w:t>
            </w:r>
          </w:p>
        </w:tc>
        <w:tc>
          <w:tcPr>
            <w:tcW w:w="2635" w:type="dxa"/>
            <w:shd w:val="clear" w:color="auto" w:fill="FFFFFF" w:themeFill="background1"/>
          </w:tcPr>
          <w:p w14:paraId="13E61D95" w14:textId="4F562759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บ้านตนเอง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7E098A02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4F00675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0A896E34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7B467E81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5A700543" w14:textId="05FD3C7E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Start Duration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1686B27C" w14:textId="53746C2F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2556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4879FC0A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0AC6DFEE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27E59326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5B6A4381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16ACA03B" w14:textId="43E958EE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End Duration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778BAE47" w14:textId="67AB35DD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</w:rPr>
              <w:t>2562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44A9D87F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42E35FF8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3E578BEA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75B43B3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1E5138C7" w14:textId="55382B79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Address Before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2CFBE4F7" w14:textId="17E1AFA0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63/54 ต. ป่าไผ่ อ.สันทราย จ.เชียงใหม่ 50210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568B93D2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43B2D30E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48FF7727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12D31BF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7E55E4D" w14:textId="785FDE17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Select Accommodation from Address Before type</w:t>
            </w:r>
          </w:p>
        </w:tc>
        <w:tc>
          <w:tcPr>
            <w:tcW w:w="2635" w:type="dxa"/>
            <w:shd w:val="clear" w:color="auto" w:fill="FFFFFF" w:themeFill="background1"/>
          </w:tcPr>
          <w:p w14:paraId="455F7BF3" w14:textId="3070CDCE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บ้านตนเอง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7B22FA28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07E3CB6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7AFC6808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2D58816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37699EF8" w14:textId="19D50236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Start Duration in field from Address Before</w:t>
            </w:r>
          </w:p>
        </w:tc>
        <w:tc>
          <w:tcPr>
            <w:tcW w:w="2635" w:type="dxa"/>
            <w:shd w:val="clear" w:color="auto" w:fill="FFFFFF" w:themeFill="background1"/>
          </w:tcPr>
          <w:p w14:paraId="6A04534D" w14:textId="3E1837B9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2556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42FCAE8D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72C1418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412397DB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28BD306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7CF72FB7" w14:textId="064952A3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End Duration in field from Address Before</w:t>
            </w:r>
          </w:p>
        </w:tc>
        <w:tc>
          <w:tcPr>
            <w:tcW w:w="2635" w:type="dxa"/>
            <w:shd w:val="clear" w:color="auto" w:fill="FFFFFF" w:themeFill="background1"/>
          </w:tcPr>
          <w:p w14:paraId="31EE7E2F" w14:textId="6FDF57D8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</w:rPr>
              <w:t>2562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256BB0E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2F6E9A56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55E0BAA4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6434A936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534C5DA6" w14:textId="192F9754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Education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33B18BC3" w14:textId="4BB29177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มัธยมศึกษาปีที่ 6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3D4B853E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1543675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490E740A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3027D5A3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033BACDA" w14:textId="2D3BB081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Name Father in filed</w:t>
            </w:r>
          </w:p>
        </w:tc>
        <w:tc>
          <w:tcPr>
            <w:tcW w:w="2635" w:type="dxa"/>
            <w:shd w:val="clear" w:color="auto" w:fill="FFFFFF" w:themeFill="background1"/>
          </w:tcPr>
          <w:p w14:paraId="2362EA7C" w14:textId="45520769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นายศุภ</w:t>
            </w:r>
            <w:proofErr w:type="spellStart"/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กิตต์</w:t>
            </w:r>
            <w:proofErr w:type="spellEnd"/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 xml:space="preserve"> คำใจ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24CA4EDF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004097D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3A7F336D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43AD4071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688DF51B" w14:textId="68E5B504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Status Father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290106A5" w14:textId="164E13C5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ยังมีชีวิต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2768A8C2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751ED28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7EE43632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77E0FBB7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0D25A3B4" w14:textId="184D5258" w:rsidR="00346C04" w:rsidRPr="00346C04" w:rsidRDefault="00346C04" w:rsidP="00346C04">
            <w:pPr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Birthday Father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7805EC8E" w14:textId="13F2261B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 xml:space="preserve">30 </w:t>
            </w: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เมษายน 2524</w:t>
            </w:r>
            <w:r w:rsidRPr="000E0F8C">
              <w:rPr>
                <w:rFonts w:ascii="TH Sarabun New" w:hAnsi="TH Sarabun New" w:cs="TH Sarabun New"/>
                <w:lang w:bidi="th-TH"/>
              </w:rPr>
              <w:t xml:space="preserve">30 </w:t>
            </w: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เมษายน 2524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1650FE52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3C3957A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4C61FE39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76CA26A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43A804E" w14:textId="27C96E4C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346C04">
              <w:rPr>
                <w:rFonts w:ascii="TH Sarabun New" w:hAnsi="TH Sarabun New" w:cs="TH Sarabun New"/>
              </w:rPr>
              <w:t>idCard</w:t>
            </w:r>
            <w:proofErr w:type="spellEnd"/>
            <w:r w:rsidRPr="00346C04">
              <w:rPr>
                <w:rFonts w:ascii="TH Sarabun New" w:hAnsi="TH Sarabun New" w:cs="TH Sarabun New"/>
              </w:rPr>
              <w:t xml:space="preserve"> Father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135918DD" w14:textId="30613FA0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1159085032659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5C1B98A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29BCD5C7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221DAA0C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75AA7F41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28E0C9D0" w14:textId="7DEAABE7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Ethnicity Father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52AB0B4D" w14:textId="795097F2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ไทย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06DD618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75F3B96E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6B557B5A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486C04F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73065270" w14:textId="78EFF55A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346C04">
              <w:rPr>
                <w:rFonts w:ascii="TH Sarabun New" w:hAnsi="TH Sarabun New" w:cs="TH Sarabun New"/>
              </w:rPr>
              <w:t>Nationnality</w:t>
            </w:r>
            <w:proofErr w:type="spellEnd"/>
            <w:r w:rsidRPr="00346C04">
              <w:rPr>
                <w:rFonts w:ascii="TH Sarabun New" w:hAnsi="TH Sarabun New" w:cs="TH Sarabun New"/>
              </w:rPr>
              <w:t xml:space="preserve"> Father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54957811" w14:textId="23E219E0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ไทย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052BF4E1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025E00E8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26E95CC9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48583D9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7C4045E9" w14:textId="754A1FFB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Father Stay in country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48C6FD58" w14:textId="4709C2E2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 xml:space="preserve">16 </w:t>
            </w: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พฤศจิกายน 2534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14F202FF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2369A4F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148CA651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6DDD94F6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68A89BB9" w14:textId="7D1AD6B8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Address Father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276AF9E0" w14:textId="19802A46" w:rsidR="00346C04" w:rsidRPr="000E0F8C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63/54 ต. ป่าไผ่ อ.สันทราย จ.เชียงใหม่ 50210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4E00CEE8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100E6D88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2992B8C6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4292E8B8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18F6B7C2" w14:textId="6B87642B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Name Mother in filed</w:t>
            </w:r>
          </w:p>
        </w:tc>
        <w:tc>
          <w:tcPr>
            <w:tcW w:w="2635" w:type="dxa"/>
            <w:shd w:val="clear" w:color="auto" w:fill="FFFFFF" w:themeFill="background1"/>
          </w:tcPr>
          <w:p w14:paraId="4BF449F1" w14:textId="3373C3FE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นางสมหญิง ใฝ่ดี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75C592CA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379D535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0ED9697B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7ABB617A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01977BC9" w14:textId="1FC43E5E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Status Mother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2B74883E" w14:textId="780E2989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ยังมีชีวิต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309B6B2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556B424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46C661EA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52DCC7F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7AF0815B" w14:textId="71E1D452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Birthday Mother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779F8175" w14:textId="3A157F0C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 xml:space="preserve">30 </w:t>
            </w: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เมษายน 2520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3D365A0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692836A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456EBA88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578710B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7398C9BD" w14:textId="36550865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346C04">
              <w:rPr>
                <w:rFonts w:ascii="TH Sarabun New" w:hAnsi="TH Sarabun New" w:cs="TH Sarabun New"/>
              </w:rPr>
              <w:t>idCard</w:t>
            </w:r>
            <w:proofErr w:type="spellEnd"/>
            <w:r w:rsidRPr="00346C04">
              <w:rPr>
                <w:rFonts w:ascii="TH Sarabun New" w:hAnsi="TH Sarabun New" w:cs="TH Sarabun New"/>
              </w:rPr>
              <w:t xml:space="preserve"> Mother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47805DA2" w14:textId="672BCD82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1159085032659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2294E10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44888BF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3D673739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0C67AA3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7FFA165C" w14:textId="49D80B02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Ethnicity Mother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3838B677" w14:textId="1A500EF1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พม่า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72BCD48F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51337047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2346AF59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3B28DB51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29727B08" w14:textId="6DFBDF64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346C04">
              <w:rPr>
                <w:rFonts w:ascii="TH Sarabun New" w:hAnsi="TH Sarabun New" w:cs="TH Sarabun New"/>
              </w:rPr>
              <w:t>Nationnality</w:t>
            </w:r>
            <w:proofErr w:type="spellEnd"/>
            <w:r w:rsidRPr="00346C04">
              <w:rPr>
                <w:rFonts w:ascii="TH Sarabun New" w:hAnsi="TH Sarabun New" w:cs="TH Sarabun New"/>
              </w:rPr>
              <w:t xml:space="preserve"> Mother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27E6BC1F" w14:textId="790DA884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พม่า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59CBBF6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787B0A4A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48F15EE5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5BEE2B77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5B066346" w14:textId="1EE9DFC4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Mother Stay in country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1F1B559D" w14:textId="66E9B346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 xml:space="preserve">16 </w:t>
            </w: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พฤศจิกายน 2534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76B0321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607D7B5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31DB73E0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55694D23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3C10843" w14:textId="0D7E874C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Address Father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5F66D64B" w14:textId="3D8AF8A8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0E0F8C">
              <w:rPr>
                <w:rFonts w:ascii="TH Sarabun New" w:hAnsi="TH Sarabun New" w:cs="TH Sarabun New" w:hint="cs"/>
                <w:cs/>
                <w:lang w:bidi="th-TH"/>
              </w:rPr>
              <w:t>63/54 ต. ป่าไผ่ อ.สันทราย จ.เชียงใหม่ 50210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0737E0ED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05BCAA3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70142CCC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44EC2073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31A5B9F3" w14:textId="7DD82315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Username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3DDB6EA0" w14:textId="11D448E4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>Niwat015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262FD7AE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1471E2BD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14947116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0B98CEB3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003E55FD" w14:textId="17CBFCC1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Password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72757DC9" w14:textId="17FD01D0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>Niwat015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20676EAD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3B0D9EDE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6EFA971A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683138AB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357E55E" w14:textId="6A6AE699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Enter Confirm Password in field</w:t>
            </w:r>
          </w:p>
        </w:tc>
        <w:tc>
          <w:tcPr>
            <w:tcW w:w="2635" w:type="dxa"/>
            <w:shd w:val="clear" w:color="auto" w:fill="FFFFFF" w:themeFill="background1"/>
          </w:tcPr>
          <w:p w14:paraId="1E071A8C" w14:textId="603B37C4" w:rsidR="00346C04" w:rsidRPr="000E0F8C" w:rsidRDefault="000E0F8C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0E0F8C">
              <w:rPr>
                <w:rFonts w:ascii="TH Sarabun New" w:hAnsi="TH Sarabun New" w:cs="TH Sarabun New"/>
                <w:lang w:bidi="th-TH"/>
              </w:rPr>
              <w:t>Niwat015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119226B5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2EE3A9EC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462B3021" w14:textId="77777777" w:rsidTr="005F1835">
        <w:trPr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41392FB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9E89FAD" w14:textId="0E51514F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Click Register Button</w:t>
            </w:r>
          </w:p>
        </w:tc>
        <w:tc>
          <w:tcPr>
            <w:tcW w:w="2635" w:type="dxa"/>
            <w:shd w:val="clear" w:color="auto" w:fill="FFFFFF" w:themeFill="background1"/>
          </w:tcPr>
          <w:p w14:paraId="7C429705" w14:textId="052EC461" w:rsid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ลงทะเบียนสำเร็จ</w:t>
            </w: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21A89F97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5CFF3899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6FEA523D" w14:textId="77777777" w:rsidTr="005F1835">
        <w:trPr>
          <w:trHeight w:val="327"/>
          <w:jc w:val="center"/>
        </w:trPr>
        <w:tc>
          <w:tcPr>
            <w:tcW w:w="704" w:type="dxa"/>
            <w:vMerge/>
            <w:shd w:val="clear" w:color="auto" w:fill="FFFFFF" w:themeFill="background1"/>
          </w:tcPr>
          <w:p w14:paraId="318955E6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7CB121C2" w14:textId="6859C0DD" w:rsidR="00346C04" w:rsidRP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346C04">
              <w:rPr>
                <w:rFonts w:ascii="TH Sarabun New" w:hAnsi="TH Sarabun New" w:cs="TH Sarabun New"/>
              </w:rPr>
              <w:t>Close App</w:t>
            </w:r>
          </w:p>
        </w:tc>
        <w:tc>
          <w:tcPr>
            <w:tcW w:w="2635" w:type="dxa"/>
            <w:shd w:val="clear" w:color="auto" w:fill="FFFFFF" w:themeFill="background1"/>
          </w:tcPr>
          <w:p w14:paraId="3268FB13" w14:textId="77777777" w:rsidR="00346C04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</w:p>
        </w:tc>
        <w:tc>
          <w:tcPr>
            <w:tcW w:w="1782" w:type="dxa"/>
            <w:shd w:val="clear" w:color="auto" w:fill="FFFFFF" w:themeFill="background1"/>
            <w:vAlign w:val="center"/>
          </w:tcPr>
          <w:p w14:paraId="0074DB74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1E139290" w14:textId="77777777" w:rsidR="00346C04" w:rsidRDefault="00346C04" w:rsidP="00346C04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46C04" w:rsidRPr="009D364A" w14:paraId="3FB197FE" w14:textId="77777777" w:rsidTr="005F1835">
        <w:trPr>
          <w:jc w:val="center"/>
        </w:trPr>
        <w:tc>
          <w:tcPr>
            <w:tcW w:w="4106" w:type="dxa"/>
            <w:gridSpan w:val="3"/>
            <w:shd w:val="clear" w:color="auto" w:fill="D9D9D9" w:themeFill="background1" w:themeFillShade="D9"/>
          </w:tcPr>
          <w:p w14:paraId="39531AFC" w14:textId="77777777" w:rsidR="00346C04" w:rsidRDefault="00346C04" w:rsidP="00346C04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Post Condition</w:t>
            </w:r>
          </w:p>
        </w:tc>
        <w:tc>
          <w:tcPr>
            <w:tcW w:w="5528" w:type="dxa"/>
            <w:gridSpan w:val="3"/>
          </w:tcPr>
          <w:p w14:paraId="443EFE61" w14:textId="77777777" w:rsidR="00346C04" w:rsidRPr="009D364A" w:rsidRDefault="00346C04" w:rsidP="00346C04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-</w:t>
            </w:r>
          </w:p>
        </w:tc>
      </w:tr>
    </w:tbl>
    <w:p w14:paraId="7FB7ED34" w14:textId="77777777" w:rsidR="005F1835" w:rsidRPr="005F1835" w:rsidRDefault="005F1835" w:rsidP="005F1835">
      <w:bookmarkStart w:id="49" w:name="_Toc9030772"/>
      <w:bookmarkStart w:id="50" w:name="_Toc9030833"/>
      <w:bookmarkStart w:id="51" w:name="_Toc9030876"/>
    </w:p>
    <w:p w14:paraId="6A36CB95" w14:textId="77777777" w:rsidR="005F1835" w:rsidRPr="005F1835" w:rsidRDefault="005F1835" w:rsidP="005F1835"/>
    <w:p w14:paraId="7F4943B7" w14:textId="77777777" w:rsidR="005F1835" w:rsidRPr="005F1835" w:rsidRDefault="005F1835" w:rsidP="005F1835"/>
    <w:p w14:paraId="7ECC2BDF" w14:textId="77777777" w:rsidR="005F1835" w:rsidRPr="005F1835" w:rsidRDefault="005F1835" w:rsidP="005F1835"/>
    <w:p w14:paraId="3A73F93F" w14:textId="0E2DC43A" w:rsidR="005F1835" w:rsidRDefault="005F1835" w:rsidP="008C4FDA">
      <w:pPr>
        <w:pStyle w:val="Heading3"/>
        <w:numPr>
          <w:ilvl w:val="0"/>
          <w:numId w:val="0"/>
        </w:numPr>
        <w:ind w:firstLine="720"/>
        <w:rPr>
          <w:rFonts w:ascii="TH Sarabun New" w:hAnsi="TH Sarabun New" w:cs="TH Sarabun New"/>
          <w:b/>
          <w:bCs/>
          <w:i w:val="0"/>
          <w:iCs/>
          <w:sz w:val="32"/>
        </w:rPr>
      </w:pPr>
    </w:p>
    <w:p w14:paraId="0CCD8C7C" w14:textId="77777777" w:rsidR="005F1835" w:rsidRPr="005F1835" w:rsidRDefault="005F1835" w:rsidP="005F1835">
      <w:pPr>
        <w:pStyle w:val="BodyText"/>
      </w:pPr>
    </w:p>
    <w:p w14:paraId="770F9939" w14:textId="79BBF35C" w:rsidR="000E0F8C" w:rsidRPr="00B20595" w:rsidRDefault="000E0F8C" w:rsidP="008C4FDA">
      <w:pPr>
        <w:pStyle w:val="Heading3"/>
        <w:numPr>
          <w:ilvl w:val="0"/>
          <w:numId w:val="0"/>
        </w:numPr>
        <w:ind w:firstLine="720"/>
        <w:rPr>
          <w:rFonts w:ascii="TH Sarabun New" w:hAnsi="TH Sarabun New" w:cs="TH Sarabun New"/>
          <w:b/>
          <w:bCs/>
          <w:i w:val="0"/>
          <w:iCs/>
          <w:sz w:val="32"/>
        </w:rPr>
      </w:pPr>
      <w:r>
        <w:rPr>
          <w:rFonts w:ascii="TH Sarabun New" w:hAnsi="TH Sarabun New" w:cs="TH Sarabun New"/>
          <w:b/>
          <w:bCs/>
          <w:i w:val="0"/>
          <w:iCs/>
          <w:sz w:val="32"/>
        </w:rPr>
        <w:lastRenderedPageBreak/>
        <w:t xml:space="preserve">4.1.3 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>[TC0</w:t>
      </w:r>
      <w:r>
        <w:rPr>
          <w:rFonts w:ascii="TH Sarabun New" w:hAnsi="TH Sarabun New" w:cs="TH Sarabun New"/>
          <w:b/>
          <w:bCs/>
          <w:i w:val="0"/>
          <w:iCs/>
          <w:sz w:val="32"/>
        </w:rPr>
        <w:t>3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 xml:space="preserve">] </w:t>
      </w:r>
      <w:r>
        <w:rPr>
          <w:rFonts w:ascii="TH Sarabun New" w:hAnsi="TH Sarabun New" w:cs="TH Sarabun New"/>
          <w:b/>
          <w:bCs/>
          <w:i w:val="0"/>
          <w:iCs/>
          <w:sz w:val="32"/>
        </w:rPr>
        <w:t>Login</w:t>
      </w:r>
      <w:bookmarkEnd w:id="49"/>
      <w:bookmarkEnd w:id="50"/>
      <w:bookmarkEnd w:id="51"/>
    </w:p>
    <w:p w14:paraId="4B7D50C1" w14:textId="77777777" w:rsidR="000E0F8C" w:rsidRPr="00D7227B" w:rsidRDefault="000E0F8C" w:rsidP="000E0F8C">
      <w:pPr>
        <w:ind w:firstLine="720"/>
        <w:rPr>
          <w:rFonts w:ascii="TH Sarabun New" w:hAnsi="TH Sarabun New" w:cs="TH Sarabun New"/>
          <w:lang w:bidi="th-TH"/>
        </w:rPr>
      </w:pPr>
      <w:r w:rsidRPr="00D7227B">
        <w:rPr>
          <w:rFonts w:ascii="TH Sarabun New" w:hAnsi="TH Sarabun New" w:cs="TH Sarabun New"/>
          <w:cs/>
        </w:rPr>
        <w:t>ผู้ใช้งาน</w:t>
      </w:r>
      <w:r w:rsidRPr="00D7227B">
        <w:rPr>
          <w:rFonts w:ascii="TH Sarabun New" w:hAnsi="TH Sarabun New" w:cs="TH Sarabun New" w:hint="cs"/>
          <w:cs/>
          <w:lang w:bidi="th-TH"/>
        </w:rPr>
        <w:t>จะต้องกรอกชื่อผู้ใช้งานและรหัสผ่านในการเข้าสู่ระบบ ในกรณีที่เป็นบุคคลไร้รัฐไร้สัญชาติจำเป็นต้องสร้างชื่อผู้ใช้งานก่อนจึงจะเข้าสู่เมนูเขียนคำร้องขอความช่วยเหลือได้</w:t>
      </w:r>
    </w:p>
    <w:p w14:paraId="4782A41F" w14:textId="61CD1EFF" w:rsidR="000E0F8C" w:rsidRDefault="000E0F8C" w:rsidP="000E0F8C">
      <w:pPr>
        <w:pStyle w:val="BodyText"/>
        <w:ind w:left="0"/>
        <w:jc w:val="center"/>
      </w:pPr>
      <w:r w:rsidRPr="00D7227B">
        <w:rPr>
          <w:noProof/>
        </w:rPr>
        <w:drawing>
          <wp:inline distT="0" distB="0" distL="0" distR="0" wp14:anchorId="152B0A2F" wp14:editId="77DF874B">
            <wp:extent cx="1619975" cy="2880000"/>
            <wp:effectExtent l="19050" t="19050" r="18415" b="15875"/>
            <wp:docPr id="20996" name="Picture 2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75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7F0F8" w14:textId="77777777" w:rsidR="008C4FDA" w:rsidRPr="000E0F8C" w:rsidRDefault="000E0F8C" w:rsidP="000E0F8C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</w:rPr>
      </w:pPr>
      <w:bookmarkStart w:id="52" w:name="_Toc9030773"/>
      <w:bookmarkStart w:id="53" w:name="_Toc9030834"/>
      <w:bookmarkStart w:id="54" w:name="_Toc9030877"/>
      <w:r w:rsidRPr="005A6CB7">
        <w:rPr>
          <w:rFonts w:ascii="TH Sarabun New" w:hAnsi="TH Sarabun New" w:cs="TH Sarabun New"/>
          <w:sz w:val="32"/>
          <w:cs/>
          <w:lang w:bidi="th-TH"/>
        </w:rPr>
        <w:t>รูปที่ 4.1.</w:t>
      </w:r>
      <w:r>
        <w:rPr>
          <w:rFonts w:ascii="TH Sarabun New" w:hAnsi="TH Sarabun New" w:cs="TH Sarabun New" w:hint="cs"/>
          <w:sz w:val="32"/>
          <w:cs/>
          <w:lang w:bidi="th-TH"/>
        </w:rPr>
        <w:t>3</w:t>
      </w:r>
      <w:r w:rsidRPr="005A6CB7">
        <w:rPr>
          <w:rFonts w:ascii="TH Sarabun New" w:hAnsi="TH Sarabun New" w:cs="TH Sarabun New"/>
          <w:sz w:val="32"/>
          <w:cs/>
          <w:lang w:bidi="th-TH"/>
        </w:rPr>
        <w:t xml:space="preserve"> หน้า </w:t>
      </w:r>
      <w:r w:rsidRPr="00D7227B">
        <w:rPr>
          <w:rFonts w:ascii="TH Sarabun New" w:hAnsi="TH Sarabun New" w:cs="TH Sarabun New"/>
          <w:sz w:val="32"/>
          <w:lang w:bidi="th-TH"/>
        </w:rPr>
        <w:t>login</w:t>
      </w:r>
      <w:bookmarkEnd w:id="52"/>
      <w:bookmarkEnd w:id="53"/>
      <w:bookmarkEnd w:id="54"/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709"/>
        <w:gridCol w:w="1770"/>
        <w:gridCol w:w="1241"/>
        <w:gridCol w:w="3008"/>
        <w:gridCol w:w="1937"/>
        <w:gridCol w:w="1111"/>
      </w:tblGrid>
      <w:tr w:rsidR="008C4FDA" w:rsidRPr="009D364A" w14:paraId="66C3BA9F" w14:textId="77777777" w:rsidTr="003164AB">
        <w:trPr>
          <w:trHeight w:val="247"/>
          <w:jc w:val="center"/>
        </w:trPr>
        <w:tc>
          <w:tcPr>
            <w:tcW w:w="9776" w:type="dxa"/>
            <w:gridSpan w:val="6"/>
            <w:shd w:val="clear" w:color="auto" w:fill="D9D9D9" w:themeFill="background1" w:themeFillShade="D9"/>
          </w:tcPr>
          <w:p w14:paraId="5AF43C8C" w14:textId="5455C072" w:rsidR="008C4FDA" w:rsidRPr="009D364A" w:rsidRDefault="008C4FDA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Case </w:t>
            </w:r>
            <w:proofErr w:type="gramStart"/>
            <w:r>
              <w:rPr>
                <w:rFonts w:ascii="TH Sarabun New" w:hAnsi="TH Sarabun New" w:cs="TH Sarabun New"/>
              </w:rPr>
              <w:t>Template :</w:t>
            </w:r>
            <w:proofErr w:type="gramEnd"/>
            <w:r>
              <w:rPr>
                <w:rFonts w:ascii="TH Sarabun New" w:hAnsi="TH Sarabun New" w:cs="TH Sarabun New"/>
              </w:rPr>
              <w:t xml:space="preserve"> </w:t>
            </w:r>
            <w:r w:rsidR="008D510C">
              <w:rPr>
                <w:rFonts w:ascii="TH Sarabun New" w:hAnsi="TH Sarabun New" w:cs="TH Sarabun New"/>
              </w:rPr>
              <w:t>L</w:t>
            </w:r>
            <w:r w:rsidR="008D510C" w:rsidRPr="00D7227B">
              <w:rPr>
                <w:rFonts w:ascii="TH Sarabun New" w:hAnsi="TH Sarabun New" w:cs="TH Sarabun New"/>
                <w:lang w:bidi="th-TH"/>
              </w:rPr>
              <w:t>ogin</w:t>
            </w:r>
          </w:p>
        </w:tc>
      </w:tr>
      <w:tr w:rsidR="008C4FDA" w:rsidRPr="009D364A" w14:paraId="7A389D53" w14:textId="77777777" w:rsidTr="003164AB">
        <w:trPr>
          <w:jc w:val="center"/>
        </w:trPr>
        <w:tc>
          <w:tcPr>
            <w:tcW w:w="2503" w:type="dxa"/>
            <w:gridSpan w:val="2"/>
          </w:tcPr>
          <w:p w14:paraId="7DDB57F3" w14:textId="096AFABF" w:rsidR="008C4FDA" w:rsidRPr="009D364A" w:rsidRDefault="008C4FDA" w:rsidP="008C4FD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7273" w:type="dxa"/>
            <w:gridSpan w:val="4"/>
            <w:vAlign w:val="center"/>
          </w:tcPr>
          <w:p w14:paraId="62C9FE96" w14:textId="02EF8CD0" w:rsidR="008C4FDA" w:rsidRPr="009D364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>แอปพลิ</w:t>
            </w:r>
            <w:proofErr w:type="spellStart"/>
            <w:r w:rsidRPr="002576BD">
              <w:rPr>
                <w:rFonts w:ascii="TH Sarabun New" w:hAnsi="TH Sarabun New" w:cs="TH Sarabun New"/>
                <w:cs/>
                <w:lang w:bidi="th-TH"/>
              </w:rPr>
              <w:t>เค</w:t>
            </w:r>
            <w:proofErr w:type="spellEnd"/>
            <w:r w:rsidRPr="002576BD">
              <w:rPr>
                <w:rFonts w:ascii="TH Sarabun New" w:hAnsi="TH Sarabun New" w:cs="TH Sarabun New"/>
                <w:cs/>
                <w:lang w:bidi="th-TH"/>
              </w:rPr>
              <w:t xml:space="preserve">ชันบุคคลไร้รัฐไร้สัญชาติ </w:t>
            </w:r>
            <w:r w:rsidRPr="002576BD">
              <w:rPr>
                <w:rFonts w:ascii="TH Sarabun New" w:hAnsi="TH Sarabun New" w:cs="TH Sarabun New"/>
                <w:lang w:bidi="th-TH"/>
              </w:rPr>
              <w:t>ST</w:t>
            </w:r>
            <w:r>
              <w:rPr>
                <w:rFonts w:ascii="TH Sarabun New" w:hAnsi="TH Sarabun New" w:cs="TH Sarabun New"/>
                <w:lang w:bidi="th-TH"/>
              </w:rPr>
              <w:t>LP</w:t>
            </w:r>
            <w:r w:rsidRPr="002576BD">
              <w:rPr>
                <w:rFonts w:ascii="TH Sarabun New" w:hAnsi="TH Sarabun New" w:cs="TH Sarabun New"/>
                <w:lang w:bidi="th-TH"/>
              </w:rPr>
              <w:t xml:space="preserve"> APP</w:t>
            </w:r>
          </w:p>
        </w:tc>
      </w:tr>
      <w:tr w:rsidR="008C4FDA" w:rsidRPr="009D364A" w14:paraId="25DBEF1D" w14:textId="77777777" w:rsidTr="003164AB">
        <w:trPr>
          <w:jc w:val="center"/>
        </w:trPr>
        <w:tc>
          <w:tcPr>
            <w:tcW w:w="2503" w:type="dxa"/>
            <w:gridSpan w:val="2"/>
          </w:tcPr>
          <w:p w14:paraId="68F87B60" w14:textId="1827B038" w:rsidR="008C4FDA" w:rsidRPr="009D364A" w:rsidRDefault="008C4FDA" w:rsidP="008C4FD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7273" w:type="dxa"/>
            <w:gridSpan w:val="4"/>
            <w:vAlign w:val="center"/>
          </w:tcPr>
          <w:p w14:paraId="1FA20664" w14:textId="2633A227" w:rsidR="008C4FDA" w:rsidRPr="009D364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Medium Level</w:t>
            </w:r>
          </w:p>
        </w:tc>
      </w:tr>
      <w:tr w:rsidR="008C4FDA" w:rsidRPr="009D364A" w14:paraId="4B67DF77" w14:textId="77777777" w:rsidTr="003164AB">
        <w:trPr>
          <w:jc w:val="center"/>
        </w:trPr>
        <w:tc>
          <w:tcPr>
            <w:tcW w:w="2503" w:type="dxa"/>
            <w:gridSpan w:val="2"/>
          </w:tcPr>
          <w:p w14:paraId="0170FBA3" w14:textId="32177E05" w:rsidR="008C4FDA" w:rsidRPr="009D364A" w:rsidRDefault="008C4FDA" w:rsidP="008C4FD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Name / Scenario </w:t>
            </w:r>
          </w:p>
        </w:tc>
        <w:tc>
          <w:tcPr>
            <w:tcW w:w="7273" w:type="dxa"/>
            <w:gridSpan w:val="4"/>
            <w:vAlign w:val="center"/>
          </w:tcPr>
          <w:p w14:paraId="6672565B" w14:textId="223EC1F7" w:rsidR="008C4FDA" w:rsidRPr="009D364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  <w:lang w:bidi="th-TH"/>
              </w:rPr>
              <w:t>login</w:t>
            </w:r>
            <w:r>
              <w:rPr>
                <w:rFonts w:ascii="TH Sarabun New" w:hAnsi="TH Sarabun New" w:cs="TH Sarabun New"/>
              </w:rPr>
              <w:t xml:space="preserve"> / TC-STLP_03</w:t>
            </w:r>
          </w:p>
        </w:tc>
      </w:tr>
      <w:tr w:rsidR="008C4FDA" w:rsidRPr="009D364A" w14:paraId="5E57BE76" w14:textId="77777777" w:rsidTr="003164AB">
        <w:trPr>
          <w:jc w:val="center"/>
        </w:trPr>
        <w:tc>
          <w:tcPr>
            <w:tcW w:w="2503" w:type="dxa"/>
            <w:gridSpan w:val="2"/>
          </w:tcPr>
          <w:p w14:paraId="6AF4A794" w14:textId="153BB97B" w:rsidR="008C4FDA" w:rsidRPr="009D364A" w:rsidRDefault="008C4FDA" w:rsidP="008C4FD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7273" w:type="dxa"/>
            <w:gridSpan w:val="4"/>
            <w:vAlign w:val="center"/>
          </w:tcPr>
          <w:p w14:paraId="46CDC051" w14:textId="5DD95DB9" w:rsidR="008C4FDA" w:rsidRPr="009D364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ผู้ใช้ทั่วไปทำการกรอกข้อมูลเพื่อเข้าสู้ระบบ</w:t>
            </w:r>
          </w:p>
        </w:tc>
      </w:tr>
      <w:tr w:rsidR="008C4FDA" w:rsidRPr="009D364A" w14:paraId="1D92112D" w14:textId="77777777" w:rsidTr="003164AB">
        <w:trPr>
          <w:jc w:val="center"/>
        </w:trPr>
        <w:tc>
          <w:tcPr>
            <w:tcW w:w="2503" w:type="dxa"/>
            <w:gridSpan w:val="2"/>
            <w:shd w:val="clear" w:color="auto" w:fill="D9D9D9" w:themeFill="background1" w:themeFillShade="D9"/>
          </w:tcPr>
          <w:p w14:paraId="6732A94E" w14:textId="0B6F8458" w:rsidR="008C4FDA" w:rsidRPr="009D364A" w:rsidRDefault="008C4FDA" w:rsidP="008C4FDA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7273" w:type="dxa"/>
            <w:gridSpan w:val="4"/>
            <w:vAlign w:val="center"/>
          </w:tcPr>
          <w:p w14:paraId="1D95F984" w14:textId="74AA5F32" w:rsidR="008C4FDA" w:rsidRPr="009D364A" w:rsidRDefault="003164AB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CreateUser</w:t>
            </w:r>
            <w:proofErr w:type="spellEnd"/>
          </w:p>
        </w:tc>
      </w:tr>
      <w:tr w:rsidR="008C4FDA" w:rsidRPr="009D364A" w14:paraId="12304B77" w14:textId="77777777" w:rsidTr="003164AB">
        <w:trPr>
          <w:jc w:val="center"/>
        </w:trPr>
        <w:tc>
          <w:tcPr>
            <w:tcW w:w="9776" w:type="dxa"/>
            <w:gridSpan w:val="6"/>
          </w:tcPr>
          <w:p w14:paraId="07A9A51F" w14:textId="77777777" w:rsidR="008C4FDA" w:rsidRPr="009D364A" w:rsidRDefault="008C4FDA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C4FDA" w:rsidRPr="009D364A" w14:paraId="28820F42" w14:textId="77777777" w:rsidTr="003164AB">
        <w:trPr>
          <w:jc w:val="center"/>
        </w:trPr>
        <w:tc>
          <w:tcPr>
            <w:tcW w:w="709" w:type="dxa"/>
            <w:shd w:val="clear" w:color="auto" w:fill="D9D9D9" w:themeFill="background1" w:themeFillShade="D9"/>
          </w:tcPr>
          <w:p w14:paraId="61CBC65B" w14:textId="77777777" w:rsidR="008C4FDA" w:rsidRPr="009D364A" w:rsidRDefault="008C4FDA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3070" w:type="dxa"/>
            <w:gridSpan w:val="2"/>
            <w:shd w:val="clear" w:color="auto" w:fill="D9D9D9" w:themeFill="background1" w:themeFillShade="D9"/>
          </w:tcPr>
          <w:p w14:paraId="61857EC0" w14:textId="77777777" w:rsidR="008C4FDA" w:rsidRDefault="008C4FDA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3069" w:type="dxa"/>
            <w:shd w:val="clear" w:color="auto" w:fill="D9D9D9" w:themeFill="background1" w:themeFillShade="D9"/>
          </w:tcPr>
          <w:p w14:paraId="595C88F4" w14:textId="77777777" w:rsidR="008C4FDA" w:rsidRDefault="008C4FDA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1963" w:type="dxa"/>
            <w:shd w:val="clear" w:color="auto" w:fill="D9D9D9" w:themeFill="background1" w:themeFillShade="D9"/>
            <w:vAlign w:val="center"/>
          </w:tcPr>
          <w:p w14:paraId="4DFEE67C" w14:textId="77777777" w:rsidR="008C4FDA" w:rsidRPr="009D364A" w:rsidRDefault="008C4FDA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46DD07D3" w14:textId="77777777" w:rsidR="008C4FDA" w:rsidRPr="009D364A" w:rsidRDefault="008C4FDA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Pass/</w:t>
            </w:r>
            <w:proofErr w:type="spellStart"/>
            <w:r>
              <w:rPr>
                <w:rFonts w:ascii="TH Sarabun New" w:hAnsi="TH Sarabun New" w:cs="TH Sarabun New"/>
              </w:rPr>
              <w:t>Faill</w:t>
            </w:r>
            <w:proofErr w:type="spellEnd"/>
          </w:p>
        </w:tc>
      </w:tr>
      <w:tr w:rsidR="008C4FDA" w:rsidRPr="009D364A" w14:paraId="778BAECD" w14:textId="77777777" w:rsidTr="003164AB">
        <w:trPr>
          <w:jc w:val="center"/>
        </w:trPr>
        <w:tc>
          <w:tcPr>
            <w:tcW w:w="709" w:type="dxa"/>
            <w:vMerge w:val="restart"/>
          </w:tcPr>
          <w:p w14:paraId="20901625" w14:textId="08E9F824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TC03</w:t>
            </w:r>
          </w:p>
        </w:tc>
        <w:tc>
          <w:tcPr>
            <w:tcW w:w="3070" w:type="dxa"/>
            <w:gridSpan w:val="2"/>
          </w:tcPr>
          <w:p w14:paraId="52AE41A3" w14:textId="1D4C621D" w:rsidR="008C4FDA" w:rsidRPr="009D364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Open App and go to page</w:t>
            </w:r>
          </w:p>
        </w:tc>
        <w:tc>
          <w:tcPr>
            <w:tcW w:w="3069" w:type="dxa"/>
          </w:tcPr>
          <w:p w14:paraId="0218ECE6" w14:textId="7D08BF5C" w:rsidR="008C4FDA" w:rsidRPr="009D364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Activity Target</w:t>
            </w:r>
          </w:p>
        </w:tc>
        <w:tc>
          <w:tcPr>
            <w:tcW w:w="1963" w:type="dxa"/>
            <w:vAlign w:val="center"/>
          </w:tcPr>
          <w:p w14:paraId="1144EF80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  <w:vAlign w:val="center"/>
          </w:tcPr>
          <w:p w14:paraId="1CA4C0F8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C4FDA" w:rsidRPr="009D364A" w14:paraId="11FD8EE7" w14:textId="77777777" w:rsidTr="003164AB">
        <w:trPr>
          <w:jc w:val="center"/>
        </w:trPr>
        <w:tc>
          <w:tcPr>
            <w:tcW w:w="709" w:type="dxa"/>
            <w:vMerge/>
          </w:tcPr>
          <w:p w14:paraId="44BDDDF7" w14:textId="77777777" w:rsidR="008C4FD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70" w:type="dxa"/>
            <w:gridSpan w:val="2"/>
          </w:tcPr>
          <w:p w14:paraId="42F9315C" w14:textId="0EDED027" w:rsidR="008C4FDA" w:rsidRPr="00D7227B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Enter </w:t>
            </w:r>
            <w:r>
              <w:rPr>
                <w:rFonts w:ascii="TH Sarabun New" w:hAnsi="TH Sarabun New" w:cs="TH Sarabun New"/>
              </w:rPr>
              <w:t>username in field</w:t>
            </w:r>
          </w:p>
        </w:tc>
        <w:tc>
          <w:tcPr>
            <w:tcW w:w="3069" w:type="dxa"/>
          </w:tcPr>
          <w:p w14:paraId="6CE76E16" w14:textId="0E4777A4" w:rsidR="008C4FDA" w:rsidRPr="009D364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D7227B">
              <w:rPr>
                <w:rFonts w:ascii="TH Sarabun New" w:hAnsi="TH Sarabun New" w:cs="TH Sarabun New"/>
                <w:lang w:bidi="th-TH"/>
              </w:rPr>
              <w:t>Niwat015</w:t>
            </w:r>
          </w:p>
        </w:tc>
        <w:tc>
          <w:tcPr>
            <w:tcW w:w="1963" w:type="dxa"/>
            <w:vAlign w:val="center"/>
          </w:tcPr>
          <w:p w14:paraId="05772FC4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  <w:vAlign w:val="center"/>
          </w:tcPr>
          <w:p w14:paraId="487029BA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C4FDA" w:rsidRPr="009D364A" w14:paraId="71127086" w14:textId="77777777" w:rsidTr="003164AB">
        <w:trPr>
          <w:jc w:val="center"/>
        </w:trPr>
        <w:tc>
          <w:tcPr>
            <w:tcW w:w="709" w:type="dxa"/>
            <w:vMerge/>
          </w:tcPr>
          <w:p w14:paraId="475FEE96" w14:textId="77777777" w:rsidR="008C4FD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70" w:type="dxa"/>
            <w:gridSpan w:val="2"/>
          </w:tcPr>
          <w:p w14:paraId="4650D2F3" w14:textId="4514E27D" w:rsidR="008C4FDA" w:rsidRPr="00D7227B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Enter </w:t>
            </w:r>
            <w:r>
              <w:rPr>
                <w:rFonts w:ascii="TH Sarabun New" w:hAnsi="TH Sarabun New" w:cs="TH Sarabun New"/>
              </w:rPr>
              <w:t>password in field</w:t>
            </w:r>
          </w:p>
        </w:tc>
        <w:tc>
          <w:tcPr>
            <w:tcW w:w="3069" w:type="dxa"/>
          </w:tcPr>
          <w:p w14:paraId="25B981AE" w14:textId="692CBB9B" w:rsidR="008C4FDA" w:rsidRPr="009D364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D7227B">
              <w:rPr>
                <w:rFonts w:ascii="TH Sarabun New" w:hAnsi="TH Sarabun New" w:cs="TH Sarabun New"/>
                <w:lang w:bidi="th-TH"/>
              </w:rPr>
              <w:t>Niwat015</w:t>
            </w:r>
          </w:p>
        </w:tc>
        <w:tc>
          <w:tcPr>
            <w:tcW w:w="1963" w:type="dxa"/>
            <w:vAlign w:val="center"/>
          </w:tcPr>
          <w:p w14:paraId="58B0BC0A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  <w:vAlign w:val="center"/>
          </w:tcPr>
          <w:p w14:paraId="0F2A9E95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C4FDA" w:rsidRPr="009D364A" w14:paraId="6F4B19FA" w14:textId="77777777" w:rsidTr="003164AB">
        <w:trPr>
          <w:jc w:val="center"/>
        </w:trPr>
        <w:tc>
          <w:tcPr>
            <w:tcW w:w="709" w:type="dxa"/>
            <w:vMerge/>
          </w:tcPr>
          <w:p w14:paraId="6B73BFEF" w14:textId="77777777" w:rsidR="008C4FD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70" w:type="dxa"/>
            <w:gridSpan w:val="2"/>
          </w:tcPr>
          <w:p w14:paraId="52972C62" w14:textId="7316E62B" w:rsidR="008C4FDA" w:rsidRPr="00D7227B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Click </w:t>
            </w:r>
            <w:r>
              <w:rPr>
                <w:rFonts w:ascii="TH Sarabun New" w:hAnsi="TH Sarabun New" w:cs="TH Sarabun New"/>
                <w:lang w:bidi="th-TH"/>
              </w:rPr>
              <w:t>Login</w:t>
            </w:r>
            <w:r w:rsidRPr="00D7227B">
              <w:rPr>
                <w:rFonts w:ascii="TH Sarabun New" w:hAnsi="TH Sarabun New" w:cs="TH Sarabun New"/>
                <w:cs/>
              </w:rPr>
              <w:t xml:space="preserve"> </w:t>
            </w:r>
            <w:r w:rsidRPr="00D7227B">
              <w:rPr>
                <w:rFonts w:ascii="TH Sarabun New" w:hAnsi="TH Sarabun New" w:cs="TH Sarabun New"/>
              </w:rPr>
              <w:t>Button</w:t>
            </w:r>
          </w:p>
        </w:tc>
        <w:tc>
          <w:tcPr>
            <w:tcW w:w="3069" w:type="dxa"/>
          </w:tcPr>
          <w:p w14:paraId="0C8E8F7C" w14:textId="5089049E" w:rsidR="008C4FD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เข้าสู่ระบบสำเร็จ</w:t>
            </w:r>
          </w:p>
        </w:tc>
        <w:tc>
          <w:tcPr>
            <w:tcW w:w="1963" w:type="dxa"/>
            <w:vAlign w:val="center"/>
          </w:tcPr>
          <w:p w14:paraId="54234064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  <w:vAlign w:val="center"/>
          </w:tcPr>
          <w:p w14:paraId="676A2CF1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C4FDA" w:rsidRPr="009D364A" w14:paraId="32B52EFC" w14:textId="77777777" w:rsidTr="003164AB">
        <w:trPr>
          <w:jc w:val="center"/>
        </w:trPr>
        <w:tc>
          <w:tcPr>
            <w:tcW w:w="709" w:type="dxa"/>
            <w:vMerge/>
          </w:tcPr>
          <w:p w14:paraId="292FB8F7" w14:textId="77777777" w:rsidR="008C4FD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70" w:type="dxa"/>
            <w:gridSpan w:val="2"/>
          </w:tcPr>
          <w:p w14:paraId="26D79859" w14:textId="33830B20" w:rsidR="008C4FDA" w:rsidRDefault="008C4FDA" w:rsidP="008C4FDA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Close App</w:t>
            </w:r>
          </w:p>
        </w:tc>
        <w:tc>
          <w:tcPr>
            <w:tcW w:w="3069" w:type="dxa"/>
          </w:tcPr>
          <w:p w14:paraId="37FC6626" w14:textId="77777777" w:rsidR="008C4FD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</w:p>
        </w:tc>
        <w:tc>
          <w:tcPr>
            <w:tcW w:w="1963" w:type="dxa"/>
            <w:vAlign w:val="center"/>
          </w:tcPr>
          <w:p w14:paraId="68E79525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  <w:vAlign w:val="center"/>
          </w:tcPr>
          <w:p w14:paraId="1751A860" w14:textId="77777777" w:rsidR="008C4FDA" w:rsidRPr="009D364A" w:rsidRDefault="008C4FDA" w:rsidP="008C4FDA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C4FDA" w:rsidRPr="009D364A" w14:paraId="7EBE54D8" w14:textId="77777777" w:rsidTr="003164AB">
        <w:trPr>
          <w:jc w:val="center"/>
        </w:trPr>
        <w:tc>
          <w:tcPr>
            <w:tcW w:w="3779" w:type="dxa"/>
            <w:gridSpan w:val="3"/>
            <w:shd w:val="clear" w:color="auto" w:fill="D9D9D9" w:themeFill="background1" w:themeFillShade="D9"/>
          </w:tcPr>
          <w:p w14:paraId="2F307266" w14:textId="77777777" w:rsidR="008C4FDA" w:rsidRDefault="008C4FDA" w:rsidP="0097585D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Post Condition</w:t>
            </w:r>
          </w:p>
        </w:tc>
        <w:tc>
          <w:tcPr>
            <w:tcW w:w="5997" w:type="dxa"/>
            <w:gridSpan w:val="3"/>
          </w:tcPr>
          <w:p w14:paraId="70A18027" w14:textId="77777777" w:rsidR="008C4FDA" w:rsidRPr="009D364A" w:rsidRDefault="008C4FDA" w:rsidP="0097585D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-</w:t>
            </w:r>
          </w:p>
        </w:tc>
      </w:tr>
    </w:tbl>
    <w:p w14:paraId="22B5CAC4" w14:textId="7C382571" w:rsidR="000E0F8C" w:rsidRPr="00B20595" w:rsidRDefault="000E0F8C" w:rsidP="000E0F8C">
      <w:pPr>
        <w:pStyle w:val="Heading3"/>
        <w:numPr>
          <w:ilvl w:val="0"/>
          <w:numId w:val="0"/>
        </w:numPr>
        <w:ind w:left="720"/>
        <w:rPr>
          <w:rFonts w:ascii="TH Sarabun New" w:hAnsi="TH Sarabun New" w:cs="TH Sarabun New"/>
          <w:b/>
          <w:bCs/>
          <w:i w:val="0"/>
          <w:iCs/>
          <w:sz w:val="32"/>
        </w:rPr>
      </w:pPr>
      <w:bookmarkStart w:id="55" w:name="_Toc9030774"/>
      <w:bookmarkStart w:id="56" w:name="_Toc9030835"/>
      <w:bookmarkStart w:id="57" w:name="_Toc9030878"/>
      <w:r>
        <w:rPr>
          <w:rFonts w:ascii="TH Sarabun New" w:hAnsi="TH Sarabun New" w:cs="TH Sarabun New"/>
          <w:b/>
          <w:bCs/>
          <w:i w:val="0"/>
          <w:iCs/>
          <w:sz w:val="32"/>
        </w:rPr>
        <w:lastRenderedPageBreak/>
        <w:t xml:space="preserve">4.1.4 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>[TC0</w:t>
      </w:r>
      <w:r>
        <w:rPr>
          <w:rFonts w:ascii="TH Sarabun New" w:hAnsi="TH Sarabun New" w:cs="TH Sarabun New"/>
          <w:b/>
          <w:bCs/>
          <w:i w:val="0"/>
          <w:iCs/>
          <w:sz w:val="32"/>
        </w:rPr>
        <w:t>4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 xml:space="preserve">] </w:t>
      </w:r>
      <w:proofErr w:type="spellStart"/>
      <w:r w:rsidRPr="000E0F8C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AddMoreRequest</w:t>
      </w:r>
      <w:bookmarkEnd w:id="55"/>
      <w:bookmarkEnd w:id="56"/>
      <w:bookmarkEnd w:id="57"/>
      <w:proofErr w:type="spellEnd"/>
    </w:p>
    <w:p w14:paraId="0272A75E" w14:textId="77777777" w:rsidR="000E0F8C" w:rsidRPr="00D7227B" w:rsidRDefault="000E0F8C" w:rsidP="000E0F8C">
      <w:pPr>
        <w:ind w:firstLine="720"/>
        <w:jc w:val="thaiDistribute"/>
        <w:rPr>
          <w:rFonts w:ascii="TH Sarabun New" w:hAnsi="TH Sarabun New" w:cs="TH Sarabun New"/>
          <w:lang w:bidi="th-TH"/>
        </w:rPr>
      </w:pPr>
      <w:r w:rsidRPr="00D7227B">
        <w:rPr>
          <w:rFonts w:ascii="TH Sarabun New" w:hAnsi="TH Sarabun New" w:cs="TH Sarabun New" w:hint="cs"/>
          <w:cs/>
          <w:lang w:bidi="th-TH"/>
        </w:rPr>
        <w:t>หน้าเขียนคำร้องเพิ่มเติมสำหรับบุคคลไร้รัฐไร้สัญชาติ เมื่อคำร้องมีการพิจารณาให้คำแนะนำจากศูนย์ให้ความช่วยเหลือฯแล้ว บุคคลไร้รัฐไร้สัญชาติสามรถเขียนคำร้องเพิ่มเติมได้ โดยกรอกแบบฟอร์มเขียนคำร้องเพิ่มเติมดังรูปภาพ ผู้ใช้จำเป็นต้องเข้าสู่ระบบก่อนจึงจะสามารถเข้าใช้งานในส่วนนี้ได้</w:t>
      </w:r>
    </w:p>
    <w:p w14:paraId="6A4E6B73" w14:textId="2E64F764" w:rsidR="000E0F8C" w:rsidRDefault="000E0F8C" w:rsidP="000E0F8C">
      <w:pPr>
        <w:pStyle w:val="BodyText"/>
        <w:ind w:left="0"/>
        <w:jc w:val="center"/>
      </w:pPr>
      <w:bookmarkStart w:id="58" w:name="_GoBack"/>
      <w:bookmarkEnd w:id="58"/>
      <w:r w:rsidRPr="00D7227B">
        <w:rPr>
          <w:noProof/>
        </w:rPr>
        <w:drawing>
          <wp:inline distT="0" distB="0" distL="0" distR="0" wp14:anchorId="72737CA2" wp14:editId="24013B3C">
            <wp:extent cx="1619974" cy="2880000"/>
            <wp:effectExtent l="19050" t="19050" r="18415" b="15875"/>
            <wp:docPr id="23764" name="Picture 23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74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953BC" w14:textId="1948C763" w:rsidR="000E0F8C" w:rsidRPr="008C4FDA" w:rsidRDefault="000E0F8C" w:rsidP="008C4FDA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</w:rPr>
      </w:pPr>
      <w:bookmarkStart w:id="59" w:name="_Toc9030775"/>
      <w:bookmarkStart w:id="60" w:name="_Toc9030836"/>
      <w:bookmarkStart w:id="61" w:name="_Toc9030879"/>
      <w:r w:rsidRPr="005A6CB7">
        <w:rPr>
          <w:rFonts w:ascii="TH Sarabun New" w:hAnsi="TH Sarabun New" w:cs="TH Sarabun New"/>
          <w:sz w:val="32"/>
          <w:cs/>
          <w:lang w:bidi="th-TH"/>
        </w:rPr>
        <w:t>รูปที่ 4.1.</w:t>
      </w:r>
      <w:r>
        <w:rPr>
          <w:rFonts w:ascii="TH Sarabun New" w:hAnsi="TH Sarabun New" w:cs="TH Sarabun New" w:hint="cs"/>
          <w:sz w:val="32"/>
          <w:cs/>
          <w:lang w:bidi="th-TH"/>
        </w:rPr>
        <w:t>4</w:t>
      </w:r>
      <w:r w:rsidRPr="005A6CB7">
        <w:rPr>
          <w:rFonts w:ascii="TH Sarabun New" w:hAnsi="TH Sarabun New" w:cs="TH Sarabun New"/>
          <w:sz w:val="32"/>
          <w:cs/>
          <w:lang w:bidi="th-TH"/>
        </w:rPr>
        <w:t xml:space="preserve"> หน้า </w:t>
      </w:r>
      <w:proofErr w:type="spellStart"/>
      <w:r w:rsidRPr="00D7227B">
        <w:rPr>
          <w:rFonts w:ascii="TH Sarabun New" w:hAnsi="TH Sarabun New" w:cs="TH Sarabun New"/>
          <w:sz w:val="32"/>
          <w:lang w:bidi="th-TH"/>
        </w:rPr>
        <w:t>AddMoreRequest</w:t>
      </w:r>
      <w:bookmarkEnd w:id="59"/>
      <w:bookmarkEnd w:id="60"/>
      <w:bookmarkEnd w:id="61"/>
      <w:proofErr w:type="spellEnd"/>
    </w:p>
    <w:p w14:paraId="467E2D5C" w14:textId="0F896816" w:rsidR="000E0F8C" w:rsidRPr="009D364A" w:rsidRDefault="000E0F8C" w:rsidP="000E0F8C">
      <w:pPr>
        <w:rPr>
          <w:rFonts w:ascii="TH Sarabun New" w:hAnsi="TH Sarabun New" w:cs="TH Sarabun New"/>
          <w:cs/>
          <w:lang w:bidi="th-TH"/>
        </w:rPr>
      </w:pPr>
      <w:r w:rsidRPr="009D364A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9D364A">
        <w:rPr>
          <w:rFonts w:ascii="TH Sarabun New" w:hAnsi="TH Sarabun New" w:cs="TH Sarabun New"/>
          <w:b/>
          <w:bCs/>
        </w:rPr>
        <w:t>TD-4.</w:t>
      </w:r>
      <w:r>
        <w:rPr>
          <w:rFonts w:ascii="TH Sarabun New" w:hAnsi="TH Sarabun New" w:cs="TH Sarabun New"/>
          <w:b/>
          <w:bCs/>
        </w:rPr>
        <w:t>1.4</w:t>
      </w:r>
      <w:r w:rsidRPr="009D364A">
        <w:rPr>
          <w:rFonts w:ascii="TH Sarabun New" w:hAnsi="TH Sarabun New" w:cs="TH Sarabun New"/>
        </w:rPr>
        <w:t xml:space="preserve"> </w:t>
      </w:r>
      <w:r w:rsidRPr="009D364A">
        <w:rPr>
          <w:rFonts w:ascii="TH Sarabun New" w:hAnsi="TH Sarabun New" w:cs="TH Sarabun New"/>
          <w:cs/>
        </w:rPr>
        <w:t>แสดงรายละเอียดรูปแบบของกรณีทดสอบ [</w:t>
      </w:r>
      <w:r w:rsidRPr="009D364A">
        <w:rPr>
          <w:rFonts w:ascii="TH Sarabun New" w:hAnsi="TH Sarabun New" w:cs="TH Sarabun New"/>
        </w:rPr>
        <w:t>TC0</w:t>
      </w:r>
      <w:r>
        <w:rPr>
          <w:rFonts w:ascii="TH Sarabun New" w:hAnsi="TH Sarabun New" w:cs="TH Sarabun New"/>
        </w:rPr>
        <w:t>4</w:t>
      </w:r>
      <w:r w:rsidRPr="009D364A">
        <w:rPr>
          <w:rFonts w:ascii="TH Sarabun New" w:hAnsi="TH Sarabun New" w:cs="TH Sarabun New"/>
        </w:rPr>
        <w:t xml:space="preserve">] </w:t>
      </w:r>
      <w:proofErr w:type="spellStart"/>
      <w:r w:rsidRPr="00D7227B">
        <w:rPr>
          <w:rFonts w:ascii="TH Sarabun New" w:hAnsi="TH Sarabun New" w:cs="TH Sarabun New"/>
          <w:lang w:bidi="th-TH"/>
        </w:rPr>
        <w:t>AddMoreRequest</w:t>
      </w:r>
      <w:proofErr w:type="spellEnd"/>
      <w:r w:rsidRPr="009D364A">
        <w:rPr>
          <w:rFonts w:ascii="TH Sarabun New" w:hAnsi="TH Sarabun New" w:cs="TH Sarabun New"/>
          <w:cs/>
        </w:rPr>
        <w:t xml:space="preserve"> แบบสมบูรณ</w:t>
      </w:r>
      <w:r>
        <w:rPr>
          <w:rFonts w:ascii="TH Sarabun New" w:hAnsi="TH Sarabun New" w:cs="TH Sarabun New" w:hint="cs"/>
          <w:cs/>
          <w:lang w:bidi="th-TH"/>
        </w:rPr>
        <w:t>์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700"/>
        <w:gridCol w:w="2130"/>
        <w:gridCol w:w="834"/>
        <w:gridCol w:w="2847"/>
        <w:gridCol w:w="1876"/>
        <w:gridCol w:w="1247"/>
      </w:tblGrid>
      <w:tr w:rsidR="000E0F8C" w:rsidRPr="009D364A" w14:paraId="7D291206" w14:textId="77777777" w:rsidTr="00BA5A7E">
        <w:trPr>
          <w:trHeight w:val="247"/>
          <w:jc w:val="center"/>
        </w:trPr>
        <w:tc>
          <w:tcPr>
            <w:tcW w:w="9634" w:type="dxa"/>
            <w:gridSpan w:val="6"/>
            <w:shd w:val="clear" w:color="auto" w:fill="D9D9D9" w:themeFill="background1" w:themeFillShade="D9"/>
          </w:tcPr>
          <w:p w14:paraId="719F08FF" w14:textId="2AFF9BB5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Case </w:t>
            </w:r>
            <w:proofErr w:type="gramStart"/>
            <w:r>
              <w:rPr>
                <w:rFonts w:ascii="TH Sarabun New" w:hAnsi="TH Sarabun New" w:cs="TH Sarabun New"/>
              </w:rPr>
              <w:t>Template :</w:t>
            </w:r>
            <w:proofErr w:type="gramEnd"/>
            <w:r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="008D510C" w:rsidRPr="00D7227B">
              <w:rPr>
                <w:rFonts w:ascii="TH Sarabun New" w:hAnsi="TH Sarabun New" w:cs="TH Sarabun New"/>
                <w:lang w:bidi="th-TH"/>
              </w:rPr>
              <w:t>AddMoreRequest</w:t>
            </w:r>
            <w:proofErr w:type="spellEnd"/>
          </w:p>
        </w:tc>
      </w:tr>
      <w:tr w:rsidR="000E0F8C" w:rsidRPr="009D364A" w14:paraId="33511B00" w14:textId="77777777" w:rsidTr="00BA5A7E">
        <w:trPr>
          <w:jc w:val="center"/>
        </w:trPr>
        <w:tc>
          <w:tcPr>
            <w:tcW w:w="2830" w:type="dxa"/>
            <w:gridSpan w:val="2"/>
          </w:tcPr>
          <w:p w14:paraId="2BA565E5" w14:textId="77777777" w:rsidR="000E0F8C" w:rsidRPr="009D364A" w:rsidRDefault="000E0F8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6804" w:type="dxa"/>
            <w:gridSpan w:val="4"/>
            <w:vAlign w:val="center"/>
          </w:tcPr>
          <w:p w14:paraId="0342C375" w14:textId="77777777" w:rsidR="000E0F8C" w:rsidRPr="009D364A" w:rsidRDefault="000E0F8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>แอปพลิ</w:t>
            </w:r>
            <w:proofErr w:type="spellStart"/>
            <w:r w:rsidRPr="002576BD">
              <w:rPr>
                <w:rFonts w:ascii="TH Sarabun New" w:hAnsi="TH Sarabun New" w:cs="TH Sarabun New"/>
                <w:cs/>
                <w:lang w:bidi="th-TH"/>
              </w:rPr>
              <w:t>เค</w:t>
            </w:r>
            <w:proofErr w:type="spellEnd"/>
            <w:r w:rsidRPr="002576BD">
              <w:rPr>
                <w:rFonts w:ascii="TH Sarabun New" w:hAnsi="TH Sarabun New" w:cs="TH Sarabun New"/>
                <w:cs/>
                <w:lang w:bidi="th-TH"/>
              </w:rPr>
              <w:t xml:space="preserve">ชันบุคคลไร้รัฐไร้สัญชาติ </w:t>
            </w:r>
            <w:r w:rsidRPr="002576BD">
              <w:rPr>
                <w:rFonts w:ascii="TH Sarabun New" w:hAnsi="TH Sarabun New" w:cs="TH Sarabun New"/>
                <w:lang w:bidi="th-TH"/>
              </w:rPr>
              <w:t>ST</w:t>
            </w:r>
            <w:r>
              <w:rPr>
                <w:rFonts w:ascii="TH Sarabun New" w:hAnsi="TH Sarabun New" w:cs="TH Sarabun New"/>
                <w:lang w:bidi="th-TH"/>
              </w:rPr>
              <w:t>LP</w:t>
            </w:r>
            <w:r w:rsidRPr="002576BD">
              <w:rPr>
                <w:rFonts w:ascii="TH Sarabun New" w:hAnsi="TH Sarabun New" w:cs="TH Sarabun New"/>
                <w:lang w:bidi="th-TH"/>
              </w:rPr>
              <w:t xml:space="preserve"> APP</w:t>
            </w:r>
          </w:p>
        </w:tc>
      </w:tr>
      <w:tr w:rsidR="000E0F8C" w:rsidRPr="009D364A" w14:paraId="7ACFB07E" w14:textId="77777777" w:rsidTr="00BA5A7E">
        <w:trPr>
          <w:jc w:val="center"/>
        </w:trPr>
        <w:tc>
          <w:tcPr>
            <w:tcW w:w="2830" w:type="dxa"/>
            <w:gridSpan w:val="2"/>
          </w:tcPr>
          <w:p w14:paraId="49858B05" w14:textId="77777777" w:rsidR="000E0F8C" w:rsidRPr="009D364A" w:rsidRDefault="000E0F8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6804" w:type="dxa"/>
            <w:gridSpan w:val="4"/>
            <w:vAlign w:val="center"/>
          </w:tcPr>
          <w:p w14:paraId="23331C41" w14:textId="77777777" w:rsidR="000E0F8C" w:rsidRPr="009D364A" w:rsidRDefault="000E0F8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Medium Level</w:t>
            </w:r>
          </w:p>
        </w:tc>
      </w:tr>
      <w:tr w:rsidR="000E0F8C" w:rsidRPr="009D364A" w14:paraId="53224970" w14:textId="77777777" w:rsidTr="00BA5A7E">
        <w:trPr>
          <w:jc w:val="center"/>
        </w:trPr>
        <w:tc>
          <w:tcPr>
            <w:tcW w:w="2830" w:type="dxa"/>
            <w:gridSpan w:val="2"/>
          </w:tcPr>
          <w:p w14:paraId="0CB2CB89" w14:textId="77777777" w:rsidR="000E0F8C" w:rsidRPr="009D364A" w:rsidRDefault="000E0F8C" w:rsidP="00BA5A7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Name / Scenario </w:t>
            </w:r>
          </w:p>
        </w:tc>
        <w:tc>
          <w:tcPr>
            <w:tcW w:w="6804" w:type="dxa"/>
            <w:gridSpan w:val="4"/>
            <w:vAlign w:val="center"/>
          </w:tcPr>
          <w:p w14:paraId="423700B0" w14:textId="7E01D7FE" w:rsidR="000E0F8C" w:rsidRPr="009D364A" w:rsidRDefault="008C4FDA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AddMoreRequest</w:t>
            </w:r>
            <w:proofErr w:type="spellEnd"/>
            <w:r w:rsidRPr="009D364A">
              <w:rPr>
                <w:rFonts w:ascii="TH Sarabun New" w:hAnsi="TH Sarabun New" w:cs="TH Sarabun New"/>
                <w:cs/>
              </w:rPr>
              <w:t xml:space="preserve"> </w:t>
            </w:r>
            <w:r w:rsidR="000E0F8C">
              <w:rPr>
                <w:rFonts w:ascii="TH Sarabun New" w:hAnsi="TH Sarabun New" w:cs="TH Sarabun New"/>
              </w:rPr>
              <w:t>/ TC-STLP_0</w:t>
            </w:r>
            <w:r w:rsidR="00FB054C">
              <w:rPr>
                <w:rFonts w:ascii="TH Sarabun New" w:hAnsi="TH Sarabun New" w:cs="TH Sarabun New"/>
              </w:rPr>
              <w:t>4</w:t>
            </w:r>
          </w:p>
        </w:tc>
      </w:tr>
      <w:tr w:rsidR="000E0F8C" w:rsidRPr="009D364A" w14:paraId="574E4EDD" w14:textId="77777777" w:rsidTr="00BA5A7E">
        <w:trPr>
          <w:jc w:val="center"/>
        </w:trPr>
        <w:tc>
          <w:tcPr>
            <w:tcW w:w="2830" w:type="dxa"/>
            <w:gridSpan w:val="2"/>
          </w:tcPr>
          <w:p w14:paraId="65681DEF" w14:textId="77777777" w:rsidR="000E0F8C" w:rsidRPr="009D364A" w:rsidRDefault="000E0F8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6804" w:type="dxa"/>
            <w:gridSpan w:val="4"/>
            <w:vAlign w:val="center"/>
          </w:tcPr>
          <w:p w14:paraId="66514844" w14:textId="005375B1" w:rsidR="000E0F8C" w:rsidRPr="009D364A" w:rsidRDefault="000E0F8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ผู้ที่เป็นสมัครสมาชิกสามารถเพิ่มข้อมูลคำร้องขอเพิ่มเติมได้</w:t>
            </w:r>
          </w:p>
        </w:tc>
      </w:tr>
      <w:tr w:rsidR="000E0F8C" w:rsidRPr="009D364A" w14:paraId="2D703D09" w14:textId="77777777" w:rsidTr="00BA5A7E">
        <w:trPr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</w:tcPr>
          <w:p w14:paraId="72345F48" w14:textId="77777777" w:rsidR="000E0F8C" w:rsidRPr="009D364A" w:rsidRDefault="000E0F8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6804" w:type="dxa"/>
            <w:gridSpan w:val="4"/>
            <w:vAlign w:val="center"/>
          </w:tcPr>
          <w:p w14:paraId="5E3835AE" w14:textId="77777777" w:rsidR="000E0F8C" w:rsidRPr="009D364A" w:rsidRDefault="000E0F8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0E0F8C" w:rsidRPr="009D364A" w14:paraId="189E0837" w14:textId="77777777" w:rsidTr="00BA5A7E">
        <w:trPr>
          <w:jc w:val="center"/>
        </w:trPr>
        <w:tc>
          <w:tcPr>
            <w:tcW w:w="9634" w:type="dxa"/>
            <w:gridSpan w:val="6"/>
          </w:tcPr>
          <w:p w14:paraId="45E26087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0E0F8C" w:rsidRPr="009D364A" w14:paraId="77381526" w14:textId="77777777" w:rsidTr="00BA5A7E">
        <w:trPr>
          <w:jc w:val="center"/>
        </w:trPr>
        <w:tc>
          <w:tcPr>
            <w:tcW w:w="700" w:type="dxa"/>
            <w:shd w:val="clear" w:color="auto" w:fill="D9D9D9" w:themeFill="background1" w:themeFillShade="D9"/>
          </w:tcPr>
          <w:p w14:paraId="01ADF269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2964" w:type="dxa"/>
            <w:gridSpan w:val="2"/>
            <w:shd w:val="clear" w:color="auto" w:fill="D9D9D9" w:themeFill="background1" w:themeFillShade="D9"/>
          </w:tcPr>
          <w:p w14:paraId="0939641D" w14:textId="77777777" w:rsidR="000E0F8C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847" w:type="dxa"/>
            <w:shd w:val="clear" w:color="auto" w:fill="D9D9D9" w:themeFill="background1" w:themeFillShade="D9"/>
          </w:tcPr>
          <w:p w14:paraId="79C26854" w14:textId="77777777" w:rsidR="000E0F8C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32294D67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758B2C86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Pass/</w:t>
            </w:r>
            <w:proofErr w:type="spellStart"/>
            <w:r>
              <w:rPr>
                <w:rFonts w:ascii="TH Sarabun New" w:hAnsi="TH Sarabun New" w:cs="TH Sarabun New"/>
              </w:rPr>
              <w:t>Faill</w:t>
            </w:r>
            <w:proofErr w:type="spellEnd"/>
          </w:p>
        </w:tc>
      </w:tr>
      <w:tr w:rsidR="000E0F8C" w:rsidRPr="009D364A" w14:paraId="29ADEE7E" w14:textId="77777777" w:rsidTr="00BA5A7E">
        <w:trPr>
          <w:jc w:val="center"/>
        </w:trPr>
        <w:tc>
          <w:tcPr>
            <w:tcW w:w="700" w:type="dxa"/>
            <w:vMerge w:val="restart"/>
          </w:tcPr>
          <w:p w14:paraId="3D905867" w14:textId="140A8189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TC0</w:t>
            </w:r>
            <w:r w:rsidR="00FB054C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964" w:type="dxa"/>
            <w:gridSpan w:val="2"/>
          </w:tcPr>
          <w:p w14:paraId="659C3C29" w14:textId="77777777" w:rsidR="000E0F8C" w:rsidRPr="009D364A" w:rsidRDefault="000E0F8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Open App and go to page</w:t>
            </w:r>
          </w:p>
        </w:tc>
        <w:tc>
          <w:tcPr>
            <w:tcW w:w="2847" w:type="dxa"/>
          </w:tcPr>
          <w:p w14:paraId="35BCDB72" w14:textId="77777777" w:rsidR="000E0F8C" w:rsidRPr="009D364A" w:rsidRDefault="000E0F8C" w:rsidP="000E0F8C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Activity Target</w:t>
            </w:r>
          </w:p>
        </w:tc>
        <w:tc>
          <w:tcPr>
            <w:tcW w:w="1876" w:type="dxa"/>
            <w:vAlign w:val="center"/>
          </w:tcPr>
          <w:p w14:paraId="293B6321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247" w:type="dxa"/>
            <w:vAlign w:val="center"/>
          </w:tcPr>
          <w:p w14:paraId="6656C419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0E0F8C" w:rsidRPr="009D364A" w14:paraId="5F38107D" w14:textId="77777777" w:rsidTr="00BA5A7E">
        <w:trPr>
          <w:jc w:val="center"/>
        </w:trPr>
        <w:tc>
          <w:tcPr>
            <w:tcW w:w="700" w:type="dxa"/>
            <w:vMerge/>
          </w:tcPr>
          <w:p w14:paraId="10A31179" w14:textId="77777777" w:rsidR="000E0F8C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2964" w:type="dxa"/>
            <w:gridSpan w:val="2"/>
          </w:tcPr>
          <w:p w14:paraId="5AE1FD30" w14:textId="583EBAFF" w:rsidR="000E0F8C" w:rsidRPr="00D7227B" w:rsidRDefault="000E0F8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AddMoreRequest</w:t>
            </w:r>
            <w:proofErr w:type="spellEnd"/>
            <w:r>
              <w:rPr>
                <w:rFonts w:ascii="TH Sarabun New" w:hAnsi="TH Sarabun New" w:cs="TH Sarabun New"/>
              </w:rPr>
              <w:t xml:space="preserve"> field</w:t>
            </w:r>
          </w:p>
        </w:tc>
        <w:tc>
          <w:tcPr>
            <w:tcW w:w="2847" w:type="dxa"/>
          </w:tcPr>
          <w:p w14:paraId="2ABAF70D" w14:textId="2ACF55E3" w:rsidR="000E0F8C" w:rsidRPr="009D364A" w:rsidRDefault="000E0F8C" w:rsidP="000E0F8C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ผมต้องเริ่มจากตรงไหนก่อน</w:t>
            </w:r>
          </w:p>
        </w:tc>
        <w:tc>
          <w:tcPr>
            <w:tcW w:w="1876" w:type="dxa"/>
            <w:vAlign w:val="center"/>
          </w:tcPr>
          <w:p w14:paraId="61A474AE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247" w:type="dxa"/>
            <w:vAlign w:val="center"/>
          </w:tcPr>
          <w:p w14:paraId="7D1D1192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0E0F8C" w:rsidRPr="009D364A" w14:paraId="06EF53A9" w14:textId="77777777" w:rsidTr="00BA5A7E">
        <w:trPr>
          <w:jc w:val="center"/>
        </w:trPr>
        <w:tc>
          <w:tcPr>
            <w:tcW w:w="700" w:type="dxa"/>
            <w:vMerge/>
          </w:tcPr>
          <w:p w14:paraId="04DD6E65" w14:textId="77777777" w:rsidR="000E0F8C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2964" w:type="dxa"/>
            <w:gridSpan w:val="2"/>
          </w:tcPr>
          <w:p w14:paraId="3DE0CA25" w14:textId="086B5F09" w:rsidR="000E0F8C" w:rsidRPr="00D7227B" w:rsidRDefault="000E0F8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Click Submit Button</w:t>
            </w:r>
          </w:p>
        </w:tc>
        <w:tc>
          <w:tcPr>
            <w:tcW w:w="2847" w:type="dxa"/>
          </w:tcPr>
          <w:p w14:paraId="73B7C2C8" w14:textId="4422C836" w:rsidR="000E0F8C" w:rsidRPr="009D364A" w:rsidRDefault="000E0F8C" w:rsidP="000E0F8C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บันทึกข้อมูลสำเร็จ</w:t>
            </w:r>
          </w:p>
        </w:tc>
        <w:tc>
          <w:tcPr>
            <w:tcW w:w="1876" w:type="dxa"/>
            <w:vAlign w:val="center"/>
          </w:tcPr>
          <w:p w14:paraId="6BB86E96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247" w:type="dxa"/>
            <w:vAlign w:val="center"/>
          </w:tcPr>
          <w:p w14:paraId="1D775B1E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0E0F8C" w:rsidRPr="009D364A" w14:paraId="04F8702F" w14:textId="77777777" w:rsidTr="00BA5A7E">
        <w:trPr>
          <w:jc w:val="center"/>
        </w:trPr>
        <w:tc>
          <w:tcPr>
            <w:tcW w:w="700" w:type="dxa"/>
            <w:vMerge/>
          </w:tcPr>
          <w:p w14:paraId="266931FE" w14:textId="77777777" w:rsidR="000E0F8C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2964" w:type="dxa"/>
            <w:gridSpan w:val="2"/>
          </w:tcPr>
          <w:p w14:paraId="2CAFAE92" w14:textId="77777777" w:rsidR="000E0F8C" w:rsidRPr="00D7227B" w:rsidRDefault="000E0F8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Close App</w:t>
            </w:r>
          </w:p>
        </w:tc>
        <w:tc>
          <w:tcPr>
            <w:tcW w:w="2847" w:type="dxa"/>
          </w:tcPr>
          <w:p w14:paraId="6AC8F3F3" w14:textId="77777777" w:rsidR="000E0F8C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</w:p>
        </w:tc>
        <w:tc>
          <w:tcPr>
            <w:tcW w:w="1876" w:type="dxa"/>
            <w:vAlign w:val="center"/>
          </w:tcPr>
          <w:p w14:paraId="3A43941C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247" w:type="dxa"/>
            <w:vAlign w:val="center"/>
          </w:tcPr>
          <w:p w14:paraId="4D95C020" w14:textId="77777777" w:rsidR="000E0F8C" w:rsidRPr="009D364A" w:rsidRDefault="000E0F8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0E0F8C" w:rsidRPr="009D364A" w14:paraId="0B01FBEC" w14:textId="77777777" w:rsidTr="00BA5A7E">
        <w:trPr>
          <w:jc w:val="center"/>
        </w:trPr>
        <w:tc>
          <w:tcPr>
            <w:tcW w:w="3664" w:type="dxa"/>
            <w:gridSpan w:val="3"/>
            <w:shd w:val="clear" w:color="auto" w:fill="D9D9D9" w:themeFill="background1" w:themeFillShade="D9"/>
          </w:tcPr>
          <w:p w14:paraId="49F46569" w14:textId="77777777" w:rsidR="000E0F8C" w:rsidRDefault="000E0F8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Post Condition</w:t>
            </w:r>
          </w:p>
        </w:tc>
        <w:tc>
          <w:tcPr>
            <w:tcW w:w="5970" w:type="dxa"/>
            <w:gridSpan w:val="3"/>
          </w:tcPr>
          <w:p w14:paraId="3FE338AC" w14:textId="77777777" w:rsidR="000E0F8C" w:rsidRPr="009D364A" w:rsidRDefault="000E0F8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-</w:t>
            </w:r>
          </w:p>
        </w:tc>
      </w:tr>
    </w:tbl>
    <w:p w14:paraId="4F1A46FE" w14:textId="2E3316A3" w:rsidR="00FB054C" w:rsidRPr="00B20595" w:rsidRDefault="00FB054C" w:rsidP="00FB054C">
      <w:pPr>
        <w:pStyle w:val="Heading3"/>
        <w:numPr>
          <w:ilvl w:val="0"/>
          <w:numId w:val="0"/>
        </w:numPr>
        <w:ind w:left="720"/>
        <w:rPr>
          <w:rFonts w:ascii="TH Sarabun New" w:hAnsi="TH Sarabun New" w:cs="TH Sarabun New"/>
          <w:b/>
          <w:bCs/>
          <w:i w:val="0"/>
          <w:iCs/>
          <w:sz w:val="32"/>
        </w:rPr>
      </w:pPr>
      <w:bookmarkStart w:id="62" w:name="_Toc9030776"/>
      <w:bookmarkStart w:id="63" w:name="_Toc9030837"/>
      <w:bookmarkStart w:id="64" w:name="_Toc9030880"/>
      <w:r>
        <w:rPr>
          <w:rFonts w:ascii="TH Sarabun New" w:hAnsi="TH Sarabun New" w:cs="TH Sarabun New"/>
          <w:b/>
          <w:bCs/>
          <w:i w:val="0"/>
          <w:iCs/>
          <w:sz w:val="32"/>
        </w:rPr>
        <w:lastRenderedPageBreak/>
        <w:t xml:space="preserve">4.1.5 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>[TC0</w:t>
      </w:r>
      <w:r>
        <w:rPr>
          <w:rFonts w:ascii="TH Sarabun New" w:hAnsi="TH Sarabun New" w:cs="TH Sarabun New"/>
          <w:b/>
          <w:bCs/>
          <w:i w:val="0"/>
          <w:iCs/>
          <w:sz w:val="32"/>
        </w:rPr>
        <w:t>5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 xml:space="preserve">] </w:t>
      </w:r>
      <w:r w:rsidRPr="00FB054C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Select Staffs </w:t>
      </w:r>
      <w:proofErr w:type="gramStart"/>
      <w:r w:rsidRPr="00FB054C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For</w:t>
      </w:r>
      <w:proofErr w:type="gramEnd"/>
      <w:r w:rsidRPr="00FB054C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 Request</w:t>
      </w:r>
      <w:bookmarkEnd w:id="62"/>
      <w:bookmarkEnd w:id="63"/>
      <w:bookmarkEnd w:id="64"/>
    </w:p>
    <w:p w14:paraId="4CDC5539" w14:textId="04C67770" w:rsidR="00FB054C" w:rsidRPr="00D7227B" w:rsidRDefault="00FB054C" w:rsidP="00FB054C">
      <w:pPr>
        <w:ind w:firstLine="720"/>
        <w:jc w:val="thaiDistribute"/>
        <w:rPr>
          <w:rFonts w:ascii="TH Sarabun New" w:hAnsi="TH Sarabun New" w:cs="TH Sarabun New" w:hint="cs"/>
          <w:cs/>
          <w:lang w:bidi="th-TH"/>
        </w:rPr>
      </w:pPr>
      <w:r w:rsidRPr="00D7227B">
        <w:rPr>
          <w:rFonts w:ascii="TH Sarabun New" w:hAnsi="TH Sarabun New" w:cs="TH Sarabun New" w:hint="cs"/>
          <w:cs/>
          <w:lang w:bidi="th-TH"/>
        </w:rPr>
        <w:t xml:space="preserve">หน้าสำหรับประธานศูนย์ให้ความช่วยเหลือฯ เลือกเจ้าหน้าที่สำหรับคำร้องเพื่อให้เจ้าหน้าที่พิจารณาให้คำแนะนำ ผู้ใช้งานจำเป็นต้องรับเรื่องคำร้องก่อนจึงจะสามารถใช้งานหน้านี้ได้ โดยหน้านี้จะแสดงรายชื่อทั้งหมดภายในศูนย์ให้ความช่วยเหลือฯ </w:t>
      </w:r>
    </w:p>
    <w:p w14:paraId="46F71E12" w14:textId="1CA07490" w:rsidR="00FB054C" w:rsidRDefault="00FB054C" w:rsidP="00FB054C">
      <w:pPr>
        <w:pStyle w:val="BodyText"/>
        <w:ind w:left="0"/>
        <w:jc w:val="center"/>
      </w:pPr>
      <w:r w:rsidRPr="00D7227B">
        <w:rPr>
          <w:noProof/>
        </w:rPr>
        <w:drawing>
          <wp:inline distT="0" distB="0" distL="0" distR="0" wp14:anchorId="21D435A0" wp14:editId="411C0604">
            <wp:extent cx="1427563" cy="2537927"/>
            <wp:effectExtent l="19050" t="19050" r="20320" b="15240"/>
            <wp:docPr id="21861" name="Picture 2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189" cy="260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227B">
        <w:rPr>
          <w:noProof/>
        </w:rPr>
        <w:drawing>
          <wp:inline distT="0" distB="0" distL="0" distR="0" wp14:anchorId="4879A6BE" wp14:editId="2157A85E">
            <wp:extent cx="1432812" cy="2547258"/>
            <wp:effectExtent l="19050" t="19050" r="15240" b="24765"/>
            <wp:docPr id="21877" name="Picture 2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479" cy="261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227B">
        <w:rPr>
          <w:noProof/>
        </w:rPr>
        <w:drawing>
          <wp:inline distT="0" distB="0" distL="0" distR="0" wp14:anchorId="52A48351" wp14:editId="06939DC7">
            <wp:extent cx="1432811" cy="2547258"/>
            <wp:effectExtent l="19050" t="19050" r="15240" b="24765"/>
            <wp:docPr id="21878" name="Picture 2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33" cy="2634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7CEBC" w14:textId="77777777" w:rsidR="00BA5A7E" w:rsidRDefault="00FB054C" w:rsidP="00BA5A7E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  <w:lang w:bidi="th-TH"/>
        </w:rPr>
      </w:pPr>
      <w:bookmarkStart w:id="65" w:name="_Toc9030777"/>
      <w:bookmarkStart w:id="66" w:name="_Toc9030838"/>
      <w:bookmarkStart w:id="67" w:name="_Toc9030881"/>
      <w:r w:rsidRPr="005A6CB7">
        <w:rPr>
          <w:rFonts w:ascii="TH Sarabun New" w:hAnsi="TH Sarabun New" w:cs="TH Sarabun New"/>
          <w:sz w:val="32"/>
          <w:cs/>
          <w:lang w:bidi="th-TH"/>
        </w:rPr>
        <w:t>รูปที่ 4.1.</w:t>
      </w:r>
      <w:r>
        <w:rPr>
          <w:rFonts w:ascii="TH Sarabun New" w:hAnsi="TH Sarabun New" w:cs="TH Sarabun New" w:hint="cs"/>
          <w:sz w:val="32"/>
          <w:cs/>
          <w:lang w:bidi="th-TH"/>
        </w:rPr>
        <w:t>5</w:t>
      </w:r>
      <w:r w:rsidRPr="005A6CB7">
        <w:rPr>
          <w:rFonts w:ascii="TH Sarabun New" w:hAnsi="TH Sarabun New" w:cs="TH Sarabun New"/>
          <w:sz w:val="32"/>
          <w:cs/>
          <w:lang w:bidi="th-TH"/>
        </w:rPr>
        <w:t xml:space="preserve"> หน้า </w:t>
      </w:r>
      <w:r w:rsidRPr="00FB054C">
        <w:rPr>
          <w:rFonts w:ascii="TH Sarabun New" w:hAnsi="TH Sarabun New" w:cs="TH Sarabun New"/>
          <w:sz w:val="32"/>
          <w:lang w:bidi="th-TH"/>
        </w:rPr>
        <w:t>Select Staffs For Request</w:t>
      </w:r>
      <w:bookmarkEnd w:id="65"/>
      <w:bookmarkEnd w:id="66"/>
      <w:bookmarkEnd w:id="67"/>
    </w:p>
    <w:p w14:paraId="2167F854" w14:textId="1B3A212F" w:rsidR="00FB054C" w:rsidRPr="00BA5A7E" w:rsidRDefault="00FB054C" w:rsidP="00BA5A7E">
      <w:pPr>
        <w:pStyle w:val="Heading5"/>
        <w:numPr>
          <w:ilvl w:val="0"/>
          <w:numId w:val="0"/>
        </w:numPr>
        <w:spacing w:after="0"/>
        <w:rPr>
          <w:rFonts w:ascii="TH Sarabun New" w:hAnsi="TH Sarabun New" w:cs="TH Sarabun New"/>
          <w:sz w:val="32"/>
          <w:cs/>
        </w:rPr>
      </w:pPr>
      <w:r w:rsidRPr="00BA5A7E">
        <w:rPr>
          <w:rFonts w:ascii="TH Sarabun New" w:hAnsi="TH Sarabun New" w:cs="TH Sarabun New"/>
          <w:b/>
          <w:bCs/>
          <w:sz w:val="32"/>
          <w:cs/>
        </w:rPr>
        <w:t xml:space="preserve">ตารางที่ </w:t>
      </w:r>
      <w:r w:rsidRPr="00BA5A7E">
        <w:rPr>
          <w:rFonts w:ascii="TH Sarabun New" w:hAnsi="TH Sarabun New" w:cs="TH Sarabun New"/>
          <w:b/>
          <w:bCs/>
          <w:sz w:val="32"/>
        </w:rPr>
        <w:t>TD-4.1.5</w:t>
      </w:r>
      <w:r w:rsidRPr="00BA5A7E">
        <w:rPr>
          <w:rFonts w:ascii="TH Sarabun New" w:hAnsi="TH Sarabun New" w:cs="TH Sarabun New"/>
          <w:sz w:val="32"/>
        </w:rPr>
        <w:t xml:space="preserve"> </w:t>
      </w:r>
      <w:r w:rsidRPr="00BA5A7E">
        <w:rPr>
          <w:rFonts w:ascii="TH Sarabun New" w:hAnsi="TH Sarabun New" w:cs="TH Sarabun New"/>
          <w:sz w:val="32"/>
          <w:cs/>
        </w:rPr>
        <w:t>แสดงรายละเอียดรูปแบบของกรณีทดสอบ [</w:t>
      </w:r>
      <w:r w:rsidRPr="00BA5A7E">
        <w:rPr>
          <w:rFonts w:ascii="TH Sarabun New" w:hAnsi="TH Sarabun New" w:cs="TH Sarabun New"/>
          <w:sz w:val="32"/>
        </w:rPr>
        <w:t>TC05] Select Staffs For Request</w:t>
      </w:r>
      <w:r w:rsidRPr="00BA5A7E">
        <w:rPr>
          <w:rFonts w:ascii="TH Sarabun New" w:hAnsi="TH Sarabun New" w:cs="TH Sarabun New"/>
          <w:sz w:val="32"/>
          <w:cs/>
        </w:rPr>
        <w:t xml:space="preserve"> แบบสมบูรณ์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988"/>
        <w:gridCol w:w="1711"/>
        <w:gridCol w:w="1185"/>
        <w:gridCol w:w="2888"/>
        <w:gridCol w:w="1893"/>
        <w:gridCol w:w="1111"/>
      </w:tblGrid>
      <w:tr w:rsidR="00FB054C" w:rsidRPr="009D364A" w14:paraId="24CA65E2" w14:textId="77777777" w:rsidTr="00BA5A7E">
        <w:trPr>
          <w:trHeight w:val="247"/>
          <w:jc w:val="center"/>
        </w:trPr>
        <w:tc>
          <w:tcPr>
            <w:tcW w:w="9776" w:type="dxa"/>
            <w:gridSpan w:val="6"/>
            <w:shd w:val="clear" w:color="auto" w:fill="D9D9D9" w:themeFill="background1" w:themeFillShade="D9"/>
          </w:tcPr>
          <w:p w14:paraId="3179B2BA" w14:textId="32F57AE2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Case </w:t>
            </w:r>
            <w:proofErr w:type="gramStart"/>
            <w:r>
              <w:rPr>
                <w:rFonts w:ascii="TH Sarabun New" w:hAnsi="TH Sarabun New" w:cs="TH Sarabun New"/>
              </w:rPr>
              <w:t>Template :</w:t>
            </w:r>
            <w:proofErr w:type="gramEnd"/>
            <w:r>
              <w:rPr>
                <w:rFonts w:ascii="TH Sarabun New" w:hAnsi="TH Sarabun New" w:cs="TH Sarabun New"/>
              </w:rPr>
              <w:t xml:space="preserve"> </w:t>
            </w:r>
            <w:r w:rsidR="007C612D" w:rsidRPr="00FB054C">
              <w:rPr>
                <w:rFonts w:ascii="TH Sarabun New" w:hAnsi="TH Sarabun New" w:cs="TH Sarabun New"/>
                <w:lang w:bidi="th-TH"/>
              </w:rPr>
              <w:t>Select Staffs For Request</w:t>
            </w:r>
          </w:p>
        </w:tc>
      </w:tr>
      <w:tr w:rsidR="00FB054C" w:rsidRPr="009D364A" w14:paraId="742C8B57" w14:textId="77777777" w:rsidTr="00BA5A7E">
        <w:trPr>
          <w:jc w:val="center"/>
        </w:trPr>
        <w:tc>
          <w:tcPr>
            <w:tcW w:w="2804" w:type="dxa"/>
            <w:gridSpan w:val="2"/>
          </w:tcPr>
          <w:p w14:paraId="03B3608D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6972" w:type="dxa"/>
            <w:gridSpan w:val="4"/>
            <w:vAlign w:val="center"/>
          </w:tcPr>
          <w:p w14:paraId="138BC5B6" w14:textId="77777777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>แอปพลิ</w:t>
            </w:r>
            <w:proofErr w:type="spellStart"/>
            <w:r w:rsidRPr="002576BD">
              <w:rPr>
                <w:rFonts w:ascii="TH Sarabun New" w:hAnsi="TH Sarabun New" w:cs="TH Sarabun New"/>
                <w:cs/>
                <w:lang w:bidi="th-TH"/>
              </w:rPr>
              <w:t>เค</w:t>
            </w:r>
            <w:proofErr w:type="spellEnd"/>
            <w:r w:rsidRPr="002576BD">
              <w:rPr>
                <w:rFonts w:ascii="TH Sarabun New" w:hAnsi="TH Sarabun New" w:cs="TH Sarabun New"/>
                <w:cs/>
                <w:lang w:bidi="th-TH"/>
              </w:rPr>
              <w:t xml:space="preserve">ชันบุคคลไร้รัฐไร้สัญชาติ </w:t>
            </w:r>
            <w:r w:rsidRPr="002576BD">
              <w:rPr>
                <w:rFonts w:ascii="TH Sarabun New" w:hAnsi="TH Sarabun New" w:cs="TH Sarabun New"/>
                <w:lang w:bidi="th-TH"/>
              </w:rPr>
              <w:t>ST</w:t>
            </w:r>
            <w:r>
              <w:rPr>
                <w:rFonts w:ascii="TH Sarabun New" w:hAnsi="TH Sarabun New" w:cs="TH Sarabun New"/>
                <w:lang w:bidi="th-TH"/>
              </w:rPr>
              <w:t>LP</w:t>
            </w:r>
            <w:r w:rsidRPr="002576BD">
              <w:rPr>
                <w:rFonts w:ascii="TH Sarabun New" w:hAnsi="TH Sarabun New" w:cs="TH Sarabun New"/>
                <w:lang w:bidi="th-TH"/>
              </w:rPr>
              <w:t xml:space="preserve"> APP</w:t>
            </w:r>
          </w:p>
        </w:tc>
      </w:tr>
      <w:tr w:rsidR="00FB054C" w:rsidRPr="009D364A" w14:paraId="6395D2AB" w14:textId="77777777" w:rsidTr="00BA5A7E">
        <w:trPr>
          <w:jc w:val="center"/>
        </w:trPr>
        <w:tc>
          <w:tcPr>
            <w:tcW w:w="2804" w:type="dxa"/>
            <w:gridSpan w:val="2"/>
          </w:tcPr>
          <w:p w14:paraId="6BEA7998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6972" w:type="dxa"/>
            <w:gridSpan w:val="4"/>
            <w:vAlign w:val="center"/>
          </w:tcPr>
          <w:p w14:paraId="1D47B920" w14:textId="7AF7CFB0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Low Level</w:t>
            </w:r>
          </w:p>
        </w:tc>
      </w:tr>
      <w:tr w:rsidR="00FB054C" w:rsidRPr="009D364A" w14:paraId="27DBE2D7" w14:textId="77777777" w:rsidTr="00BA5A7E">
        <w:trPr>
          <w:jc w:val="center"/>
        </w:trPr>
        <w:tc>
          <w:tcPr>
            <w:tcW w:w="2804" w:type="dxa"/>
            <w:gridSpan w:val="2"/>
          </w:tcPr>
          <w:p w14:paraId="05BFE65B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Name / Scenario </w:t>
            </w:r>
          </w:p>
        </w:tc>
        <w:tc>
          <w:tcPr>
            <w:tcW w:w="6972" w:type="dxa"/>
            <w:gridSpan w:val="4"/>
            <w:vAlign w:val="center"/>
          </w:tcPr>
          <w:p w14:paraId="2DF4EAAE" w14:textId="3C41F1EC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FB054C">
              <w:rPr>
                <w:rFonts w:ascii="TH Sarabun New" w:hAnsi="TH Sarabun New" w:cs="TH Sarabun New"/>
                <w:lang w:bidi="th-TH"/>
              </w:rPr>
              <w:t xml:space="preserve">Select Staffs </w:t>
            </w:r>
            <w:proofErr w:type="gramStart"/>
            <w:r w:rsidRPr="00FB054C">
              <w:rPr>
                <w:rFonts w:ascii="TH Sarabun New" w:hAnsi="TH Sarabun New" w:cs="TH Sarabun New"/>
                <w:lang w:bidi="th-TH"/>
              </w:rPr>
              <w:t>For</w:t>
            </w:r>
            <w:proofErr w:type="gramEnd"/>
            <w:r w:rsidRPr="00FB054C">
              <w:rPr>
                <w:rFonts w:ascii="TH Sarabun New" w:hAnsi="TH Sarabun New" w:cs="TH Sarabun New"/>
                <w:lang w:bidi="th-TH"/>
              </w:rPr>
              <w:t xml:space="preserve"> Request</w:t>
            </w:r>
            <w:r>
              <w:rPr>
                <w:rFonts w:ascii="TH Sarabun New" w:hAnsi="TH Sarabun New" w:cs="TH Sarabun New"/>
              </w:rPr>
              <w:t xml:space="preserve"> / TC-STLP_05</w:t>
            </w:r>
          </w:p>
        </w:tc>
      </w:tr>
      <w:tr w:rsidR="00FB054C" w:rsidRPr="009D364A" w14:paraId="7A5AFDCD" w14:textId="77777777" w:rsidTr="00BA5A7E">
        <w:trPr>
          <w:jc w:val="center"/>
        </w:trPr>
        <w:tc>
          <w:tcPr>
            <w:tcW w:w="2804" w:type="dxa"/>
            <w:gridSpan w:val="2"/>
          </w:tcPr>
          <w:p w14:paraId="399A0C7A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6972" w:type="dxa"/>
            <w:gridSpan w:val="4"/>
            <w:vAlign w:val="center"/>
          </w:tcPr>
          <w:p w14:paraId="65DD6AE7" w14:textId="21D08A0F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ประธานศูนย์ให้ความช่วยเหลือฯ</w:t>
            </w:r>
            <w:r>
              <w:rPr>
                <w:rFonts w:ascii="TH Sarabun New" w:hAnsi="TH Sarabun New" w:cs="TH Sarabun New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ทำการเลือกเจ้าหน้าที่เพื่อให้คำแนะนำ</w:t>
            </w:r>
          </w:p>
        </w:tc>
      </w:tr>
      <w:tr w:rsidR="00FB054C" w:rsidRPr="009D364A" w14:paraId="72129756" w14:textId="77777777" w:rsidTr="00BA5A7E">
        <w:trPr>
          <w:jc w:val="center"/>
        </w:trPr>
        <w:tc>
          <w:tcPr>
            <w:tcW w:w="2804" w:type="dxa"/>
            <w:gridSpan w:val="2"/>
            <w:shd w:val="clear" w:color="auto" w:fill="D9D9D9" w:themeFill="background1" w:themeFillShade="D9"/>
          </w:tcPr>
          <w:p w14:paraId="0FC7922B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6972" w:type="dxa"/>
            <w:gridSpan w:val="4"/>
            <w:vAlign w:val="center"/>
          </w:tcPr>
          <w:p w14:paraId="763F3649" w14:textId="77777777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FB054C" w:rsidRPr="009D364A" w14:paraId="3C73825F" w14:textId="77777777" w:rsidTr="00BA5A7E">
        <w:trPr>
          <w:jc w:val="center"/>
        </w:trPr>
        <w:tc>
          <w:tcPr>
            <w:tcW w:w="9776" w:type="dxa"/>
            <w:gridSpan w:val="6"/>
          </w:tcPr>
          <w:p w14:paraId="4E44B228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B054C" w:rsidRPr="009D364A" w14:paraId="5C62F386" w14:textId="77777777" w:rsidTr="00BA5A7E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365D482F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</w:tcPr>
          <w:p w14:paraId="33A70C77" w14:textId="77777777" w:rsidR="00FB054C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95FF75" w14:textId="77777777" w:rsidR="00FB054C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775F741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39B6AF4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Pass/</w:t>
            </w:r>
            <w:proofErr w:type="spellStart"/>
            <w:r>
              <w:rPr>
                <w:rFonts w:ascii="TH Sarabun New" w:hAnsi="TH Sarabun New" w:cs="TH Sarabun New"/>
              </w:rPr>
              <w:t>Faill</w:t>
            </w:r>
            <w:proofErr w:type="spellEnd"/>
          </w:p>
        </w:tc>
      </w:tr>
      <w:tr w:rsidR="00FB054C" w:rsidRPr="009D364A" w14:paraId="23259EC7" w14:textId="77777777" w:rsidTr="00BA5A7E">
        <w:trPr>
          <w:jc w:val="center"/>
        </w:trPr>
        <w:tc>
          <w:tcPr>
            <w:tcW w:w="988" w:type="dxa"/>
            <w:vMerge w:val="restart"/>
          </w:tcPr>
          <w:p w14:paraId="5B253033" w14:textId="7266A67A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TC0</w:t>
            </w:r>
            <w:r w:rsidR="008C4FDA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118" w:type="dxa"/>
            <w:gridSpan w:val="2"/>
          </w:tcPr>
          <w:p w14:paraId="3CB6EA2C" w14:textId="77777777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Open App and go to page</w:t>
            </w:r>
          </w:p>
        </w:tc>
        <w:tc>
          <w:tcPr>
            <w:tcW w:w="3119" w:type="dxa"/>
          </w:tcPr>
          <w:p w14:paraId="50426510" w14:textId="77777777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Activity Target</w:t>
            </w:r>
          </w:p>
        </w:tc>
        <w:tc>
          <w:tcPr>
            <w:tcW w:w="1984" w:type="dxa"/>
            <w:vAlign w:val="center"/>
          </w:tcPr>
          <w:p w14:paraId="1E2BF0CE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567" w:type="dxa"/>
            <w:vAlign w:val="center"/>
          </w:tcPr>
          <w:p w14:paraId="16C1C816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B054C" w:rsidRPr="009D364A" w14:paraId="11CF2141" w14:textId="77777777" w:rsidTr="00BA5A7E">
        <w:trPr>
          <w:jc w:val="center"/>
        </w:trPr>
        <w:tc>
          <w:tcPr>
            <w:tcW w:w="988" w:type="dxa"/>
            <w:vMerge/>
          </w:tcPr>
          <w:p w14:paraId="75490744" w14:textId="77777777" w:rsidR="00FB054C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118" w:type="dxa"/>
            <w:gridSpan w:val="2"/>
          </w:tcPr>
          <w:p w14:paraId="0DA8A6C7" w14:textId="6284F206" w:rsidR="00FB054C" w:rsidRPr="00D7227B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Select</w:t>
            </w:r>
            <w:r>
              <w:rPr>
                <w:rFonts w:ascii="TH Sarabun New" w:hAnsi="TH Sarabun New" w:cs="TH Sarabun New"/>
              </w:rPr>
              <w:t xml:space="preserve"> Staff for Request</w:t>
            </w:r>
          </w:p>
        </w:tc>
        <w:tc>
          <w:tcPr>
            <w:tcW w:w="3119" w:type="dxa"/>
          </w:tcPr>
          <w:p w14:paraId="1A12E980" w14:textId="50610416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นิวัตน์ จันทร์คำ</w:t>
            </w:r>
          </w:p>
        </w:tc>
        <w:tc>
          <w:tcPr>
            <w:tcW w:w="1984" w:type="dxa"/>
            <w:vAlign w:val="center"/>
          </w:tcPr>
          <w:p w14:paraId="629498BB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567" w:type="dxa"/>
            <w:vAlign w:val="center"/>
          </w:tcPr>
          <w:p w14:paraId="79B437D7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B054C" w:rsidRPr="009D364A" w14:paraId="110DDB8D" w14:textId="77777777" w:rsidTr="00BA5A7E">
        <w:trPr>
          <w:jc w:val="center"/>
        </w:trPr>
        <w:tc>
          <w:tcPr>
            <w:tcW w:w="988" w:type="dxa"/>
            <w:vMerge/>
          </w:tcPr>
          <w:p w14:paraId="523B6EB0" w14:textId="77777777" w:rsidR="00FB054C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118" w:type="dxa"/>
            <w:gridSpan w:val="2"/>
          </w:tcPr>
          <w:p w14:paraId="4D1238FE" w14:textId="134797E5" w:rsidR="00FB054C" w:rsidRPr="00D7227B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Enter Submit Request</w:t>
            </w:r>
          </w:p>
        </w:tc>
        <w:tc>
          <w:tcPr>
            <w:tcW w:w="3119" w:type="dxa"/>
          </w:tcPr>
          <w:p w14:paraId="4F21470F" w14:textId="77777777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บันทึกข้อมูลสำเร็จ</w:t>
            </w:r>
          </w:p>
        </w:tc>
        <w:tc>
          <w:tcPr>
            <w:tcW w:w="1984" w:type="dxa"/>
            <w:vAlign w:val="center"/>
          </w:tcPr>
          <w:p w14:paraId="4AAFDBAC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567" w:type="dxa"/>
            <w:vAlign w:val="center"/>
          </w:tcPr>
          <w:p w14:paraId="578B2B6D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B054C" w:rsidRPr="009D364A" w14:paraId="34B90483" w14:textId="77777777" w:rsidTr="00BA5A7E">
        <w:trPr>
          <w:jc w:val="center"/>
        </w:trPr>
        <w:tc>
          <w:tcPr>
            <w:tcW w:w="988" w:type="dxa"/>
            <w:vMerge/>
          </w:tcPr>
          <w:p w14:paraId="5BAC79BA" w14:textId="77777777" w:rsidR="00FB054C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118" w:type="dxa"/>
            <w:gridSpan w:val="2"/>
          </w:tcPr>
          <w:p w14:paraId="02C6B5AE" w14:textId="77777777" w:rsidR="00FB054C" w:rsidRPr="00D7227B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Close App</w:t>
            </w:r>
          </w:p>
        </w:tc>
        <w:tc>
          <w:tcPr>
            <w:tcW w:w="3119" w:type="dxa"/>
          </w:tcPr>
          <w:p w14:paraId="1C349746" w14:textId="77777777" w:rsidR="00FB054C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</w:p>
        </w:tc>
        <w:tc>
          <w:tcPr>
            <w:tcW w:w="1984" w:type="dxa"/>
            <w:vAlign w:val="center"/>
          </w:tcPr>
          <w:p w14:paraId="289C21B7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567" w:type="dxa"/>
            <w:vAlign w:val="center"/>
          </w:tcPr>
          <w:p w14:paraId="08C62653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B054C" w:rsidRPr="009D364A" w14:paraId="4D61AED7" w14:textId="77777777" w:rsidTr="00BA5A7E">
        <w:trPr>
          <w:jc w:val="center"/>
        </w:trPr>
        <w:tc>
          <w:tcPr>
            <w:tcW w:w="4106" w:type="dxa"/>
            <w:gridSpan w:val="3"/>
            <w:shd w:val="clear" w:color="auto" w:fill="D9D9D9" w:themeFill="background1" w:themeFillShade="D9"/>
          </w:tcPr>
          <w:p w14:paraId="38EEDE92" w14:textId="77777777" w:rsidR="00FB054C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Post Condition</w:t>
            </w:r>
          </w:p>
        </w:tc>
        <w:tc>
          <w:tcPr>
            <w:tcW w:w="5670" w:type="dxa"/>
            <w:gridSpan w:val="3"/>
          </w:tcPr>
          <w:p w14:paraId="3EDD5DBB" w14:textId="77777777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-</w:t>
            </w:r>
          </w:p>
        </w:tc>
      </w:tr>
    </w:tbl>
    <w:p w14:paraId="016F7E51" w14:textId="6ADAC0CD" w:rsidR="00FB054C" w:rsidRPr="00B20595" w:rsidRDefault="00FB054C" w:rsidP="00FB054C">
      <w:pPr>
        <w:pStyle w:val="Heading3"/>
        <w:numPr>
          <w:ilvl w:val="0"/>
          <w:numId w:val="0"/>
        </w:numPr>
        <w:ind w:left="720"/>
        <w:rPr>
          <w:rFonts w:ascii="TH Sarabun New" w:hAnsi="TH Sarabun New" w:cs="TH Sarabun New"/>
          <w:b/>
          <w:bCs/>
          <w:i w:val="0"/>
          <w:iCs/>
          <w:sz w:val="32"/>
        </w:rPr>
      </w:pPr>
      <w:bookmarkStart w:id="68" w:name="_Toc9030778"/>
      <w:bookmarkStart w:id="69" w:name="_Toc9030839"/>
      <w:bookmarkStart w:id="70" w:name="_Toc9030882"/>
      <w:r>
        <w:rPr>
          <w:rFonts w:ascii="TH Sarabun New" w:hAnsi="TH Sarabun New" w:cs="TH Sarabun New"/>
          <w:b/>
          <w:bCs/>
          <w:i w:val="0"/>
          <w:iCs/>
          <w:sz w:val="32"/>
        </w:rPr>
        <w:lastRenderedPageBreak/>
        <w:t xml:space="preserve">4.1.6 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>[TC0</w:t>
      </w:r>
      <w:r>
        <w:rPr>
          <w:rFonts w:ascii="TH Sarabun New" w:hAnsi="TH Sarabun New" w:cs="TH Sarabun New"/>
          <w:b/>
          <w:bCs/>
          <w:i w:val="0"/>
          <w:iCs/>
          <w:sz w:val="32"/>
        </w:rPr>
        <w:t>6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 xml:space="preserve">] </w:t>
      </w:r>
      <w:r w:rsidRPr="00FB054C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Give Suggestion</w:t>
      </w:r>
      <w:bookmarkEnd w:id="68"/>
      <w:bookmarkEnd w:id="69"/>
      <w:bookmarkEnd w:id="70"/>
    </w:p>
    <w:p w14:paraId="7BF0E217" w14:textId="4F890FC4" w:rsidR="00FB054C" w:rsidRPr="00D7227B" w:rsidRDefault="00FB054C" w:rsidP="00FB054C">
      <w:pPr>
        <w:ind w:firstLine="720"/>
        <w:jc w:val="thaiDistribute"/>
        <w:rPr>
          <w:rFonts w:ascii="TH Sarabun New" w:hAnsi="TH Sarabun New" w:cs="TH Sarabun New"/>
          <w:cs/>
          <w:lang w:bidi="th-TH"/>
        </w:rPr>
      </w:pPr>
      <w:r w:rsidRPr="00D7227B">
        <w:rPr>
          <w:rFonts w:ascii="TH Sarabun New" w:hAnsi="TH Sarabun New" w:cs="TH Sarabun New" w:hint="cs"/>
          <w:cs/>
          <w:lang w:bidi="th-TH"/>
        </w:rPr>
        <w:t>หน้าการพิจารณาให้คำแนะนำสำหรับเจ้าหน้าที่ ผู้ใช้จะเข้าใช้งานในส่วนนี้ได้ก็ต่อเมื่อประธานศูนย์ให้ความช่วยเหลือฯ ส่งคำร้องมาให้เท่านั้น โดยในหน้าการพิจารณาระบบจะแสดงรายละเอียดคำร้องและมีแบบฟอร์มการพิจารณาให้ ผู้ใช้จะต้องกรอกแบบฟอร์มการพิจารณาตามรูปภาพจากนั้นกดปุ่มยืนยันการพิจารณา</w:t>
      </w:r>
    </w:p>
    <w:p w14:paraId="172708F9" w14:textId="0CD6BEF3" w:rsidR="00FB054C" w:rsidRDefault="00FB054C" w:rsidP="00FB054C">
      <w:pPr>
        <w:pStyle w:val="BodyText"/>
        <w:ind w:left="0"/>
        <w:jc w:val="center"/>
      </w:pPr>
      <w:r w:rsidRPr="00D7227B">
        <w:rPr>
          <w:noProof/>
        </w:rPr>
        <w:drawing>
          <wp:inline distT="0" distB="0" distL="0" distR="0" wp14:anchorId="53E6B3C2" wp14:editId="10036B59">
            <wp:extent cx="1474237" cy="2620903"/>
            <wp:effectExtent l="19050" t="19050" r="12065" b="27305"/>
            <wp:docPr id="21957" name="Picture 2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09" cy="2706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227B">
        <w:rPr>
          <w:noProof/>
        </w:rPr>
        <w:drawing>
          <wp:inline distT="0" distB="0" distL="0" distR="0" wp14:anchorId="256833C9" wp14:editId="725AAA6D">
            <wp:extent cx="1483568" cy="2637499"/>
            <wp:effectExtent l="19050" t="19050" r="21590" b="10795"/>
            <wp:docPr id="21959" name="Picture 2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58" cy="27491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FE500" w14:textId="07AB8A1A" w:rsidR="00FB054C" w:rsidRPr="00FB054C" w:rsidRDefault="00FB054C" w:rsidP="00FB054C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</w:rPr>
      </w:pPr>
      <w:bookmarkStart w:id="71" w:name="_Toc9030779"/>
      <w:bookmarkStart w:id="72" w:name="_Toc9030840"/>
      <w:bookmarkStart w:id="73" w:name="_Toc9030883"/>
      <w:r w:rsidRPr="005A6CB7">
        <w:rPr>
          <w:rFonts w:ascii="TH Sarabun New" w:hAnsi="TH Sarabun New" w:cs="TH Sarabun New"/>
          <w:sz w:val="32"/>
          <w:cs/>
          <w:lang w:bidi="th-TH"/>
        </w:rPr>
        <w:t>รูปที่ 4.1.</w:t>
      </w:r>
      <w:r>
        <w:rPr>
          <w:rFonts w:ascii="TH Sarabun New" w:hAnsi="TH Sarabun New" w:cs="TH Sarabun New" w:hint="cs"/>
          <w:sz w:val="32"/>
          <w:cs/>
          <w:lang w:bidi="th-TH"/>
        </w:rPr>
        <w:t>6</w:t>
      </w:r>
      <w:r w:rsidRPr="005A6CB7">
        <w:rPr>
          <w:rFonts w:ascii="TH Sarabun New" w:hAnsi="TH Sarabun New" w:cs="TH Sarabun New"/>
          <w:sz w:val="32"/>
          <w:cs/>
          <w:lang w:bidi="th-TH"/>
        </w:rPr>
        <w:t xml:space="preserve"> หน้า </w:t>
      </w:r>
      <w:r>
        <w:rPr>
          <w:rFonts w:ascii="TH Sarabun New" w:hAnsi="TH Sarabun New" w:cs="TH Sarabun New"/>
          <w:sz w:val="32"/>
          <w:lang w:bidi="th-TH"/>
        </w:rPr>
        <w:t>Give Suggestion</w:t>
      </w:r>
      <w:bookmarkEnd w:id="71"/>
      <w:bookmarkEnd w:id="72"/>
      <w:bookmarkEnd w:id="73"/>
    </w:p>
    <w:p w14:paraId="5E511D75" w14:textId="55AC87CF" w:rsidR="00FB054C" w:rsidRPr="009D364A" w:rsidRDefault="00FB054C" w:rsidP="00FB054C">
      <w:pPr>
        <w:rPr>
          <w:rFonts w:ascii="TH Sarabun New" w:hAnsi="TH Sarabun New" w:cs="TH Sarabun New"/>
          <w:cs/>
          <w:lang w:bidi="th-TH"/>
        </w:rPr>
      </w:pPr>
      <w:r w:rsidRPr="009D364A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9D364A">
        <w:rPr>
          <w:rFonts w:ascii="TH Sarabun New" w:hAnsi="TH Sarabun New" w:cs="TH Sarabun New"/>
          <w:b/>
          <w:bCs/>
        </w:rPr>
        <w:t>TD-4.</w:t>
      </w:r>
      <w:r>
        <w:rPr>
          <w:rFonts w:ascii="TH Sarabun New" w:hAnsi="TH Sarabun New" w:cs="TH Sarabun New"/>
          <w:b/>
          <w:bCs/>
        </w:rPr>
        <w:t>1.6</w:t>
      </w:r>
      <w:r w:rsidRPr="009D364A">
        <w:rPr>
          <w:rFonts w:ascii="TH Sarabun New" w:hAnsi="TH Sarabun New" w:cs="TH Sarabun New"/>
        </w:rPr>
        <w:t xml:space="preserve"> </w:t>
      </w:r>
      <w:r w:rsidRPr="009D364A">
        <w:rPr>
          <w:rFonts w:ascii="TH Sarabun New" w:hAnsi="TH Sarabun New" w:cs="TH Sarabun New"/>
          <w:cs/>
        </w:rPr>
        <w:t>แสดงรายละเอียดรูปแบบของกรณีทดสอบ [</w:t>
      </w:r>
      <w:r w:rsidRPr="009D364A">
        <w:rPr>
          <w:rFonts w:ascii="TH Sarabun New" w:hAnsi="TH Sarabun New" w:cs="TH Sarabun New"/>
        </w:rPr>
        <w:t>TC0</w:t>
      </w:r>
      <w:r>
        <w:rPr>
          <w:rFonts w:ascii="TH Sarabun New" w:hAnsi="TH Sarabun New" w:cs="TH Sarabun New"/>
        </w:rPr>
        <w:t>6</w:t>
      </w:r>
      <w:r w:rsidRPr="009D364A">
        <w:rPr>
          <w:rFonts w:ascii="TH Sarabun New" w:hAnsi="TH Sarabun New" w:cs="TH Sarabun New"/>
        </w:rPr>
        <w:t xml:space="preserve">] </w:t>
      </w:r>
      <w:r>
        <w:rPr>
          <w:rFonts w:ascii="TH Sarabun New" w:hAnsi="TH Sarabun New" w:cs="TH Sarabun New"/>
          <w:lang w:bidi="th-TH"/>
        </w:rPr>
        <w:t>Give Suggestion</w:t>
      </w:r>
      <w:r w:rsidRPr="009D364A">
        <w:rPr>
          <w:rFonts w:ascii="TH Sarabun New" w:hAnsi="TH Sarabun New" w:cs="TH Sarabun New"/>
          <w:cs/>
        </w:rPr>
        <w:t xml:space="preserve"> แบบสมบูรณ</w:t>
      </w:r>
      <w:r>
        <w:rPr>
          <w:rFonts w:ascii="TH Sarabun New" w:hAnsi="TH Sarabun New" w:cs="TH Sarabun New" w:hint="cs"/>
          <w:cs/>
          <w:lang w:bidi="th-TH"/>
        </w:rPr>
        <w:t>์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88"/>
        <w:gridCol w:w="1692"/>
        <w:gridCol w:w="1399"/>
        <w:gridCol w:w="2437"/>
        <w:gridCol w:w="2007"/>
        <w:gridCol w:w="1111"/>
      </w:tblGrid>
      <w:tr w:rsidR="00FB054C" w:rsidRPr="009D364A" w14:paraId="0D382495" w14:textId="77777777" w:rsidTr="00BA5A7E">
        <w:trPr>
          <w:trHeight w:val="247"/>
          <w:jc w:val="center"/>
        </w:trPr>
        <w:tc>
          <w:tcPr>
            <w:tcW w:w="9634" w:type="dxa"/>
            <w:gridSpan w:val="6"/>
            <w:shd w:val="clear" w:color="auto" w:fill="D9D9D9" w:themeFill="background1" w:themeFillShade="D9"/>
          </w:tcPr>
          <w:p w14:paraId="68E3FB9A" w14:textId="37F76B85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Case </w:t>
            </w:r>
            <w:proofErr w:type="gramStart"/>
            <w:r>
              <w:rPr>
                <w:rFonts w:ascii="TH Sarabun New" w:hAnsi="TH Sarabun New" w:cs="TH Sarabun New"/>
              </w:rPr>
              <w:t>Template :</w:t>
            </w:r>
            <w:proofErr w:type="gramEnd"/>
            <w:r>
              <w:rPr>
                <w:rFonts w:ascii="TH Sarabun New" w:hAnsi="TH Sarabun New" w:cs="TH Sarabun New"/>
              </w:rPr>
              <w:t xml:space="preserve"> </w:t>
            </w:r>
            <w:r w:rsidR="007C612D">
              <w:rPr>
                <w:rFonts w:ascii="TH Sarabun New" w:hAnsi="TH Sarabun New" w:cs="TH Sarabun New"/>
                <w:lang w:bidi="th-TH"/>
              </w:rPr>
              <w:t>Give Suggestion</w:t>
            </w:r>
          </w:p>
        </w:tc>
      </w:tr>
      <w:tr w:rsidR="00FB054C" w:rsidRPr="009D364A" w14:paraId="6B6E689C" w14:textId="77777777" w:rsidTr="005F1835">
        <w:trPr>
          <w:jc w:val="center"/>
        </w:trPr>
        <w:tc>
          <w:tcPr>
            <w:tcW w:w="2680" w:type="dxa"/>
            <w:gridSpan w:val="2"/>
          </w:tcPr>
          <w:p w14:paraId="3DE00F3E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6954" w:type="dxa"/>
            <w:gridSpan w:val="4"/>
            <w:vAlign w:val="center"/>
          </w:tcPr>
          <w:p w14:paraId="57B59051" w14:textId="77777777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>แอปพลิ</w:t>
            </w:r>
            <w:proofErr w:type="spellStart"/>
            <w:r w:rsidRPr="002576BD">
              <w:rPr>
                <w:rFonts w:ascii="TH Sarabun New" w:hAnsi="TH Sarabun New" w:cs="TH Sarabun New"/>
                <w:cs/>
                <w:lang w:bidi="th-TH"/>
              </w:rPr>
              <w:t>เค</w:t>
            </w:r>
            <w:proofErr w:type="spellEnd"/>
            <w:r w:rsidRPr="002576BD">
              <w:rPr>
                <w:rFonts w:ascii="TH Sarabun New" w:hAnsi="TH Sarabun New" w:cs="TH Sarabun New"/>
                <w:cs/>
                <w:lang w:bidi="th-TH"/>
              </w:rPr>
              <w:t xml:space="preserve">ชันบุคคลไร้รัฐไร้สัญชาติ </w:t>
            </w:r>
            <w:r w:rsidRPr="002576BD">
              <w:rPr>
                <w:rFonts w:ascii="TH Sarabun New" w:hAnsi="TH Sarabun New" w:cs="TH Sarabun New"/>
                <w:lang w:bidi="th-TH"/>
              </w:rPr>
              <w:t>ST</w:t>
            </w:r>
            <w:r>
              <w:rPr>
                <w:rFonts w:ascii="TH Sarabun New" w:hAnsi="TH Sarabun New" w:cs="TH Sarabun New"/>
                <w:lang w:bidi="th-TH"/>
              </w:rPr>
              <w:t>LP</w:t>
            </w:r>
            <w:r w:rsidRPr="002576BD">
              <w:rPr>
                <w:rFonts w:ascii="TH Sarabun New" w:hAnsi="TH Sarabun New" w:cs="TH Sarabun New"/>
                <w:lang w:bidi="th-TH"/>
              </w:rPr>
              <w:t xml:space="preserve"> APP</w:t>
            </w:r>
          </w:p>
        </w:tc>
      </w:tr>
      <w:tr w:rsidR="00FB054C" w:rsidRPr="009D364A" w14:paraId="2E8F17CF" w14:textId="77777777" w:rsidTr="005F1835">
        <w:trPr>
          <w:jc w:val="center"/>
        </w:trPr>
        <w:tc>
          <w:tcPr>
            <w:tcW w:w="2680" w:type="dxa"/>
            <w:gridSpan w:val="2"/>
          </w:tcPr>
          <w:p w14:paraId="05B02C2D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6954" w:type="dxa"/>
            <w:gridSpan w:val="4"/>
            <w:vAlign w:val="center"/>
          </w:tcPr>
          <w:p w14:paraId="529B656E" w14:textId="2FC31349" w:rsidR="00FB054C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Medium</w:t>
            </w:r>
            <w:r w:rsidR="00FB054C">
              <w:rPr>
                <w:rFonts w:ascii="TH Sarabun New" w:hAnsi="TH Sarabun New" w:cs="TH Sarabun New"/>
              </w:rPr>
              <w:t xml:space="preserve"> Level</w:t>
            </w:r>
          </w:p>
        </w:tc>
      </w:tr>
      <w:tr w:rsidR="00FB054C" w:rsidRPr="009D364A" w14:paraId="1FEAA3A2" w14:textId="77777777" w:rsidTr="005F1835">
        <w:trPr>
          <w:jc w:val="center"/>
        </w:trPr>
        <w:tc>
          <w:tcPr>
            <w:tcW w:w="2680" w:type="dxa"/>
            <w:gridSpan w:val="2"/>
          </w:tcPr>
          <w:p w14:paraId="42913ACA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Name / Scenario </w:t>
            </w:r>
          </w:p>
        </w:tc>
        <w:tc>
          <w:tcPr>
            <w:tcW w:w="6954" w:type="dxa"/>
            <w:gridSpan w:val="4"/>
            <w:vAlign w:val="center"/>
          </w:tcPr>
          <w:p w14:paraId="58892203" w14:textId="2BA12D89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Give Suggestion</w:t>
            </w:r>
            <w:r>
              <w:rPr>
                <w:rFonts w:ascii="TH Sarabun New" w:hAnsi="TH Sarabun New" w:cs="TH Sarabun New"/>
              </w:rPr>
              <w:t xml:space="preserve"> / TC-STLP_06</w:t>
            </w:r>
          </w:p>
        </w:tc>
      </w:tr>
      <w:tr w:rsidR="00FB054C" w:rsidRPr="009D364A" w14:paraId="7538A553" w14:textId="77777777" w:rsidTr="005F1835">
        <w:trPr>
          <w:jc w:val="center"/>
        </w:trPr>
        <w:tc>
          <w:tcPr>
            <w:tcW w:w="2680" w:type="dxa"/>
            <w:gridSpan w:val="2"/>
          </w:tcPr>
          <w:p w14:paraId="07944FD4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6954" w:type="dxa"/>
            <w:gridSpan w:val="4"/>
            <w:vAlign w:val="center"/>
          </w:tcPr>
          <w:p w14:paraId="5FC7208D" w14:textId="3C2CCC5A" w:rsidR="00FB054C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ผู้ใช้จะเข้าใช้งานในส่วนนี้ได้ก็ต่อเมื่อประธานศูนย์ให้ความช่วยเหลือฯ ส่งคำร้องมาให้เท่านั้น</w:t>
            </w:r>
          </w:p>
        </w:tc>
      </w:tr>
      <w:tr w:rsidR="00FB054C" w:rsidRPr="009D364A" w14:paraId="2B768E90" w14:textId="77777777" w:rsidTr="005F1835">
        <w:trPr>
          <w:jc w:val="center"/>
        </w:trPr>
        <w:tc>
          <w:tcPr>
            <w:tcW w:w="2680" w:type="dxa"/>
            <w:gridSpan w:val="2"/>
            <w:shd w:val="clear" w:color="auto" w:fill="D9D9D9" w:themeFill="background1" w:themeFillShade="D9"/>
          </w:tcPr>
          <w:p w14:paraId="192B54C5" w14:textId="77777777" w:rsidR="00FB054C" w:rsidRPr="009D364A" w:rsidRDefault="00FB054C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6954" w:type="dxa"/>
            <w:gridSpan w:val="4"/>
            <w:vAlign w:val="center"/>
          </w:tcPr>
          <w:p w14:paraId="2E5FC789" w14:textId="77777777" w:rsidR="00FB054C" w:rsidRPr="009D364A" w:rsidRDefault="00FB054C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FB054C" w:rsidRPr="009D364A" w14:paraId="2B896134" w14:textId="77777777" w:rsidTr="00BA5A7E">
        <w:trPr>
          <w:jc w:val="center"/>
        </w:trPr>
        <w:tc>
          <w:tcPr>
            <w:tcW w:w="9634" w:type="dxa"/>
            <w:gridSpan w:val="6"/>
          </w:tcPr>
          <w:p w14:paraId="7E480233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B054C" w:rsidRPr="009D364A" w14:paraId="104F6780" w14:textId="77777777" w:rsidTr="005F1835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5062D956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3091" w:type="dxa"/>
            <w:gridSpan w:val="2"/>
            <w:shd w:val="clear" w:color="auto" w:fill="D9D9D9" w:themeFill="background1" w:themeFillShade="D9"/>
          </w:tcPr>
          <w:p w14:paraId="7B38A316" w14:textId="77777777" w:rsidR="00FB054C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437" w:type="dxa"/>
            <w:shd w:val="clear" w:color="auto" w:fill="D9D9D9" w:themeFill="background1" w:themeFillShade="D9"/>
          </w:tcPr>
          <w:p w14:paraId="46D583F2" w14:textId="77777777" w:rsidR="00FB054C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833A59F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40657BE9" w14:textId="77777777" w:rsidR="00FB054C" w:rsidRPr="009D364A" w:rsidRDefault="00FB054C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Pass/</w:t>
            </w:r>
            <w:proofErr w:type="spellStart"/>
            <w:r>
              <w:rPr>
                <w:rFonts w:ascii="TH Sarabun New" w:hAnsi="TH Sarabun New" w:cs="TH Sarabun New"/>
              </w:rPr>
              <w:t>Faill</w:t>
            </w:r>
            <w:proofErr w:type="spellEnd"/>
          </w:p>
        </w:tc>
      </w:tr>
      <w:tr w:rsidR="007B608F" w:rsidRPr="009D364A" w14:paraId="33DDF6A5" w14:textId="77777777" w:rsidTr="005F1835">
        <w:trPr>
          <w:jc w:val="center"/>
        </w:trPr>
        <w:tc>
          <w:tcPr>
            <w:tcW w:w="988" w:type="dxa"/>
            <w:vMerge w:val="restart"/>
          </w:tcPr>
          <w:p w14:paraId="51424269" w14:textId="1D44A77C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TC06</w:t>
            </w:r>
          </w:p>
        </w:tc>
        <w:tc>
          <w:tcPr>
            <w:tcW w:w="3091" w:type="dxa"/>
            <w:gridSpan w:val="2"/>
          </w:tcPr>
          <w:p w14:paraId="75FA96B9" w14:textId="77777777" w:rsidR="007B608F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Open App and go to page</w:t>
            </w:r>
          </w:p>
        </w:tc>
        <w:tc>
          <w:tcPr>
            <w:tcW w:w="2437" w:type="dxa"/>
          </w:tcPr>
          <w:p w14:paraId="29753C95" w14:textId="77777777" w:rsidR="007B608F" w:rsidRPr="009D364A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Activity Target</w:t>
            </w:r>
          </w:p>
        </w:tc>
        <w:tc>
          <w:tcPr>
            <w:tcW w:w="2007" w:type="dxa"/>
            <w:vAlign w:val="center"/>
          </w:tcPr>
          <w:p w14:paraId="11A1DFE5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vAlign w:val="center"/>
          </w:tcPr>
          <w:p w14:paraId="0A171DC6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00C1D7C1" w14:textId="77777777" w:rsidTr="005F1835">
        <w:trPr>
          <w:jc w:val="center"/>
        </w:trPr>
        <w:tc>
          <w:tcPr>
            <w:tcW w:w="988" w:type="dxa"/>
            <w:vMerge/>
          </w:tcPr>
          <w:p w14:paraId="654BD6E1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91" w:type="dxa"/>
            <w:gridSpan w:val="2"/>
          </w:tcPr>
          <w:p w14:paraId="297F65C2" w14:textId="00E9AC53" w:rsidR="007B608F" w:rsidRPr="00D7227B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Enter</w:t>
            </w:r>
            <w:r w:rsidRPr="00D7227B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</w:rPr>
              <w:t>Fact for person field</w:t>
            </w:r>
          </w:p>
        </w:tc>
        <w:tc>
          <w:tcPr>
            <w:tcW w:w="2437" w:type="dxa"/>
          </w:tcPr>
          <w:p w14:paraId="176F8C29" w14:textId="09CF7C64" w:rsidR="007B608F" w:rsidRPr="009D364A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ผมคิดว่าการให้ความช่วงเหลือนั้น</w:t>
            </w:r>
          </w:p>
        </w:tc>
        <w:tc>
          <w:tcPr>
            <w:tcW w:w="2007" w:type="dxa"/>
            <w:vAlign w:val="center"/>
          </w:tcPr>
          <w:p w14:paraId="2D60BBB7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vAlign w:val="center"/>
          </w:tcPr>
          <w:p w14:paraId="730E2582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536EE355" w14:textId="77777777" w:rsidTr="005F1835">
        <w:trPr>
          <w:jc w:val="center"/>
        </w:trPr>
        <w:tc>
          <w:tcPr>
            <w:tcW w:w="988" w:type="dxa"/>
            <w:vMerge/>
          </w:tcPr>
          <w:p w14:paraId="277EAD67" w14:textId="77777777" w:rsidR="007B608F" w:rsidRDefault="007B608F" w:rsidP="007B608F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91" w:type="dxa"/>
            <w:gridSpan w:val="2"/>
          </w:tcPr>
          <w:p w14:paraId="41CF1B4A" w14:textId="233C4D1A" w:rsidR="007B608F" w:rsidRPr="00D7227B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Enter Fact for parent field</w:t>
            </w:r>
          </w:p>
        </w:tc>
        <w:tc>
          <w:tcPr>
            <w:tcW w:w="2437" w:type="dxa"/>
          </w:tcPr>
          <w:p w14:paraId="4156C72D" w14:textId="30744761" w:rsidR="007B608F" w:rsidRPr="009D364A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ข้อเท็จจริงของบิดามารดา</w:t>
            </w:r>
          </w:p>
        </w:tc>
        <w:tc>
          <w:tcPr>
            <w:tcW w:w="2007" w:type="dxa"/>
            <w:vAlign w:val="center"/>
          </w:tcPr>
          <w:p w14:paraId="3923F10D" w14:textId="77777777" w:rsidR="007B608F" w:rsidRPr="009D364A" w:rsidRDefault="007B608F" w:rsidP="007B608F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vAlign w:val="center"/>
          </w:tcPr>
          <w:p w14:paraId="32E3422F" w14:textId="77777777" w:rsidR="007B608F" w:rsidRPr="009D364A" w:rsidRDefault="007B608F" w:rsidP="007B608F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7A65A019" w14:textId="77777777" w:rsidTr="005F1835">
        <w:trPr>
          <w:jc w:val="center"/>
        </w:trPr>
        <w:tc>
          <w:tcPr>
            <w:tcW w:w="988" w:type="dxa"/>
            <w:vMerge/>
          </w:tcPr>
          <w:p w14:paraId="6014210C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91" w:type="dxa"/>
            <w:gridSpan w:val="2"/>
          </w:tcPr>
          <w:p w14:paraId="7F44BC25" w14:textId="76F6DC42" w:rsidR="007B608F" w:rsidRPr="00D7227B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Enter Opinion for legal field</w:t>
            </w:r>
          </w:p>
        </w:tc>
        <w:tc>
          <w:tcPr>
            <w:tcW w:w="2437" w:type="dxa"/>
          </w:tcPr>
          <w:p w14:paraId="0AF2E223" w14:textId="0BE2BCAD" w:rsidR="007B608F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DA141C">
              <w:rPr>
                <w:rFonts w:ascii="TH Sarabun New" w:hAnsi="TH Sarabun New" w:cs="TH Sarabun New" w:hint="cs"/>
                <w:cs/>
                <w:lang w:bidi="th-TH"/>
              </w:rPr>
              <w:t>ผมคิดว่าในส่วนนี้ความคิดเห็นทางกฎหมาย</w:t>
            </w:r>
          </w:p>
        </w:tc>
        <w:tc>
          <w:tcPr>
            <w:tcW w:w="2007" w:type="dxa"/>
            <w:vAlign w:val="center"/>
          </w:tcPr>
          <w:p w14:paraId="22DA1496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vAlign w:val="center"/>
          </w:tcPr>
          <w:p w14:paraId="235476FD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55FB40EC" w14:textId="77777777" w:rsidTr="005F1835">
        <w:trPr>
          <w:jc w:val="center"/>
        </w:trPr>
        <w:tc>
          <w:tcPr>
            <w:tcW w:w="988" w:type="dxa"/>
            <w:vMerge/>
            <w:shd w:val="clear" w:color="auto" w:fill="FFFFFF" w:themeFill="background1"/>
          </w:tcPr>
          <w:p w14:paraId="42582B77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91" w:type="dxa"/>
            <w:gridSpan w:val="2"/>
            <w:shd w:val="clear" w:color="auto" w:fill="FFFFFF" w:themeFill="background1"/>
          </w:tcPr>
          <w:p w14:paraId="4B88477A" w14:textId="0921E747" w:rsidR="007B608F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Enter Suggestion field</w:t>
            </w:r>
          </w:p>
        </w:tc>
        <w:tc>
          <w:tcPr>
            <w:tcW w:w="2437" w:type="dxa"/>
            <w:shd w:val="clear" w:color="auto" w:fill="FFFFFF" w:themeFill="background1"/>
          </w:tcPr>
          <w:p w14:paraId="462AE597" w14:textId="46C54AF6" w:rsidR="007B608F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DA141C">
              <w:rPr>
                <w:rFonts w:ascii="TH Sarabun New" w:hAnsi="TH Sarabun New" w:cs="TH Sarabun New" w:hint="cs"/>
                <w:cs/>
                <w:lang w:bidi="th-TH"/>
              </w:rPr>
              <w:t>คำแนะนำของส่วนผมคิดว่า</w:t>
            </w:r>
          </w:p>
        </w:tc>
        <w:tc>
          <w:tcPr>
            <w:tcW w:w="2007" w:type="dxa"/>
            <w:shd w:val="clear" w:color="auto" w:fill="FFFFFF" w:themeFill="background1"/>
            <w:vAlign w:val="center"/>
          </w:tcPr>
          <w:p w14:paraId="76B6BCA0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5B6F401B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78AFCDAD" w14:textId="77777777" w:rsidTr="005F1835">
        <w:trPr>
          <w:jc w:val="center"/>
        </w:trPr>
        <w:tc>
          <w:tcPr>
            <w:tcW w:w="988" w:type="dxa"/>
            <w:vMerge/>
            <w:shd w:val="clear" w:color="auto" w:fill="FFFFFF" w:themeFill="background1"/>
          </w:tcPr>
          <w:p w14:paraId="22F673E7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91" w:type="dxa"/>
            <w:gridSpan w:val="2"/>
            <w:shd w:val="clear" w:color="auto" w:fill="FFFFFF" w:themeFill="background1"/>
          </w:tcPr>
          <w:p w14:paraId="63C93A69" w14:textId="3C4D1120" w:rsidR="007B608F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Enter Submit </w:t>
            </w:r>
            <w:r>
              <w:rPr>
                <w:rFonts w:ascii="TH Sarabun New" w:hAnsi="TH Sarabun New" w:cs="TH Sarabun New"/>
                <w:lang w:bidi="th-TH"/>
              </w:rPr>
              <w:t>Give Suggestion</w:t>
            </w:r>
            <w:r>
              <w:rPr>
                <w:rFonts w:ascii="TH Sarabun New" w:hAnsi="TH Sarabun New" w:cs="TH Sarabun New"/>
              </w:rPr>
              <w:t xml:space="preserve"> button</w:t>
            </w:r>
          </w:p>
        </w:tc>
        <w:tc>
          <w:tcPr>
            <w:tcW w:w="2437" w:type="dxa"/>
            <w:shd w:val="clear" w:color="auto" w:fill="FFFFFF" w:themeFill="background1"/>
          </w:tcPr>
          <w:p w14:paraId="39D2B1A6" w14:textId="239F350B" w:rsidR="007B608F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บันทึกข้อมูลสำเร็จ</w:t>
            </w:r>
          </w:p>
        </w:tc>
        <w:tc>
          <w:tcPr>
            <w:tcW w:w="2007" w:type="dxa"/>
            <w:shd w:val="clear" w:color="auto" w:fill="FFFFFF" w:themeFill="background1"/>
            <w:vAlign w:val="center"/>
          </w:tcPr>
          <w:p w14:paraId="62F60F89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14BED9A2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20189CDF" w14:textId="77777777" w:rsidTr="005F1835">
        <w:trPr>
          <w:jc w:val="center"/>
        </w:trPr>
        <w:tc>
          <w:tcPr>
            <w:tcW w:w="988" w:type="dxa"/>
            <w:vMerge/>
            <w:shd w:val="clear" w:color="auto" w:fill="FFFFFF" w:themeFill="background1"/>
          </w:tcPr>
          <w:p w14:paraId="57DDCF20" w14:textId="77777777" w:rsidR="007B608F" w:rsidRDefault="007B608F" w:rsidP="007B608F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091" w:type="dxa"/>
            <w:gridSpan w:val="2"/>
            <w:shd w:val="clear" w:color="auto" w:fill="FFFFFF" w:themeFill="background1"/>
          </w:tcPr>
          <w:p w14:paraId="735FE3DA" w14:textId="3D8E403C" w:rsidR="007B608F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Close App</w:t>
            </w:r>
          </w:p>
        </w:tc>
        <w:tc>
          <w:tcPr>
            <w:tcW w:w="2437" w:type="dxa"/>
            <w:shd w:val="clear" w:color="auto" w:fill="FFFFFF" w:themeFill="background1"/>
          </w:tcPr>
          <w:p w14:paraId="40B50B3F" w14:textId="2DC2BB84" w:rsidR="007B608F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</w:p>
        </w:tc>
        <w:tc>
          <w:tcPr>
            <w:tcW w:w="2007" w:type="dxa"/>
            <w:shd w:val="clear" w:color="auto" w:fill="FFFFFF" w:themeFill="background1"/>
            <w:vAlign w:val="center"/>
          </w:tcPr>
          <w:p w14:paraId="7C7D3CD6" w14:textId="77777777" w:rsidR="007B608F" w:rsidRDefault="007B608F" w:rsidP="007B608F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11" w:type="dxa"/>
            <w:shd w:val="clear" w:color="auto" w:fill="FFFFFF" w:themeFill="background1"/>
            <w:vAlign w:val="center"/>
          </w:tcPr>
          <w:p w14:paraId="6B93CC7C" w14:textId="77777777" w:rsidR="007B608F" w:rsidRDefault="007B608F" w:rsidP="007B608F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29387FE4" w14:textId="77777777" w:rsidTr="005F1835">
        <w:trPr>
          <w:jc w:val="center"/>
        </w:trPr>
        <w:tc>
          <w:tcPr>
            <w:tcW w:w="4079" w:type="dxa"/>
            <w:gridSpan w:val="3"/>
            <w:shd w:val="clear" w:color="auto" w:fill="D9D9D9" w:themeFill="background1" w:themeFillShade="D9"/>
          </w:tcPr>
          <w:p w14:paraId="27BBD745" w14:textId="77777777" w:rsidR="007B608F" w:rsidRDefault="007B608F" w:rsidP="007B608F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Post Condition</w:t>
            </w:r>
          </w:p>
        </w:tc>
        <w:tc>
          <w:tcPr>
            <w:tcW w:w="5555" w:type="dxa"/>
            <w:gridSpan w:val="3"/>
          </w:tcPr>
          <w:p w14:paraId="6C3E3307" w14:textId="77777777" w:rsidR="007B608F" w:rsidRPr="009D364A" w:rsidRDefault="007B608F" w:rsidP="007B608F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-</w:t>
            </w:r>
          </w:p>
        </w:tc>
      </w:tr>
    </w:tbl>
    <w:p w14:paraId="72BB208A" w14:textId="739C222E" w:rsidR="00FB054C" w:rsidRPr="007B608F" w:rsidRDefault="00FB054C" w:rsidP="00BA5A7E">
      <w:pPr>
        <w:pStyle w:val="Heading3"/>
        <w:numPr>
          <w:ilvl w:val="0"/>
          <w:numId w:val="0"/>
        </w:numPr>
        <w:ind w:firstLine="720"/>
        <w:rPr>
          <w:rFonts w:ascii="TH Sarabun New" w:hAnsi="TH Sarabun New" w:cs="TH Sarabun New"/>
          <w:b/>
          <w:bCs/>
          <w:i w:val="0"/>
          <w:iCs/>
          <w:sz w:val="32"/>
        </w:rPr>
      </w:pPr>
      <w:bookmarkStart w:id="74" w:name="_Toc9030780"/>
      <w:bookmarkStart w:id="75" w:name="_Toc9030841"/>
      <w:bookmarkStart w:id="76" w:name="_Toc9030884"/>
      <w:r w:rsidRPr="007B608F">
        <w:rPr>
          <w:rFonts w:ascii="TH Sarabun New" w:hAnsi="TH Sarabun New" w:cs="TH Sarabun New"/>
          <w:b/>
          <w:bCs/>
          <w:i w:val="0"/>
          <w:iCs/>
          <w:sz w:val="32"/>
        </w:rPr>
        <w:t>4.1.</w:t>
      </w:r>
      <w:r w:rsidR="007B608F" w:rsidRPr="007B608F">
        <w:rPr>
          <w:rFonts w:ascii="TH Sarabun New" w:hAnsi="TH Sarabun New" w:cs="TH Sarabun New"/>
          <w:b/>
          <w:bCs/>
          <w:i w:val="0"/>
          <w:iCs/>
          <w:sz w:val="32"/>
        </w:rPr>
        <w:t>7</w:t>
      </w:r>
      <w:r w:rsidRPr="007B608F">
        <w:rPr>
          <w:rFonts w:ascii="TH Sarabun New" w:hAnsi="TH Sarabun New" w:cs="TH Sarabun New"/>
          <w:b/>
          <w:bCs/>
          <w:i w:val="0"/>
          <w:iCs/>
          <w:sz w:val="32"/>
        </w:rPr>
        <w:t xml:space="preserve"> [TC0</w:t>
      </w:r>
      <w:r w:rsidR="007B608F" w:rsidRPr="007B608F">
        <w:rPr>
          <w:rFonts w:ascii="TH Sarabun New" w:hAnsi="TH Sarabun New" w:cs="TH Sarabun New"/>
          <w:b/>
          <w:bCs/>
          <w:i w:val="0"/>
          <w:iCs/>
          <w:sz w:val="32"/>
        </w:rPr>
        <w:t>7</w:t>
      </w:r>
      <w:r w:rsidRPr="007B608F">
        <w:rPr>
          <w:rFonts w:ascii="TH Sarabun New" w:hAnsi="TH Sarabun New" w:cs="TH Sarabun New"/>
          <w:b/>
          <w:bCs/>
          <w:i w:val="0"/>
          <w:iCs/>
          <w:sz w:val="32"/>
        </w:rPr>
        <w:t xml:space="preserve">] </w:t>
      </w:r>
      <w:r w:rsidR="007B608F" w:rsidRPr="007B608F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Answer More Request</w:t>
      </w:r>
      <w:bookmarkEnd w:id="74"/>
      <w:bookmarkEnd w:id="75"/>
      <w:bookmarkEnd w:id="76"/>
    </w:p>
    <w:p w14:paraId="7F92C14E" w14:textId="77777777" w:rsidR="007B608F" w:rsidRPr="00D7227B" w:rsidRDefault="007B608F" w:rsidP="007B608F">
      <w:pPr>
        <w:ind w:firstLine="720"/>
        <w:jc w:val="thaiDistribute"/>
        <w:rPr>
          <w:rFonts w:ascii="TH Sarabun New" w:hAnsi="TH Sarabun New" w:cs="TH Sarabun New"/>
          <w:lang w:bidi="th-TH"/>
        </w:rPr>
      </w:pPr>
      <w:r w:rsidRPr="00D7227B">
        <w:rPr>
          <w:rFonts w:ascii="TH Sarabun New" w:hAnsi="TH Sarabun New" w:cs="TH Sarabun New" w:hint="cs"/>
          <w:cs/>
          <w:lang w:bidi="th-TH"/>
        </w:rPr>
        <w:t>หน้าตอบคำร้องเพิ่มเติมสำหรับเจ้าหน้าที่ โดยเจ้าหน้าที่สามารถตอบคำร้องเพิ่มเติมได้นั้นก็ต่อเมื่อการพิจารณาของตัวเองได้รับการเลือกจากประธานศูนย์ให้ความช่วยเหลือฯ แล้วเท่านั้น</w:t>
      </w:r>
      <w:r w:rsidRPr="00D7227B">
        <w:rPr>
          <w:rFonts w:ascii="TH Sarabun New" w:hAnsi="TH Sarabun New" w:cs="TH Sarabun New"/>
          <w:lang w:bidi="th-TH"/>
        </w:rPr>
        <w:t xml:space="preserve"> </w:t>
      </w:r>
      <w:r w:rsidRPr="00D7227B">
        <w:rPr>
          <w:rFonts w:ascii="TH Sarabun New" w:hAnsi="TH Sarabun New" w:cs="TH Sarabun New" w:hint="cs"/>
          <w:cs/>
          <w:lang w:bidi="th-TH"/>
        </w:rPr>
        <w:t>โดยจะแสดงรายการคำร้องเพิ่มเติมจากบุคคลไร้รัฐไร้สัญชาติ ผู้ใช้ต้องกดตอบคำร้องเพิ่มเติมจากนั้นให้</w:t>
      </w:r>
      <w:proofErr w:type="spellStart"/>
      <w:r w:rsidRPr="00D7227B">
        <w:rPr>
          <w:rFonts w:ascii="TH Sarabun New" w:hAnsi="TH Sarabun New" w:cs="TH Sarabun New" w:hint="cs"/>
          <w:cs/>
          <w:lang w:bidi="th-TH"/>
        </w:rPr>
        <w:t>ผ็</w:t>
      </w:r>
      <w:proofErr w:type="spellEnd"/>
      <w:r w:rsidRPr="00D7227B">
        <w:rPr>
          <w:rFonts w:ascii="TH Sarabun New" w:hAnsi="TH Sarabun New" w:cs="TH Sarabun New" w:hint="cs"/>
          <w:cs/>
          <w:lang w:bidi="th-TH"/>
        </w:rPr>
        <w:t>ใช้งานกรอกแบบฟอร์มข้อมูลการตอบคำร้องตามรูปภาพด้านล่างแล้วกดตอบคำร้อง</w:t>
      </w:r>
    </w:p>
    <w:p w14:paraId="0F1B28FF" w14:textId="4EABD62B" w:rsidR="00FB054C" w:rsidRDefault="007B608F" w:rsidP="00FB054C">
      <w:pPr>
        <w:pStyle w:val="BodyText"/>
        <w:ind w:left="0"/>
        <w:jc w:val="center"/>
      </w:pPr>
      <w:r w:rsidRPr="00D7227B">
        <w:rPr>
          <w:noProof/>
        </w:rPr>
        <w:drawing>
          <wp:inline distT="0" distB="0" distL="0" distR="0" wp14:anchorId="4510ECD7" wp14:editId="355ADF8E">
            <wp:extent cx="1822471" cy="3240000"/>
            <wp:effectExtent l="19050" t="19050" r="25400" b="17780"/>
            <wp:docPr id="23825" name="Picture 2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7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227B">
        <w:rPr>
          <w:noProof/>
        </w:rPr>
        <w:drawing>
          <wp:inline distT="0" distB="0" distL="0" distR="0" wp14:anchorId="31441D3E" wp14:editId="1D22A366">
            <wp:extent cx="1822471" cy="3240000"/>
            <wp:effectExtent l="19050" t="19050" r="25400" b="17780"/>
            <wp:docPr id="23826" name="Picture 2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7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075A3" w14:textId="318757A5" w:rsidR="00FB054C" w:rsidRDefault="00FB054C" w:rsidP="00FB054C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</w:rPr>
      </w:pPr>
      <w:bookmarkStart w:id="77" w:name="_Toc9030781"/>
      <w:bookmarkStart w:id="78" w:name="_Toc9030842"/>
      <w:bookmarkStart w:id="79" w:name="_Toc9030885"/>
      <w:r w:rsidRPr="005A6CB7">
        <w:rPr>
          <w:rFonts w:ascii="TH Sarabun New" w:hAnsi="TH Sarabun New" w:cs="TH Sarabun New"/>
          <w:sz w:val="32"/>
          <w:cs/>
          <w:lang w:bidi="th-TH"/>
        </w:rPr>
        <w:t>รูปที่ 4.1.</w:t>
      </w:r>
      <w:r w:rsidR="007B608F">
        <w:rPr>
          <w:rFonts w:ascii="TH Sarabun New" w:hAnsi="TH Sarabun New" w:cs="TH Sarabun New" w:hint="cs"/>
          <w:sz w:val="32"/>
          <w:cs/>
          <w:lang w:bidi="th-TH"/>
        </w:rPr>
        <w:t>7</w:t>
      </w:r>
      <w:r w:rsidRPr="005A6CB7">
        <w:rPr>
          <w:rFonts w:ascii="TH Sarabun New" w:hAnsi="TH Sarabun New" w:cs="TH Sarabun New"/>
          <w:sz w:val="32"/>
          <w:cs/>
          <w:lang w:bidi="th-TH"/>
        </w:rPr>
        <w:t xml:space="preserve"> หน้า </w:t>
      </w:r>
      <w:proofErr w:type="spellStart"/>
      <w:r w:rsidR="007B608F" w:rsidRPr="00D7227B">
        <w:rPr>
          <w:rFonts w:ascii="TH Sarabun New" w:hAnsi="TH Sarabun New" w:cs="TH Sarabun New"/>
          <w:sz w:val="32"/>
          <w:lang w:bidi="th-TH"/>
        </w:rPr>
        <w:t>AnswerMoreRequest</w:t>
      </w:r>
      <w:bookmarkEnd w:id="77"/>
      <w:bookmarkEnd w:id="78"/>
      <w:bookmarkEnd w:id="79"/>
      <w:proofErr w:type="spellEnd"/>
    </w:p>
    <w:p w14:paraId="303A12D5" w14:textId="16722146" w:rsidR="00BA5A7E" w:rsidRDefault="00BA5A7E" w:rsidP="00BA5A7E"/>
    <w:p w14:paraId="33733C25" w14:textId="66D71661" w:rsidR="00BA5A7E" w:rsidRDefault="00BA5A7E" w:rsidP="00BA5A7E"/>
    <w:p w14:paraId="1E1D4120" w14:textId="77777777" w:rsidR="00BA5A7E" w:rsidRDefault="00BA5A7E" w:rsidP="00BA5A7E"/>
    <w:p w14:paraId="5534F936" w14:textId="635818A7" w:rsidR="00BA5A7E" w:rsidRPr="00BA5A7E" w:rsidRDefault="00BA5A7E" w:rsidP="00BA5A7E">
      <w:pPr>
        <w:rPr>
          <w:rFonts w:ascii="TH Sarabun New" w:hAnsi="TH Sarabun New" w:cs="TH Sarabun New" w:hint="cs"/>
          <w:lang w:bidi="th-TH"/>
        </w:rPr>
      </w:pPr>
      <w:r w:rsidRPr="009D364A">
        <w:rPr>
          <w:rFonts w:ascii="TH Sarabun New" w:hAnsi="TH Sarabun New" w:cs="TH Sarabun New"/>
          <w:b/>
          <w:bCs/>
          <w:cs/>
        </w:rPr>
        <w:lastRenderedPageBreak/>
        <w:t xml:space="preserve">ตารางที่ </w:t>
      </w:r>
      <w:r w:rsidRPr="009D364A">
        <w:rPr>
          <w:rFonts w:ascii="TH Sarabun New" w:hAnsi="TH Sarabun New" w:cs="TH Sarabun New"/>
          <w:b/>
          <w:bCs/>
        </w:rPr>
        <w:t>TD-4.</w:t>
      </w:r>
      <w:r>
        <w:rPr>
          <w:rFonts w:ascii="TH Sarabun New" w:hAnsi="TH Sarabun New" w:cs="TH Sarabun New"/>
          <w:b/>
          <w:bCs/>
        </w:rPr>
        <w:t>1.7</w:t>
      </w:r>
      <w:r w:rsidRPr="009D364A">
        <w:rPr>
          <w:rFonts w:ascii="TH Sarabun New" w:hAnsi="TH Sarabun New" w:cs="TH Sarabun New"/>
        </w:rPr>
        <w:t xml:space="preserve"> </w:t>
      </w:r>
      <w:r w:rsidRPr="009D364A">
        <w:rPr>
          <w:rFonts w:ascii="TH Sarabun New" w:hAnsi="TH Sarabun New" w:cs="TH Sarabun New"/>
          <w:cs/>
        </w:rPr>
        <w:t>แสดงรายละเอียดรูปแบบของกรณีทดสอบ [</w:t>
      </w:r>
      <w:r w:rsidRPr="009D364A">
        <w:rPr>
          <w:rFonts w:ascii="TH Sarabun New" w:hAnsi="TH Sarabun New" w:cs="TH Sarabun New"/>
        </w:rPr>
        <w:t>TC0</w:t>
      </w:r>
      <w:r>
        <w:rPr>
          <w:rFonts w:ascii="TH Sarabun New" w:hAnsi="TH Sarabun New" w:cs="TH Sarabun New"/>
        </w:rPr>
        <w:t>7</w:t>
      </w:r>
      <w:r w:rsidRPr="009D364A">
        <w:rPr>
          <w:rFonts w:ascii="TH Sarabun New" w:hAnsi="TH Sarabun New" w:cs="TH Sarabun New"/>
        </w:rPr>
        <w:t xml:space="preserve">] </w:t>
      </w:r>
      <w:proofErr w:type="spellStart"/>
      <w:r w:rsidRPr="00D7227B">
        <w:rPr>
          <w:rFonts w:ascii="TH Sarabun New" w:hAnsi="TH Sarabun New" w:cs="TH Sarabun New"/>
          <w:lang w:bidi="th-TH"/>
        </w:rPr>
        <w:t>AnswerMoreRequest</w:t>
      </w:r>
      <w:proofErr w:type="spellEnd"/>
      <w:r w:rsidRPr="009D364A">
        <w:rPr>
          <w:rFonts w:ascii="TH Sarabun New" w:hAnsi="TH Sarabun New" w:cs="TH Sarabun New"/>
          <w:cs/>
        </w:rPr>
        <w:t xml:space="preserve"> แบบสมบูรณ</w:t>
      </w:r>
      <w:r>
        <w:rPr>
          <w:rFonts w:ascii="TH Sarabun New" w:hAnsi="TH Sarabun New" w:cs="TH Sarabun New" w:hint="cs"/>
          <w:cs/>
          <w:lang w:bidi="th-TH"/>
        </w:rPr>
        <w:t>์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88"/>
        <w:gridCol w:w="1683"/>
        <w:gridCol w:w="1272"/>
        <w:gridCol w:w="2749"/>
        <w:gridCol w:w="1831"/>
        <w:gridCol w:w="1111"/>
      </w:tblGrid>
      <w:tr w:rsidR="00BA5A7E" w:rsidRPr="009D364A" w14:paraId="2D1FACCF" w14:textId="77777777" w:rsidTr="00BA5A7E">
        <w:trPr>
          <w:trHeight w:val="247"/>
          <w:jc w:val="center"/>
        </w:trPr>
        <w:tc>
          <w:tcPr>
            <w:tcW w:w="9634" w:type="dxa"/>
            <w:gridSpan w:val="6"/>
            <w:shd w:val="clear" w:color="auto" w:fill="D9D9D9" w:themeFill="background1" w:themeFillShade="D9"/>
          </w:tcPr>
          <w:p w14:paraId="4AF4D1C1" w14:textId="6691AEC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Case </w:t>
            </w:r>
            <w:proofErr w:type="gramStart"/>
            <w:r>
              <w:rPr>
                <w:rFonts w:ascii="TH Sarabun New" w:hAnsi="TH Sarabun New" w:cs="TH Sarabun New"/>
              </w:rPr>
              <w:t>Template :</w:t>
            </w:r>
            <w:proofErr w:type="gramEnd"/>
            <w:r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AnswerMoreRequest</w:t>
            </w:r>
            <w:proofErr w:type="spellEnd"/>
          </w:p>
        </w:tc>
      </w:tr>
      <w:tr w:rsidR="00BA5A7E" w:rsidRPr="009D364A" w14:paraId="5C44A9BD" w14:textId="77777777" w:rsidTr="00BA5A7E">
        <w:trPr>
          <w:jc w:val="center"/>
        </w:trPr>
        <w:tc>
          <w:tcPr>
            <w:tcW w:w="2680" w:type="dxa"/>
            <w:gridSpan w:val="2"/>
          </w:tcPr>
          <w:p w14:paraId="333556EB" w14:textId="6202E0A3" w:rsidR="00BA5A7E" w:rsidRPr="009D364A" w:rsidRDefault="00BA5A7E" w:rsidP="00BA5A7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6954" w:type="dxa"/>
            <w:gridSpan w:val="4"/>
            <w:vAlign w:val="center"/>
          </w:tcPr>
          <w:p w14:paraId="2054476B" w14:textId="3435B0B7" w:rsidR="00BA5A7E" w:rsidRPr="009D364A" w:rsidRDefault="00BA5A7E" w:rsidP="00BA5A7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>แอปพลิ</w:t>
            </w:r>
            <w:proofErr w:type="spellStart"/>
            <w:r w:rsidRPr="002576BD">
              <w:rPr>
                <w:rFonts w:ascii="TH Sarabun New" w:hAnsi="TH Sarabun New" w:cs="TH Sarabun New"/>
                <w:cs/>
                <w:lang w:bidi="th-TH"/>
              </w:rPr>
              <w:t>เค</w:t>
            </w:r>
            <w:proofErr w:type="spellEnd"/>
            <w:r w:rsidRPr="002576BD">
              <w:rPr>
                <w:rFonts w:ascii="TH Sarabun New" w:hAnsi="TH Sarabun New" w:cs="TH Sarabun New"/>
                <w:cs/>
                <w:lang w:bidi="th-TH"/>
              </w:rPr>
              <w:t xml:space="preserve">ชันบุคคลไร้รัฐไร้สัญชาติ </w:t>
            </w:r>
            <w:r w:rsidRPr="002576BD">
              <w:rPr>
                <w:rFonts w:ascii="TH Sarabun New" w:hAnsi="TH Sarabun New" w:cs="TH Sarabun New"/>
                <w:lang w:bidi="th-TH"/>
              </w:rPr>
              <w:t>ST</w:t>
            </w:r>
            <w:r>
              <w:rPr>
                <w:rFonts w:ascii="TH Sarabun New" w:hAnsi="TH Sarabun New" w:cs="TH Sarabun New"/>
                <w:lang w:bidi="th-TH"/>
              </w:rPr>
              <w:t>LP</w:t>
            </w:r>
            <w:r w:rsidRPr="002576BD">
              <w:rPr>
                <w:rFonts w:ascii="TH Sarabun New" w:hAnsi="TH Sarabun New" w:cs="TH Sarabun New"/>
                <w:lang w:bidi="th-TH"/>
              </w:rPr>
              <w:t xml:space="preserve"> APP</w:t>
            </w:r>
          </w:p>
        </w:tc>
      </w:tr>
      <w:tr w:rsidR="00BA5A7E" w:rsidRPr="009D364A" w14:paraId="51703568" w14:textId="77777777" w:rsidTr="00BA5A7E">
        <w:trPr>
          <w:jc w:val="center"/>
        </w:trPr>
        <w:tc>
          <w:tcPr>
            <w:tcW w:w="2680" w:type="dxa"/>
            <w:gridSpan w:val="2"/>
          </w:tcPr>
          <w:p w14:paraId="513097A4" w14:textId="630DA6C8" w:rsidR="00BA5A7E" w:rsidRPr="009D364A" w:rsidRDefault="00BA5A7E" w:rsidP="00BA5A7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6954" w:type="dxa"/>
            <w:gridSpan w:val="4"/>
            <w:vAlign w:val="center"/>
          </w:tcPr>
          <w:p w14:paraId="50366291" w14:textId="086D1652" w:rsidR="00BA5A7E" w:rsidRPr="009D364A" w:rsidRDefault="00BA5A7E" w:rsidP="00BA5A7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Low Level</w:t>
            </w:r>
          </w:p>
        </w:tc>
      </w:tr>
      <w:tr w:rsidR="00BA5A7E" w:rsidRPr="009D364A" w14:paraId="47EE16D5" w14:textId="77777777" w:rsidTr="00BA5A7E">
        <w:trPr>
          <w:jc w:val="center"/>
        </w:trPr>
        <w:tc>
          <w:tcPr>
            <w:tcW w:w="2680" w:type="dxa"/>
            <w:gridSpan w:val="2"/>
          </w:tcPr>
          <w:p w14:paraId="58BDC3BA" w14:textId="3A1E8B8E" w:rsidR="00BA5A7E" w:rsidRPr="009D364A" w:rsidRDefault="00BA5A7E" w:rsidP="00BA5A7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Name / Scenario </w:t>
            </w:r>
          </w:p>
        </w:tc>
        <w:tc>
          <w:tcPr>
            <w:tcW w:w="6954" w:type="dxa"/>
            <w:gridSpan w:val="4"/>
            <w:vAlign w:val="center"/>
          </w:tcPr>
          <w:p w14:paraId="030A9476" w14:textId="6BE65D0D" w:rsidR="00BA5A7E" w:rsidRPr="009D364A" w:rsidRDefault="00BA5A7E" w:rsidP="00BA5A7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AnswerMoreRequest</w:t>
            </w:r>
            <w:proofErr w:type="spellEnd"/>
            <w:r>
              <w:rPr>
                <w:rFonts w:ascii="TH Sarabun New" w:hAnsi="TH Sarabun New" w:cs="TH Sarabun New"/>
              </w:rPr>
              <w:t xml:space="preserve"> / TC-STLP_07</w:t>
            </w:r>
          </w:p>
        </w:tc>
      </w:tr>
      <w:tr w:rsidR="00BA5A7E" w:rsidRPr="009D364A" w14:paraId="5F0E59A4" w14:textId="77777777" w:rsidTr="00BA5A7E">
        <w:trPr>
          <w:jc w:val="center"/>
        </w:trPr>
        <w:tc>
          <w:tcPr>
            <w:tcW w:w="2680" w:type="dxa"/>
            <w:gridSpan w:val="2"/>
          </w:tcPr>
          <w:p w14:paraId="13EECA6B" w14:textId="523545BF" w:rsidR="00BA5A7E" w:rsidRPr="009D364A" w:rsidRDefault="00BA5A7E" w:rsidP="00BA5A7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6954" w:type="dxa"/>
            <w:gridSpan w:val="4"/>
            <w:vAlign w:val="center"/>
          </w:tcPr>
          <w:p w14:paraId="4AD8179A" w14:textId="7E140B64" w:rsidR="00BA5A7E" w:rsidRPr="009D364A" w:rsidRDefault="00BA5A7E" w:rsidP="00BA5A7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เจ้าหน้าที่สามารถตอบคำร้องเพิ่มเติมได้นั้นก็ต่อเมื่อการพิจารณาของตัวเองได้รับการเลือกจากประธานศูนย์ให้ความช่วยเหลือฯ แล้วเท่านั้น</w:t>
            </w:r>
          </w:p>
        </w:tc>
      </w:tr>
      <w:tr w:rsidR="00BA5A7E" w:rsidRPr="009D364A" w14:paraId="2A0F2D26" w14:textId="77777777" w:rsidTr="00BA5A7E">
        <w:trPr>
          <w:jc w:val="center"/>
        </w:trPr>
        <w:tc>
          <w:tcPr>
            <w:tcW w:w="2680" w:type="dxa"/>
            <w:gridSpan w:val="2"/>
            <w:shd w:val="clear" w:color="auto" w:fill="D9D9D9" w:themeFill="background1" w:themeFillShade="D9"/>
          </w:tcPr>
          <w:p w14:paraId="4491DB98" w14:textId="1A2DA68D" w:rsidR="00BA5A7E" w:rsidRPr="009D364A" w:rsidRDefault="00BA5A7E" w:rsidP="00BA5A7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6954" w:type="dxa"/>
            <w:gridSpan w:val="4"/>
            <w:vAlign w:val="center"/>
          </w:tcPr>
          <w:p w14:paraId="2AA22917" w14:textId="1C092841" w:rsidR="00BA5A7E" w:rsidRPr="009D364A" w:rsidRDefault="00BA5A7E" w:rsidP="00BA5A7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BA5A7E" w:rsidRPr="009D364A" w14:paraId="7E87C108" w14:textId="77777777" w:rsidTr="00BA5A7E">
        <w:trPr>
          <w:jc w:val="center"/>
        </w:trPr>
        <w:tc>
          <w:tcPr>
            <w:tcW w:w="9634" w:type="dxa"/>
            <w:gridSpan w:val="6"/>
          </w:tcPr>
          <w:p w14:paraId="2343E3D2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BA5A7E" w:rsidRPr="009D364A" w14:paraId="7A2C46B3" w14:textId="77777777" w:rsidTr="00BA5A7E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0BA998A2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</w:tcPr>
          <w:p w14:paraId="04514789" w14:textId="77777777" w:rsidR="00BA5A7E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D320D97" w14:textId="77777777" w:rsidR="00BA5A7E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44023E2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6BAD809F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Pass/</w:t>
            </w:r>
            <w:proofErr w:type="spellStart"/>
            <w:r>
              <w:rPr>
                <w:rFonts w:ascii="TH Sarabun New" w:hAnsi="TH Sarabun New" w:cs="TH Sarabun New"/>
              </w:rPr>
              <w:t>Faill</w:t>
            </w:r>
            <w:proofErr w:type="spellEnd"/>
          </w:p>
        </w:tc>
      </w:tr>
      <w:tr w:rsidR="00BA5A7E" w:rsidRPr="009D364A" w14:paraId="0FC76D37" w14:textId="77777777" w:rsidTr="00BA5A7E">
        <w:trPr>
          <w:jc w:val="center"/>
        </w:trPr>
        <w:tc>
          <w:tcPr>
            <w:tcW w:w="988" w:type="dxa"/>
            <w:vMerge w:val="restart"/>
          </w:tcPr>
          <w:p w14:paraId="0FA13372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TC07</w:t>
            </w:r>
          </w:p>
        </w:tc>
        <w:tc>
          <w:tcPr>
            <w:tcW w:w="3118" w:type="dxa"/>
            <w:gridSpan w:val="2"/>
          </w:tcPr>
          <w:p w14:paraId="363F5DFA" w14:textId="77777777" w:rsidR="00BA5A7E" w:rsidRPr="009D364A" w:rsidRDefault="00BA5A7E" w:rsidP="0097585D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Open App and go to page</w:t>
            </w:r>
          </w:p>
        </w:tc>
        <w:tc>
          <w:tcPr>
            <w:tcW w:w="3119" w:type="dxa"/>
          </w:tcPr>
          <w:p w14:paraId="38051730" w14:textId="77777777" w:rsidR="00BA5A7E" w:rsidRPr="009D364A" w:rsidRDefault="00BA5A7E" w:rsidP="0097585D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Activity Target</w:t>
            </w:r>
          </w:p>
        </w:tc>
        <w:tc>
          <w:tcPr>
            <w:tcW w:w="1984" w:type="dxa"/>
            <w:vAlign w:val="center"/>
          </w:tcPr>
          <w:p w14:paraId="36575E56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425" w:type="dxa"/>
            <w:vAlign w:val="center"/>
          </w:tcPr>
          <w:p w14:paraId="50CAD12C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BA5A7E" w:rsidRPr="009D364A" w14:paraId="5C1B7278" w14:textId="77777777" w:rsidTr="00BA5A7E">
        <w:trPr>
          <w:jc w:val="center"/>
        </w:trPr>
        <w:tc>
          <w:tcPr>
            <w:tcW w:w="988" w:type="dxa"/>
            <w:vMerge/>
          </w:tcPr>
          <w:p w14:paraId="70B57D7E" w14:textId="77777777" w:rsidR="00BA5A7E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118" w:type="dxa"/>
            <w:gridSpan w:val="2"/>
          </w:tcPr>
          <w:p w14:paraId="7D9C328C" w14:textId="77777777" w:rsidR="00BA5A7E" w:rsidRPr="00D7227B" w:rsidRDefault="00BA5A7E" w:rsidP="0097585D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AnswerMoreRequest</w:t>
            </w:r>
            <w:proofErr w:type="spellEnd"/>
            <w:r w:rsidRPr="00D7227B">
              <w:rPr>
                <w:rFonts w:ascii="TH Sarabun New" w:hAnsi="TH Sarabun New" w:cs="TH Sarabun New"/>
              </w:rPr>
              <w:t xml:space="preserve"> Field</w:t>
            </w:r>
          </w:p>
        </w:tc>
        <w:tc>
          <w:tcPr>
            <w:tcW w:w="3119" w:type="dxa"/>
          </w:tcPr>
          <w:p w14:paraId="6C4C14BA" w14:textId="77777777" w:rsidR="00BA5A7E" w:rsidRPr="009D364A" w:rsidRDefault="00BA5A7E" w:rsidP="0097585D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ติดต่อคนรู้จักฝั่ง</w:t>
            </w:r>
            <w:proofErr w:type="spellStart"/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เมียนม่าร์</w:t>
            </w:r>
            <w:proofErr w:type="spellEnd"/>
          </w:p>
        </w:tc>
        <w:tc>
          <w:tcPr>
            <w:tcW w:w="1984" w:type="dxa"/>
            <w:vAlign w:val="center"/>
          </w:tcPr>
          <w:p w14:paraId="3DC404C1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425" w:type="dxa"/>
            <w:vAlign w:val="center"/>
          </w:tcPr>
          <w:p w14:paraId="23F72A38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BA5A7E" w:rsidRPr="009D364A" w14:paraId="133E6093" w14:textId="77777777" w:rsidTr="00BA5A7E">
        <w:trPr>
          <w:jc w:val="center"/>
        </w:trPr>
        <w:tc>
          <w:tcPr>
            <w:tcW w:w="988" w:type="dxa"/>
            <w:vMerge/>
          </w:tcPr>
          <w:p w14:paraId="2403546A" w14:textId="77777777" w:rsidR="00BA5A7E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118" w:type="dxa"/>
            <w:gridSpan w:val="2"/>
          </w:tcPr>
          <w:p w14:paraId="2ECA32C9" w14:textId="77777777" w:rsidR="00BA5A7E" w:rsidRPr="00D7227B" w:rsidRDefault="00BA5A7E" w:rsidP="0097585D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Click Submit Button</w:t>
            </w:r>
          </w:p>
        </w:tc>
        <w:tc>
          <w:tcPr>
            <w:tcW w:w="3119" w:type="dxa"/>
          </w:tcPr>
          <w:p w14:paraId="1E0B1F6A" w14:textId="77777777" w:rsidR="00BA5A7E" w:rsidRPr="009D364A" w:rsidRDefault="00BA5A7E" w:rsidP="0097585D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บันทึกข้อมูลสำเร็จ</w:t>
            </w:r>
          </w:p>
        </w:tc>
        <w:tc>
          <w:tcPr>
            <w:tcW w:w="1984" w:type="dxa"/>
            <w:vAlign w:val="center"/>
          </w:tcPr>
          <w:p w14:paraId="2BC0E98B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425" w:type="dxa"/>
            <w:vAlign w:val="center"/>
          </w:tcPr>
          <w:p w14:paraId="22CC50A4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BA5A7E" w:rsidRPr="009D364A" w14:paraId="253BFC0C" w14:textId="77777777" w:rsidTr="00BA5A7E">
        <w:trPr>
          <w:jc w:val="center"/>
        </w:trPr>
        <w:tc>
          <w:tcPr>
            <w:tcW w:w="988" w:type="dxa"/>
            <w:vMerge/>
          </w:tcPr>
          <w:p w14:paraId="5B0B9555" w14:textId="77777777" w:rsidR="00BA5A7E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118" w:type="dxa"/>
            <w:gridSpan w:val="2"/>
          </w:tcPr>
          <w:p w14:paraId="666CC4FA" w14:textId="77777777" w:rsidR="00BA5A7E" w:rsidRPr="00D7227B" w:rsidRDefault="00BA5A7E" w:rsidP="0097585D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Close App</w:t>
            </w:r>
          </w:p>
        </w:tc>
        <w:tc>
          <w:tcPr>
            <w:tcW w:w="3119" w:type="dxa"/>
          </w:tcPr>
          <w:p w14:paraId="75CDA89F" w14:textId="77777777" w:rsidR="00BA5A7E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</w:p>
        </w:tc>
        <w:tc>
          <w:tcPr>
            <w:tcW w:w="1984" w:type="dxa"/>
            <w:vAlign w:val="center"/>
          </w:tcPr>
          <w:p w14:paraId="6DCADAFD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425" w:type="dxa"/>
            <w:vAlign w:val="center"/>
          </w:tcPr>
          <w:p w14:paraId="1A40063C" w14:textId="77777777" w:rsidR="00BA5A7E" w:rsidRPr="009D364A" w:rsidRDefault="00BA5A7E" w:rsidP="0097585D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BA5A7E" w:rsidRPr="009D364A" w14:paraId="17F195D5" w14:textId="77777777" w:rsidTr="00BA5A7E">
        <w:trPr>
          <w:jc w:val="center"/>
        </w:trPr>
        <w:tc>
          <w:tcPr>
            <w:tcW w:w="4106" w:type="dxa"/>
            <w:gridSpan w:val="3"/>
            <w:shd w:val="clear" w:color="auto" w:fill="D9D9D9" w:themeFill="background1" w:themeFillShade="D9"/>
          </w:tcPr>
          <w:p w14:paraId="09412072" w14:textId="77777777" w:rsidR="00BA5A7E" w:rsidRDefault="00BA5A7E" w:rsidP="0097585D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Post Condition</w:t>
            </w:r>
          </w:p>
        </w:tc>
        <w:tc>
          <w:tcPr>
            <w:tcW w:w="5528" w:type="dxa"/>
            <w:gridSpan w:val="3"/>
          </w:tcPr>
          <w:p w14:paraId="22865EDA" w14:textId="77777777" w:rsidR="00BA5A7E" w:rsidRPr="009D364A" w:rsidRDefault="00BA5A7E" w:rsidP="0097585D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-</w:t>
            </w:r>
          </w:p>
        </w:tc>
      </w:tr>
    </w:tbl>
    <w:p w14:paraId="7F10F04F" w14:textId="291D8983" w:rsidR="007B608F" w:rsidRPr="00B20595" w:rsidRDefault="007B608F" w:rsidP="00BA5A7E">
      <w:pPr>
        <w:pStyle w:val="Heading3"/>
        <w:numPr>
          <w:ilvl w:val="0"/>
          <w:numId w:val="0"/>
        </w:numPr>
        <w:rPr>
          <w:rFonts w:ascii="TH Sarabun New" w:hAnsi="TH Sarabun New" w:cs="TH Sarabun New"/>
          <w:b/>
          <w:bCs/>
          <w:i w:val="0"/>
          <w:iCs/>
          <w:sz w:val="32"/>
        </w:rPr>
      </w:pPr>
      <w:bookmarkStart w:id="80" w:name="_Toc9030782"/>
      <w:bookmarkStart w:id="81" w:name="_Toc9030843"/>
      <w:bookmarkStart w:id="82" w:name="_Toc9030886"/>
      <w:r>
        <w:rPr>
          <w:rFonts w:ascii="TH Sarabun New" w:hAnsi="TH Sarabun New" w:cs="TH Sarabun New"/>
          <w:b/>
          <w:bCs/>
          <w:i w:val="0"/>
          <w:iCs/>
          <w:sz w:val="32"/>
        </w:rPr>
        <w:t xml:space="preserve">4.1.8 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>[TC0</w:t>
      </w:r>
      <w:r>
        <w:rPr>
          <w:rFonts w:ascii="TH Sarabun New" w:hAnsi="TH Sarabun New" w:cs="TH Sarabun New"/>
          <w:b/>
          <w:bCs/>
          <w:i w:val="0"/>
          <w:iCs/>
          <w:sz w:val="32"/>
        </w:rPr>
        <w:t>8</w:t>
      </w:r>
      <w:r w:rsidRPr="00B20595">
        <w:rPr>
          <w:rFonts w:ascii="TH Sarabun New" w:hAnsi="TH Sarabun New" w:cs="TH Sarabun New"/>
          <w:b/>
          <w:bCs/>
          <w:i w:val="0"/>
          <w:iCs/>
          <w:sz w:val="32"/>
        </w:rPr>
        <w:t xml:space="preserve">] </w:t>
      </w:r>
      <w:proofErr w:type="spellStart"/>
      <w:r w:rsidRPr="007B608F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RequestForHelp</w:t>
      </w:r>
      <w:bookmarkEnd w:id="80"/>
      <w:bookmarkEnd w:id="81"/>
      <w:bookmarkEnd w:id="82"/>
      <w:proofErr w:type="spellEnd"/>
    </w:p>
    <w:p w14:paraId="4A12F9E3" w14:textId="77777777" w:rsidR="007B608F" w:rsidRPr="00D7227B" w:rsidRDefault="007B608F" w:rsidP="007B608F">
      <w:pPr>
        <w:ind w:firstLine="720"/>
        <w:jc w:val="thaiDistribute"/>
        <w:rPr>
          <w:rFonts w:ascii="TH Sarabun New" w:hAnsi="TH Sarabun New" w:cs="TH Sarabun New"/>
          <w:cs/>
          <w:lang w:bidi="th-TH"/>
        </w:rPr>
      </w:pPr>
      <w:r w:rsidRPr="00D7227B">
        <w:rPr>
          <w:rFonts w:ascii="TH Sarabun New" w:hAnsi="TH Sarabun New" w:cs="TH Sarabun New" w:hint="cs"/>
          <w:cs/>
          <w:lang w:bidi="th-TH"/>
        </w:rPr>
        <w:t>หน้าจอเขียนคำร้องขอความช่วยเหลือของบุคคลไร้รัฐไร้สัญชาติ</w:t>
      </w:r>
      <w:r w:rsidRPr="00D7227B">
        <w:rPr>
          <w:rFonts w:ascii="TH Sarabun New" w:hAnsi="TH Sarabun New" w:cs="TH Sarabun New"/>
          <w:lang w:bidi="th-TH"/>
        </w:rPr>
        <w:t xml:space="preserve"> </w:t>
      </w:r>
      <w:r w:rsidRPr="00D7227B">
        <w:rPr>
          <w:rFonts w:ascii="TH Sarabun New" w:hAnsi="TH Sarabun New" w:cs="TH Sarabun New" w:hint="cs"/>
          <w:cs/>
          <w:lang w:bidi="th-TH"/>
        </w:rPr>
        <w:t>ให้ผู้ใช้กดเลือกตามหัวข้อที่มีและเลือกศูนย์ให้ความช่วยเหลือที่ต้องการขอความช่วยเหลือจากนั้นให้กดปุ่มส่งคำร้อง</w:t>
      </w:r>
    </w:p>
    <w:p w14:paraId="788C9CA1" w14:textId="1FB2D5D5" w:rsidR="007B608F" w:rsidRDefault="007B608F" w:rsidP="007B608F">
      <w:pPr>
        <w:pStyle w:val="BodyText"/>
        <w:ind w:left="0"/>
        <w:jc w:val="center"/>
      </w:pPr>
      <w:r w:rsidRPr="002C516C">
        <w:rPr>
          <w:noProof/>
          <w:highlight w:val="yellow"/>
        </w:rPr>
        <w:drawing>
          <wp:inline distT="0" distB="0" distL="0" distR="0" wp14:anchorId="2AC20A59" wp14:editId="2022B1BA">
            <wp:extent cx="1459051" cy="2593910"/>
            <wp:effectExtent l="19050" t="19050" r="27305" b="16510"/>
            <wp:docPr id="20998" name="Picture 2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637" cy="2610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F436A" w14:textId="349B9123" w:rsidR="005360EE" w:rsidRPr="00BA5A7E" w:rsidRDefault="007B608F" w:rsidP="00BA5A7E">
      <w:pPr>
        <w:pStyle w:val="Heading5"/>
        <w:numPr>
          <w:ilvl w:val="0"/>
          <w:numId w:val="0"/>
        </w:numPr>
        <w:jc w:val="center"/>
        <w:rPr>
          <w:rFonts w:ascii="TH Sarabun New" w:hAnsi="TH Sarabun New" w:cs="TH Sarabun New"/>
          <w:sz w:val="32"/>
        </w:rPr>
      </w:pPr>
      <w:bookmarkStart w:id="83" w:name="_Toc9030783"/>
      <w:bookmarkStart w:id="84" w:name="_Toc9030844"/>
      <w:bookmarkStart w:id="85" w:name="_Toc9030887"/>
      <w:r w:rsidRPr="005A6CB7">
        <w:rPr>
          <w:rFonts w:ascii="TH Sarabun New" w:hAnsi="TH Sarabun New" w:cs="TH Sarabun New"/>
          <w:sz w:val="32"/>
          <w:cs/>
          <w:lang w:bidi="th-TH"/>
        </w:rPr>
        <w:t>รูปที่ 4.1.</w:t>
      </w:r>
      <w:r>
        <w:rPr>
          <w:rFonts w:ascii="TH Sarabun New" w:hAnsi="TH Sarabun New" w:cs="TH Sarabun New" w:hint="cs"/>
          <w:sz w:val="32"/>
          <w:cs/>
          <w:lang w:bidi="th-TH"/>
        </w:rPr>
        <w:t>8</w:t>
      </w:r>
      <w:r w:rsidRPr="005A6CB7">
        <w:rPr>
          <w:rFonts w:ascii="TH Sarabun New" w:hAnsi="TH Sarabun New" w:cs="TH Sarabun New"/>
          <w:sz w:val="32"/>
          <w:cs/>
          <w:lang w:bidi="th-TH"/>
        </w:rPr>
        <w:t xml:space="preserve"> หน้า </w:t>
      </w:r>
      <w:proofErr w:type="spellStart"/>
      <w:r w:rsidRPr="00D7227B">
        <w:rPr>
          <w:rFonts w:ascii="TH Sarabun New" w:hAnsi="TH Sarabun New" w:cs="TH Sarabun New"/>
          <w:sz w:val="32"/>
          <w:lang w:bidi="th-TH"/>
        </w:rPr>
        <w:t>RequestForHelp</w:t>
      </w:r>
      <w:bookmarkEnd w:id="83"/>
      <w:bookmarkEnd w:id="84"/>
      <w:bookmarkEnd w:id="85"/>
      <w:proofErr w:type="spellEnd"/>
    </w:p>
    <w:p w14:paraId="4FFFC1C6" w14:textId="27BCA7D4" w:rsidR="007B608F" w:rsidRPr="009D364A" w:rsidRDefault="007B608F" w:rsidP="007B608F">
      <w:pPr>
        <w:rPr>
          <w:rFonts w:ascii="TH Sarabun New" w:hAnsi="TH Sarabun New" w:cs="TH Sarabun New" w:hint="cs"/>
          <w:cs/>
          <w:lang w:bidi="th-TH"/>
        </w:rPr>
      </w:pPr>
      <w:r w:rsidRPr="009D364A">
        <w:rPr>
          <w:rFonts w:ascii="TH Sarabun New" w:hAnsi="TH Sarabun New" w:cs="TH Sarabun New"/>
          <w:b/>
          <w:bCs/>
          <w:cs/>
        </w:rPr>
        <w:lastRenderedPageBreak/>
        <w:t xml:space="preserve">ตารางที่ </w:t>
      </w:r>
      <w:r w:rsidRPr="009D364A">
        <w:rPr>
          <w:rFonts w:ascii="TH Sarabun New" w:hAnsi="TH Sarabun New" w:cs="TH Sarabun New"/>
          <w:b/>
          <w:bCs/>
        </w:rPr>
        <w:t>TD-4.</w:t>
      </w:r>
      <w:r>
        <w:rPr>
          <w:rFonts w:ascii="TH Sarabun New" w:hAnsi="TH Sarabun New" w:cs="TH Sarabun New"/>
          <w:b/>
          <w:bCs/>
        </w:rPr>
        <w:t>1.8</w:t>
      </w:r>
      <w:r w:rsidRPr="009D364A">
        <w:rPr>
          <w:rFonts w:ascii="TH Sarabun New" w:hAnsi="TH Sarabun New" w:cs="TH Sarabun New"/>
        </w:rPr>
        <w:t xml:space="preserve"> </w:t>
      </w:r>
      <w:r w:rsidRPr="009D364A">
        <w:rPr>
          <w:rFonts w:ascii="TH Sarabun New" w:hAnsi="TH Sarabun New" w:cs="TH Sarabun New"/>
          <w:cs/>
        </w:rPr>
        <w:t>แสดงรายละเอียดรูปแบบของกรณีทดสอบ [</w:t>
      </w:r>
      <w:r w:rsidRPr="009D364A">
        <w:rPr>
          <w:rFonts w:ascii="TH Sarabun New" w:hAnsi="TH Sarabun New" w:cs="TH Sarabun New"/>
        </w:rPr>
        <w:t>TC0</w:t>
      </w:r>
      <w:r>
        <w:rPr>
          <w:rFonts w:ascii="TH Sarabun New" w:hAnsi="TH Sarabun New" w:cs="TH Sarabun New"/>
        </w:rPr>
        <w:t>8</w:t>
      </w:r>
      <w:r w:rsidRPr="009D364A">
        <w:rPr>
          <w:rFonts w:ascii="TH Sarabun New" w:hAnsi="TH Sarabun New" w:cs="TH Sarabun New"/>
        </w:rPr>
        <w:t xml:space="preserve">] </w:t>
      </w:r>
      <w:proofErr w:type="spellStart"/>
      <w:r w:rsidRPr="00D7227B">
        <w:rPr>
          <w:rFonts w:ascii="TH Sarabun New" w:hAnsi="TH Sarabun New" w:cs="TH Sarabun New"/>
          <w:lang w:bidi="th-TH"/>
        </w:rPr>
        <w:t>RequestForHelp</w:t>
      </w:r>
      <w:proofErr w:type="spellEnd"/>
      <w:r w:rsidRPr="009D364A">
        <w:rPr>
          <w:rFonts w:ascii="TH Sarabun New" w:hAnsi="TH Sarabun New" w:cs="TH Sarabun New"/>
          <w:cs/>
        </w:rPr>
        <w:t xml:space="preserve"> แบบสมบูรณ</w:t>
      </w:r>
      <w:r>
        <w:rPr>
          <w:rFonts w:ascii="TH Sarabun New" w:hAnsi="TH Sarabun New" w:cs="TH Sarabun New" w:hint="cs"/>
          <w:cs/>
          <w:lang w:bidi="th-TH"/>
        </w:rPr>
        <w:t>์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988"/>
        <w:gridCol w:w="1746"/>
        <w:gridCol w:w="1481"/>
        <w:gridCol w:w="2950"/>
        <w:gridCol w:w="1784"/>
        <w:gridCol w:w="1111"/>
      </w:tblGrid>
      <w:tr w:rsidR="007B608F" w:rsidRPr="009D364A" w14:paraId="6B35BF42" w14:textId="77777777" w:rsidTr="00955116">
        <w:trPr>
          <w:trHeight w:val="247"/>
          <w:jc w:val="center"/>
        </w:trPr>
        <w:tc>
          <w:tcPr>
            <w:tcW w:w="10060" w:type="dxa"/>
            <w:gridSpan w:val="6"/>
            <w:shd w:val="clear" w:color="auto" w:fill="D9D9D9" w:themeFill="background1" w:themeFillShade="D9"/>
          </w:tcPr>
          <w:p w14:paraId="21B9AD30" w14:textId="34678B4E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Case </w:t>
            </w:r>
            <w:proofErr w:type="gramStart"/>
            <w:r>
              <w:rPr>
                <w:rFonts w:ascii="TH Sarabun New" w:hAnsi="TH Sarabun New" w:cs="TH Sarabun New"/>
              </w:rPr>
              <w:t>Template :</w:t>
            </w:r>
            <w:proofErr w:type="gramEnd"/>
            <w:r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="00BA5A7E" w:rsidRPr="00D7227B">
              <w:rPr>
                <w:rFonts w:ascii="TH Sarabun New" w:hAnsi="TH Sarabun New" w:cs="TH Sarabun New"/>
                <w:lang w:bidi="th-TH"/>
              </w:rPr>
              <w:t>RequestForHelp</w:t>
            </w:r>
            <w:proofErr w:type="spellEnd"/>
          </w:p>
        </w:tc>
      </w:tr>
      <w:tr w:rsidR="007B608F" w:rsidRPr="009D364A" w14:paraId="25D464D2" w14:textId="77777777" w:rsidTr="00955116">
        <w:trPr>
          <w:jc w:val="center"/>
        </w:trPr>
        <w:tc>
          <w:tcPr>
            <w:tcW w:w="2804" w:type="dxa"/>
            <w:gridSpan w:val="2"/>
          </w:tcPr>
          <w:p w14:paraId="07F7495B" w14:textId="77777777" w:rsidR="007B608F" w:rsidRPr="009D364A" w:rsidRDefault="007B608F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7256" w:type="dxa"/>
            <w:gridSpan w:val="4"/>
            <w:vAlign w:val="center"/>
          </w:tcPr>
          <w:p w14:paraId="34C5DDA2" w14:textId="77777777" w:rsidR="007B608F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2576BD">
              <w:rPr>
                <w:rFonts w:ascii="TH Sarabun New" w:hAnsi="TH Sarabun New" w:cs="TH Sarabun New"/>
                <w:cs/>
                <w:lang w:bidi="th-TH"/>
              </w:rPr>
              <w:t>แอปพลิ</w:t>
            </w:r>
            <w:proofErr w:type="spellStart"/>
            <w:r w:rsidRPr="002576BD">
              <w:rPr>
                <w:rFonts w:ascii="TH Sarabun New" w:hAnsi="TH Sarabun New" w:cs="TH Sarabun New"/>
                <w:cs/>
                <w:lang w:bidi="th-TH"/>
              </w:rPr>
              <w:t>เค</w:t>
            </w:r>
            <w:proofErr w:type="spellEnd"/>
            <w:r w:rsidRPr="002576BD">
              <w:rPr>
                <w:rFonts w:ascii="TH Sarabun New" w:hAnsi="TH Sarabun New" w:cs="TH Sarabun New"/>
                <w:cs/>
                <w:lang w:bidi="th-TH"/>
              </w:rPr>
              <w:t xml:space="preserve">ชันบุคคลไร้รัฐไร้สัญชาติ </w:t>
            </w:r>
            <w:r w:rsidRPr="002576BD">
              <w:rPr>
                <w:rFonts w:ascii="TH Sarabun New" w:hAnsi="TH Sarabun New" w:cs="TH Sarabun New"/>
                <w:lang w:bidi="th-TH"/>
              </w:rPr>
              <w:t>ST</w:t>
            </w:r>
            <w:r>
              <w:rPr>
                <w:rFonts w:ascii="TH Sarabun New" w:hAnsi="TH Sarabun New" w:cs="TH Sarabun New"/>
                <w:lang w:bidi="th-TH"/>
              </w:rPr>
              <w:t>LP</w:t>
            </w:r>
            <w:r w:rsidRPr="002576BD">
              <w:rPr>
                <w:rFonts w:ascii="TH Sarabun New" w:hAnsi="TH Sarabun New" w:cs="TH Sarabun New"/>
                <w:lang w:bidi="th-TH"/>
              </w:rPr>
              <w:t xml:space="preserve"> APP</w:t>
            </w:r>
          </w:p>
        </w:tc>
      </w:tr>
      <w:tr w:rsidR="007B608F" w:rsidRPr="009D364A" w14:paraId="186836E1" w14:textId="77777777" w:rsidTr="00955116">
        <w:trPr>
          <w:jc w:val="center"/>
        </w:trPr>
        <w:tc>
          <w:tcPr>
            <w:tcW w:w="2804" w:type="dxa"/>
            <w:gridSpan w:val="2"/>
          </w:tcPr>
          <w:p w14:paraId="602CA561" w14:textId="77777777" w:rsidR="007B608F" w:rsidRPr="009D364A" w:rsidRDefault="007B608F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7256" w:type="dxa"/>
            <w:gridSpan w:val="4"/>
            <w:vAlign w:val="center"/>
          </w:tcPr>
          <w:p w14:paraId="2BD152F4" w14:textId="77777777" w:rsidR="007B608F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Medium Level</w:t>
            </w:r>
          </w:p>
        </w:tc>
      </w:tr>
      <w:tr w:rsidR="007B608F" w:rsidRPr="009D364A" w14:paraId="28216091" w14:textId="77777777" w:rsidTr="00955116">
        <w:trPr>
          <w:jc w:val="center"/>
        </w:trPr>
        <w:tc>
          <w:tcPr>
            <w:tcW w:w="2804" w:type="dxa"/>
            <w:gridSpan w:val="2"/>
          </w:tcPr>
          <w:p w14:paraId="710E2037" w14:textId="77777777" w:rsidR="007B608F" w:rsidRPr="009D364A" w:rsidRDefault="007B608F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Name / Scenario </w:t>
            </w:r>
          </w:p>
        </w:tc>
        <w:tc>
          <w:tcPr>
            <w:tcW w:w="7256" w:type="dxa"/>
            <w:gridSpan w:val="4"/>
            <w:vAlign w:val="center"/>
          </w:tcPr>
          <w:p w14:paraId="45F6CCF3" w14:textId="69B5140A" w:rsidR="007B608F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proofErr w:type="spellStart"/>
            <w:r w:rsidRPr="00D7227B">
              <w:rPr>
                <w:rFonts w:ascii="TH Sarabun New" w:hAnsi="TH Sarabun New" w:cs="TH Sarabun New"/>
                <w:lang w:bidi="th-TH"/>
              </w:rPr>
              <w:t>RequestForHelp</w:t>
            </w:r>
            <w:proofErr w:type="spellEnd"/>
            <w:r w:rsidRPr="009D364A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/ TC-STLP_08</w:t>
            </w:r>
          </w:p>
        </w:tc>
      </w:tr>
      <w:tr w:rsidR="007B608F" w:rsidRPr="009D364A" w14:paraId="666F6D67" w14:textId="77777777" w:rsidTr="00955116">
        <w:trPr>
          <w:jc w:val="center"/>
        </w:trPr>
        <w:tc>
          <w:tcPr>
            <w:tcW w:w="2804" w:type="dxa"/>
            <w:gridSpan w:val="2"/>
          </w:tcPr>
          <w:p w14:paraId="23826FCC" w14:textId="77777777" w:rsidR="007B608F" w:rsidRPr="009D364A" w:rsidRDefault="007B608F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7256" w:type="dxa"/>
            <w:gridSpan w:val="4"/>
            <w:vAlign w:val="center"/>
          </w:tcPr>
          <w:p w14:paraId="5E07A5C5" w14:textId="2C49F35B" w:rsidR="007B608F" w:rsidRPr="009D364A" w:rsidRDefault="005360EE" w:rsidP="005360EE">
            <w:pPr>
              <w:jc w:val="thaiDistribute"/>
              <w:rPr>
                <w:rFonts w:ascii="TH Sarabun New" w:hAnsi="TH Sarabun New" w:cs="TH Sarabun New"/>
                <w:cs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ผู้ใช้กดเลือกตามหัวข้อที่มีและเลือกศูนย์ให้ความช่วยเหลือที่ต้องการขอความช่วยเหลือ</w:t>
            </w:r>
          </w:p>
        </w:tc>
      </w:tr>
      <w:tr w:rsidR="007B608F" w:rsidRPr="009D364A" w14:paraId="6F404C19" w14:textId="77777777" w:rsidTr="00955116">
        <w:trPr>
          <w:jc w:val="center"/>
        </w:trPr>
        <w:tc>
          <w:tcPr>
            <w:tcW w:w="2804" w:type="dxa"/>
            <w:gridSpan w:val="2"/>
            <w:shd w:val="clear" w:color="auto" w:fill="D9D9D9" w:themeFill="background1" w:themeFillShade="D9"/>
          </w:tcPr>
          <w:p w14:paraId="5BC4E567" w14:textId="77777777" w:rsidR="007B608F" w:rsidRPr="009D364A" w:rsidRDefault="007B608F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7256" w:type="dxa"/>
            <w:gridSpan w:val="4"/>
            <w:vAlign w:val="center"/>
          </w:tcPr>
          <w:p w14:paraId="2BA18A38" w14:textId="77777777" w:rsidR="007B608F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7B608F" w:rsidRPr="009D364A" w14:paraId="72BCEA3A" w14:textId="77777777" w:rsidTr="00955116">
        <w:trPr>
          <w:jc w:val="center"/>
        </w:trPr>
        <w:tc>
          <w:tcPr>
            <w:tcW w:w="10060" w:type="dxa"/>
            <w:gridSpan w:val="6"/>
          </w:tcPr>
          <w:p w14:paraId="10B45F69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5A308736" w14:textId="77777777" w:rsidTr="009551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54729DEB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14:paraId="4C211B1C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D19D9BD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3C2F5F6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962B116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Pass/</w:t>
            </w:r>
            <w:proofErr w:type="spellStart"/>
            <w:r>
              <w:rPr>
                <w:rFonts w:ascii="TH Sarabun New" w:hAnsi="TH Sarabun New" w:cs="TH Sarabun New"/>
              </w:rPr>
              <w:t>Faill</w:t>
            </w:r>
            <w:proofErr w:type="spellEnd"/>
          </w:p>
        </w:tc>
      </w:tr>
      <w:tr w:rsidR="007B608F" w:rsidRPr="009D364A" w14:paraId="393D25DB" w14:textId="77777777" w:rsidTr="00955116">
        <w:trPr>
          <w:jc w:val="center"/>
        </w:trPr>
        <w:tc>
          <w:tcPr>
            <w:tcW w:w="988" w:type="dxa"/>
            <w:vMerge w:val="restart"/>
          </w:tcPr>
          <w:p w14:paraId="12C003F4" w14:textId="093AD371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TC0</w:t>
            </w:r>
            <w:r w:rsidR="005360EE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402" w:type="dxa"/>
            <w:gridSpan w:val="2"/>
          </w:tcPr>
          <w:p w14:paraId="6B64593E" w14:textId="77777777" w:rsidR="007B608F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Open App and go to page</w:t>
            </w:r>
          </w:p>
        </w:tc>
        <w:tc>
          <w:tcPr>
            <w:tcW w:w="3118" w:type="dxa"/>
          </w:tcPr>
          <w:p w14:paraId="03C082CF" w14:textId="77777777" w:rsidR="007B608F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Activity Target</w:t>
            </w:r>
          </w:p>
        </w:tc>
        <w:tc>
          <w:tcPr>
            <w:tcW w:w="1843" w:type="dxa"/>
            <w:vAlign w:val="center"/>
          </w:tcPr>
          <w:p w14:paraId="0B66E63E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709" w:type="dxa"/>
            <w:vAlign w:val="center"/>
          </w:tcPr>
          <w:p w14:paraId="059B7DFE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6D08F2BF" w14:textId="77777777" w:rsidTr="00955116">
        <w:trPr>
          <w:jc w:val="center"/>
        </w:trPr>
        <w:tc>
          <w:tcPr>
            <w:tcW w:w="988" w:type="dxa"/>
            <w:vMerge/>
          </w:tcPr>
          <w:p w14:paraId="79E21F51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</w:tcPr>
          <w:p w14:paraId="72D861AE" w14:textId="15E3713D" w:rsidR="007B608F" w:rsidRPr="00D7227B" w:rsidRDefault="005360EE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Select Document Birth</w:t>
            </w:r>
          </w:p>
        </w:tc>
        <w:tc>
          <w:tcPr>
            <w:tcW w:w="3118" w:type="dxa"/>
          </w:tcPr>
          <w:p w14:paraId="722848C5" w14:textId="09966E4A" w:rsidR="007B608F" w:rsidRPr="009D364A" w:rsidRDefault="005360EE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มีเอกสารใบรับรองการเกิด</w:t>
            </w:r>
          </w:p>
        </w:tc>
        <w:tc>
          <w:tcPr>
            <w:tcW w:w="1843" w:type="dxa"/>
            <w:vAlign w:val="center"/>
          </w:tcPr>
          <w:p w14:paraId="0E7C9173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709" w:type="dxa"/>
            <w:vAlign w:val="center"/>
          </w:tcPr>
          <w:p w14:paraId="5BE4A132" w14:textId="77777777" w:rsidR="007B608F" w:rsidRPr="009D364A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360EE" w:rsidRPr="009D364A" w14:paraId="36A14DD0" w14:textId="77777777" w:rsidTr="00955116">
        <w:trPr>
          <w:jc w:val="center"/>
        </w:trPr>
        <w:tc>
          <w:tcPr>
            <w:tcW w:w="988" w:type="dxa"/>
            <w:vMerge/>
          </w:tcPr>
          <w:p w14:paraId="0B5585B2" w14:textId="77777777" w:rsidR="005360EE" w:rsidRDefault="005360EE" w:rsidP="005360E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</w:tcPr>
          <w:p w14:paraId="6AF6BE53" w14:textId="0561EE6B" w:rsidR="005360EE" w:rsidRPr="00D7227B" w:rsidRDefault="005360EE" w:rsidP="005360E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Select Document Register</w:t>
            </w:r>
          </w:p>
        </w:tc>
        <w:tc>
          <w:tcPr>
            <w:tcW w:w="3118" w:type="dxa"/>
          </w:tcPr>
          <w:p w14:paraId="16F06CFE" w14:textId="4F8C96B6" w:rsidR="005360EE" w:rsidRPr="009D364A" w:rsidRDefault="005360EE" w:rsidP="005360E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มีเอกสารหลักฐานประเภททะเบียน</w:t>
            </w:r>
          </w:p>
        </w:tc>
        <w:tc>
          <w:tcPr>
            <w:tcW w:w="1843" w:type="dxa"/>
            <w:vAlign w:val="center"/>
          </w:tcPr>
          <w:p w14:paraId="2092030C" w14:textId="77777777" w:rsidR="005360EE" w:rsidRPr="009D364A" w:rsidRDefault="005360EE" w:rsidP="005360E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709" w:type="dxa"/>
            <w:vAlign w:val="center"/>
          </w:tcPr>
          <w:p w14:paraId="1C8BB4BC" w14:textId="77777777" w:rsidR="005360EE" w:rsidRPr="009D364A" w:rsidRDefault="005360EE" w:rsidP="005360E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360EE" w:rsidRPr="009D364A" w14:paraId="4FEAEF10" w14:textId="77777777" w:rsidTr="00955116">
        <w:trPr>
          <w:jc w:val="center"/>
        </w:trPr>
        <w:tc>
          <w:tcPr>
            <w:tcW w:w="988" w:type="dxa"/>
            <w:vMerge/>
          </w:tcPr>
          <w:p w14:paraId="65330345" w14:textId="77777777" w:rsidR="005360EE" w:rsidRDefault="005360EE" w:rsidP="005360E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</w:tcPr>
          <w:p w14:paraId="71115EAE" w14:textId="4C8DB1F8" w:rsidR="005360EE" w:rsidRPr="00D7227B" w:rsidRDefault="005360EE" w:rsidP="005360E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Select Document Card ID</w:t>
            </w:r>
          </w:p>
        </w:tc>
        <w:tc>
          <w:tcPr>
            <w:tcW w:w="3118" w:type="dxa"/>
          </w:tcPr>
          <w:p w14:paraId="426A39A3" w14:textId="417C61F6" w:rsidR="005360EE" w:rsidRDefault="005360EE" w:rsidP="005360E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cs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มีเอกสารหลักฐานประเภทบัตรประจำตัว</w:t>
            </w:r>
          </w:p>
        </w:tc>
        <w:tc>
          <w:tcPr>
            <w:tcW w:w="1843" w:type="dxa"/>
            <w:vAlign w:val="center"/>
          </w:tcPr>
          <w:p w14:paraId="003208F2" w14:textId="77777777" w:rsidR="005360EE" w:rsidRPr="009D364A" w:rsidRDefault="005360EE" w:rsidP="005360E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709" w:type="dxa"/>
            <w:vAlign w:val="center"/>
          </w:tcPr>
          <w:p w14:paraId="1A8DE084" w14:textId="77777777" w:rsidR="005360EE" w:rsidRPr="009D364A" w:rsidRDefault="005360EE" w:rsidP="005360E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360EE" w:rsidRPr="009D364A" w14:paraId="66204E0A" w14:textId="77777777" w:rsidTr="00955116">
        <w:trPr>
          <w:jc w:val="center"/>
        </w:trPr>
        <w:tc>
          <w:tcPr>
            <w:tcW w:w="988" w:type="dxa"/>
            <w:vMerge/>
            <w:shd w:val="clear" w:color="auto" w:fill="FFFFFF" w:themeFill="background1"/>
          </w:tcPr>
          <w:p w14:paraId="02E2091F" w14:textId="77777777" w:rsidR="005360EE" w:rsidRDefault="005360EE" w:rsidP="005360E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34849AD1" w14:textId="049B278F" w:rsidR="005360EE" w:rsidRDefault="005360EE" w:rsidP="005360E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Select Help Center</w:t>
            </w:r>
          </w:p>
        </w:tc>
        <w:tc>
          <w:tcPr>
            <w:tcW w:w="3118" w:type="dxa"/>
            <w:shd w:val="clear" w:color="auto" w:fill="FFFFFF" w:themeFill="background1"/>
          </w:tcPr>
          <w:p w14:paraId="5E341260" w14:textId="62864A23" w:rsidR="005360EE" w:rsidRDefault="005360EE" w:rsidP="005360EE">
            <w:pPr>
              <w:pStyle w:val="BodyText"/>
              <w:spacing w:after="0"/>
              <w:ind w:left="0"/>
              <w:rPr>
                <w:rFonts w:ascii="TH Sarabun New" w:hAnsi="TH Sarabun New" w:cs="TH Sarabun New"/>
                <w:lang w:bidi="th-TH"/>
              </w:rPr>
            </w:pPr>
            <w:r w:rsidRPr="00D7227B">
              <w:rPr>
                <w:rFonts w:ascii="TH Sarabun New" w:hAnsi="TH Sarabun New" w:cs="TH Sarabun New" w:hint="cs"/>
                <w:cs/>
                <w:lang w:bidi="th-TH"/>
              </w:rPr>
              <w:t>มูลนิธิกระจกเงาเชียงใหม่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EB1E48A" w14:textId="77777777" w:rsidR="005360EE" w:rsidRDefault="005360EE" w:rsidP="005360E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99938AE" w14:textId="77777777" w:rsidR="005360EE" w:rsidRDefault="005360EE" w:rsidP="005360E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7F5ED434" w14:textId="77777777" w:rsidTr="00955116">
        <w:trPr>
          <w:jc w:val="center"/>
        </w:trPr>
        <w:tc>
          <w:tcPr>
            <w:tcW w:w="988" w:type="dxa"/>
            <w:vMerge/>
            <w:shd w:val="clear" w:color="auto" w:fill="FFFFFF" w:themeFill="background1"/>
          </w:tcPr>
          <w:p w14:paraId="005EC5E1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4ED9FFF6" w14:textId="58CB6A32" w:rsidR="007B608F" w:rsidRDefault="005360EE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 w:rsidRPr="00D7227B">
              <w:rPr>
                <w:rFonts w:ascii="TH Sarabun New" w:hAnsi="TH Sarabun New" w:cs="TH Sarabun New"/>
              </w:rPr>
              <w:t>Enter Submit Request</w:t>
            </w:r>
          </w:p>
        </w:tc>
        <w:tc>
          <w:tcPr>
            <w:tcW w:w="3118" w:type="dxa"/>
            <w:shd w:val="clear" w:color="auto" w:fill="FFFFFF" w:themeFill="background1"/>
          </w:tcPr>
          <w:p w14:paraId="1C3D5531" w14:textId="77777777" w:rsidR="007B608F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บันทึกข้อมูลสำเร็จ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7F9EBF9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9DEB1FB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248CECE1" w14:textId="77777777" w:rsidTr="00955116">
        <w:trPr>
          <w:jc w:val="center"/>
        </w:trPr>
        <w:tc>
          <w:tcPr>
            <w:tcW w:w="988" w:type="dxa"/>
            <w:vMerge/>
            <w:shd w:val="clear" w:color="auto" w:fill="FFFFFF" w:themeFill="background1"/>
          </w:tcPr>
          <w:p w14:paraId="73FFCFEA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37D83C1E" w14:textId="77777777" w:rsidR="007B608F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Close App</w:t>
            </w:r>
          </w:p>
        </w:tc>
        <w:tc>
          <w:tcPr>
            <w:tcW w:w="3118" w:type="dxa"/>
            <w:shd w:val="clear" w:color="auto" w:fill="FFFFFF" w:themeFill="background1"/>
          </w:tcPr>
          <w:p w14:paraId="7D872B54" w14:textId="77777777" w:rsidR="007B608F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5962CF4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D4754CC" w14:textId="77777777" w:rsidR="007B608F" w:rsidRDefault="007B608F" w:rsidP="00F3091E">
            <w:pPr>
              <w:pStyle w:val="BodyText"/>
              <w:spacing w:after="0"/>
              <w:ind w:left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7B608F" w:rsidRPr="009D364A" w14:paraId="4A73EB08" w14:textId="77777777" w:rsidTr="00955116">
        <w:trPr>
          <w:jc w:val="center"/>
        </w:trPr>
        <w:tc>
          <w:tcPr>
            <w:tcW w:w="4390" w:type="dxa"/>
            <w:gridSpan w:val="3"/>
            <w:shd w:val="clear" w:color="auto" w:fill="D9D9D9" w:themeFill="background1" w:themeFillShade="D9"/>
          </w:tcPr>
          <w:p w14:paraId="4D683440" w14:textId="77777777" w:rsidR="007B608F" w:rsidRDefault="007B608F" w:rsidP="00F3091E">
            <w:pPr>
              <w:pStyle w:val="BodyText"/>
              <w:spacing w:after="0"/>
              <w:ind w:left="0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Post Condition</w:t>
            </w:r>
          </w:p>
        </w:tc>
        <w:tc>
          <w:tcPr>
            <w:tcW w:w="5670" w:type="dxa"/>
            <w:gridSpan w:val="3"/>
          </w:tcPr>
          <w:p w14:paraId="31A96427" w14:textId="77777777" w:rsidR="007B608F" w:rsidRPr="009D364A" w:rsidRDefault="007B608F" w:rsidP="00F3091E">
            <w:pPr>
              <w:pStyle w:val="BodyText"/>
              <w:spacing w:after="0"/>
              <w:ind w:left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lang w:bidi="th-TH"/>
              </w:rPr>
              <w:t>-</w:t>
            </w:r>
          </w:p>
        </w:tc>
      </w:tr>
    </w:tbl>
    <w:p w14:paraId="2199431E" w14:textId="0FB0A420" w:rsidR="005360EE" w:rsidRPr="00F03E0F" w:rsidRDefault="005360EE" w:rsidP="00F03E0F">
      <w:pPr>
        <w:pStyle w:val="Heading1"/>
        <w:rPr>
          <w:rFonts w:ascii="TH Sarabun New" w:hAnsi="TH Sarabun New" w:cs="TH Sarabun New"/>
          <w:sz w:val="32"/>
        </w:rPr>
      </w:pPr>
      <w:bookmarkStart w:id="86" w:name="_Toc9030784"/>
      <w:bookmarkStart w:id="87" w:name="_Toc9030845"/>
      <w:bookmarkStart w:id="88" w:name="_Toc9030888"/>
      <w:r w:rsidRPr="00F03E0F">
        <w:rPr>
          <w:rFonts w:ascii="TH Sarabun New" w:hAnsi="TH Sarabun New" w:cs="TH Sarabun New"/>
          <w:b w:val="0"/>
          <w:bCs/>
          <w:sz w:val="32"/>
          <w:cs/>
        </w:rPr>
        <w:t>วิธีการที่ใช้ในการทดสอบ (</w:t>
      </w:r>
      <w:r w:rsidRPr="00F03E0F">
        <w:rPr>
          <w:rFonts w:ascii="TH Sarabun New" w:hAnsi="TH Sarabun New" w:cs="TH Sarabun New"/>
          <w:sz w:val="32"/>
        </w:rPr>
        <w:t>Approach/Strategy)</w:t>
      </w:r>
      <w:bookmarkEnd w:id="86"/>
      <w:bookmarkEnd w:id="87"/>
      <w:bookmarkEnd w:id="88"/>
      <w:r w:rsidRPr="00F03E0F">
        <w:rPr>
          <w:rFonts w:ascii="TH Sarabun New" w:hAnsi="TH Sarabun New" w:cs="TH Sarabun New"/>
          <w:sz w:val="32"/>
        </w:rPr>
        <w:t xml:space="preserve"> </w:t>
      </w:r>
    </w:p>
    <w:p w14:paraId="0C0837FD" w14:textId="77777777" w:rsidR="005360EE" w:rsidRDefault="005360EE" w:rsidP="005360EE">
      <w:pPr>
        <w:ind w:firstLine="720"/>
        <w:jc w:val="thaiDistribute"/>
        <w:rPr>
          <w:rFonts w:ascii="TH Sarabun New" w:hAnsi="TH Sarabun New" w:cs="TH Sarabun New"/>
        </w:rPr>
      </w:pPr>
      <w:r w:rsidRPr="005360EE">
        <w:rPr>
          <w:rFonts w:ascii="TH Sarabun New" w:hAnsi="TH Sarabun New" w:cs="TH Sarabun New"/>
          <w:cs/>
        </w:rPr>
        <w:t>ในการทดสอบ</w:t>
      </w:r>
      <w:r w:rsidRPr="005360EE">
        <w:rPr>
          <w:rFonts w:ascii="TH Sarabun New" w:hAnsi="TH Sarabun New" w:cs="TH Sarabun New"/>
          <w:cs/>
          <w:lang w:bidi="th-TH"/>
        </w:rPr>
        <w:t>แอปพลิ</w:t>
      </w:r>
      <w:proofErr w:type="spellStart"/>
      <w:r w:rsidRPr="005360EE">
        <w:rPr>
          <w:rFonts w:ascii="TH Sarabun New" w:hAnsi="TH Sarabun New" w:cs="TH Sarabun New"/>
          <w:cs/>
          <w:lang w:bidi="th-TH"/>
        </w:rPr>
        <w:t>เค</w:t>
      </w:r>
      <w:proofErr w:type="spellEnd"/>
      <w:r w:rsidRPr="005360EE">
        <w:rPr>
          <w:rFonts w:ascii="TH Sarabun New" w:hAnsi="TH Sarabun New" w:cs="TH Sarabun New"/>
          <w:cs/>
          <w:lang w:bidi="th-TH"/>
        </w:rPr>
        <w:t xml:space="preserve">ชันบุคคลไร้รัฐไร้สัญชาติ </w:t>
      </w:r>
      <w:r w:rsidRPr="005360EE">
        <w:rPr>
          <w:rFonts w:ascii="TH Sarabun New" w:hAnsi="TH Sarabun New" w:cs="TH Sarabun New"/>
          <w:lang w:bidi="th-TH"/>
        </w:rPr>
        <w:t>STLP APP</w:t>
      </w:r>
      <w:r w:rsidRPr="005360EE">
        <w:rPr>
          <w:rFonts w:ascii="TH Sarabun New" w:hAnsi="TH Sarabun New" w:cs="TH Sarabun New"/>
          <w:cs/>
        </w:rPr>
        <w:t xml:space="preserve"> จะทดสอบเพื่อหาข้อผิดพลาดของระบบรวมไปถึงการทดสอบคุณภาพของระบบ โดยการทดสอบนี้จะเป็นการทดสอบ</w:t>
      </w:r>
      <w:r w:rsidRPr="005360EE">
        <w:rPr>
          <w:rFonts w:ascii="TH Sarabun New" w:hAnsi="TH Sarabun New" w:cs="TH Sarabun New"/>
        </w:rPr>
        <w:t xml:space="preserve"> </w:t>
      </w:r>
      <w:r w:rsidRPr="005360EE">
        <w:rPr>
          <w:rFonts w:ascii="TH Sarabun New" w:hAnsi="TH Sarabun New" w:cs="TH Sarabun New"/>
          <w:cs/>
        </w:rPr>
        <w:t>พฤติกรรมของระบบทั้งหมด เน้นไปที่การตรวจสอบตามความถูกต้องตามความต้องการของผู้ใช้โดยควบคุม</w:t>
      </w:r>
      <w:r w:rsidRPr="005360EE">
        <w:rPr>
          <w:rFonts w:ascii="TH Sarabun New" w:hAnsi="TH Sarabun New" w:cs="TH Sarabun New"/>
        </w:rPr>
        <w:t xml:space="preserve"> </w:t>
      </w:r>
      <w:r w:rsidRPr="005360EE">
        <w:rPr>
          <w:rFonts w:ascii="TH Sarabun New" w:hAnsi="TH Sarabun New" w:cs="TH Sarabun New"/>
          <w:cs/>
        </w:rPr>
        <w:t>ระดับการทดสอบตามระดับความส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5360EE">
        <w:rPr>
          <w:rFonts w:ascii="TH Sarabun New" w:hAnsi="TH Sarabun New" w:cs="TH Sarabun New"/>
          <w:cs/>
        </w:rPr>
        <w:t>คัญที่ระบุในแผนการทดสอบ โดยครอบคลุมกระบวนการทดสอบ</w:t>
      </w:r>
      <w:r w:rsidRPr="005360EE">
        <w:rPr>
          <w:rFonts w:ascii="TH Sarabun New" w:hAnsi="TH Sarabun New" w:cs="TH Sarabun New"/>
        </w:rPr>
        <w:t xml:space="preserve"> </w:t>
      </w:r>
      <w:r w:rsidRPr="005360EE">
        <w:rPr>
          <w:rFonts w:ascii="TH Sarabun New" w:hAnsi="TH Sarabun New" w:cs="TH Sarabun New"/>
          <w:cs/>
        </w:rPr>
        <w:t>ดังต่อไปนี้</w:t>
      </w:r>
      <w:r w:rsidRPr="005360EE">
        <w:rPr>
          <w:rFonts w:ascii="TH Sarabun New" w:hAnsi="TH Sarabun New" w:cs="TH Sarabun New"/>
        </w:rPr>
        <w:t xml:space="preserve"> </w:t>
      </w:r>
    </w:p>
    <w:p w14:paraId="3F5E7B1F" w14:textId="75CBFED7" w:rsidR="00F03E0F" w:rsidRPr="00F03E0F" w:rsidRDefault="00F03E0F" w:rsidP="00F03E0F">
      <w:pPr>
        <w:pStyle w:val="ListParagraph"/>
        <w:numPr>
          <w:ilvl w:val="1"/>
          <w:numId w:val="9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03E0F">
        <w:rPr>
          <w:rFonts w:ascii="TH Sarabun New" w:hAnsi="TH Sarabun New" w:cs="TH Sarabun New"/>
          <w:sz w:val="32"/>
          <w:szCs w:val="32"/>
        </w:rPr>
        <w:t xml:space="preserve">Functional Testing </w:t>
      </w:r>
      <w:r w:rsidRPr="00F03E0F">
        <w:rPr>
          <w:rFonts w:ascii="TH Sarabun New" w:hAnsi="TH Sarabun New" w:cs="TH Sarabun New"/>
          <w:sz w:val="32"/>
          <w:szCs w:val="32"/>
          <w:cs/>
        </w:rPr>
        <w:t>เป็นการทดสอบตามฟังก์ชันการท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03E0F">
        <w:rPr>
          <w:rFonts w:ascii="TH Sarabun New" w:hAnsi="TH Sarabun New" w:cs="TH Sarabun New"/>
          <w:sz w:val="32"/>
          <w:szCs w:val="32"/>
          <w:cs/>
        </w:rPr>
        <w:t>งานของระบบ ซึ่งเป็นการทดสอบที่ไม่สนใจ</w:t>
      </w:r>
      <w:r w:rsidRPr="00F03E0F">
        <w:rPr>
          <w:rFonts w:ascii="TH Sarabun New" w:hAnsi="TH Sarabun New" w:cs="TH Sarabun New"/>
          <w:sz w:val="32"/>
          <w:szCs w:val="32"/>
        </w:rPr>
        <w:t xml:space="preserve"> </w:t>
      </w:r>
      <w:r w:rsidRPr="00F03E0F">
        <w:rPr>
          <w:rFonts w:ascii="TH Sarabun New" w:hAnsi="TH Sarabun New" w:cs="TH Sarabun New"/>
          <w:sz w:val="32"/>
          <w:szCs w:val="32"/>
          <w:cs/>
        </w:rPr>
        <w:t>กลไกการท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03E0F">
        <w:rPr>
          <w:rFonts w:ascii="TH Sarabun New" w:hAnsi="TH Sarabun New" w:cs="TH Sarabun New"/>
          <w:sz w:val="32"/>
          <w:szCs w:val="32"/>
          <w:cs/>
        </w:rPr>
        <w:t>งานของฟังก์ชันหรือองค์ประกอบของระบบ แต่จะเน้นไปที่ผลลัพธ์ที่ได้จากการท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03E0F">
        <w:rPr>
          <w:rFonts w:ascii="TH Sarabun New" w:hAnsi="TH Sarabun New" w:cs="TH Sarabun New"/>
          <w:sz w:val="32"/>
          <w:szCs w:val="32"/>
          <w:cs/>
        </w:rPr>
        <w:t>งานของฟังก์ชัน การเลือกข้อมูลส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03E0F">
        <w:rPr>
          <w:rFonts w:ascii="TH Sarabun New" w:hAnsi="TH Sarabun New" w:cs="TH Sarabun New"/>
          <w:sz w:val="32"/>
          <w:szCs w:val="32"/>
          <w:cs/>
        </w:rPr>
        <w:t>หรับการทดสอบแบบนี้จะขึ้นอยู่กับความต้องการของระบบ โดยการ</w:t>
      </w:r>
      <w:r w:rsidRPr="00F03E0F">
        <w:rPr>
          <w:rFonts w:ascii="TH Sarabun New" w:hAnsi="TH Sarabun New" w:cs="TH Sarabun New"/>
          <w:sz w:val="32"/>
          <w:szCs w:val="32"/>
        </w:rPr>
        <w:t xml:space="preserve"> </w:t>
      </w:r>
      <w:r w:rsidRPr="00F03E0F">
        <w:rPr>
          <w:rFonts w:ascii="TH Sarabun New" w:hAnsi="TH Sarabun New" w:cs="TH Sarabun New"/>
          <w:sz w:val="32"/>
          <w:szCs w:val="32"/>
          <w:cs/>
        </w:rPr>
        <w:t xml:space="preserve">ทดสอบนี้บางครั้งจะถูกเรียกว่า การทดสอบแบบ </w:t>
      </w:r>
      <w:r w:rsidRPr="00F03E0F">
        <w:rPr>
          <w:rFonts w:ascii="TH Sarabun New" w:hAnsi="TH Sarabun New" w:cs="TH Sarabun New"/>
          <w:sz w:val="32"/>
          <w:szCs w:val="32"/>
        </w:rPr>
        <w:t xml:space="preserve">Black Box </w:t>
      </w:r>
      <w:r w:rsidRPr="00F03E0F">
        <w:rPr>
          <w:rFonts w:ascii="TH Sarabun New" w:hAnsi="TH Sarabun New" w:cs="TH Sarabun New"/>
          <w:sz w:val="32"/>
          <w:szCs w:val="32"/>
          <w:cs/>
        </w:rPr>
        <w:t>ซึ่งจะมีวิธีการทดสอบระบบ ดังต่อไปนี้</w:t>
      </w:r>
    </w:p>
    <w:p w14:paraId="046F9778" w14:textId="2DFC873A" w:rsidR="00F03E0F" w:rsidRPr="00F03E0F" w:rsidRDefault="00F03E0F" w:rsidP="00F03E0F">
      <w:pPr>
        <w:pStyle w:val="ListParagraph"/>
        <w:numPr>
          <w:ilvl w:val="2"/>
          <w:numId w:val="9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03E0F">
        <w:rPr>
          <w:rFonts w:ascii="TH Sarabun New" w:hAnsi="TH Sarabun New" w:cs="TH Sarabun New"/>
          <w:sz w:val="32"/>
          <w:szCs w:val="32"/>
        </w:rPr>
        <w:lastRenderedPageBreak/>
        <w:t xml:space="preserve">Equivalence Partition </w:t>
      </w:r>
      <w:r w:rsidRPr="00F03E0F">
        <w:rPr>
          <w:rFonts w:ascii="TH Sarabun New" w:hAnsi="TH Sarabun New" w:cs="TH Sarabun New"/>
          <w:sz w:val="32"/>
          <w:szCs w:val="32"/>
          <w:cs/>
        </w:rPr>
        <w:t>เป็นการจัดแบ่งข้อมูลอินพุตเป็นกลุ่มมีขนาดเท่าๆ กัน ซึ่งค่าเหล่านี้จะ</w:t>
      </w:r>
      <w:r w:rsidRPr="00F03E0F">
        <w:rPr>
          <w:rFonts w:ascii="TH Sarabun New" w:hAnsi="TH Sarabun New" w:cs="TH Sarabun New"/>
          <w:sz w:val="32"/>
          <w:szCs w:val="32"/>
        </w:rPr>
        <w:t xml:space="preserve"> </w:t>
      </w:r>
      <w:r w:rsidRPr="00F03E0F">
        <w:rPr>
          <w:rFonts w:ascii="TH Sarabun New" w:hAnsi="TH Sarabun New" w:cs="TH Sarabun New"/>
          <w:sz w:val="32"/>
          <w:szCs w:val="32"/>
          <w:cs/>
        </w:rPr>
        <w:t>ครอบคลุมทั้งกลุ่มถูกต้องและไม่ถูกต้อง</w:t>
      </w:r>
    </w:p>
    <w:p w14:paraId="3393CD32" w14:textId="77777777" w:rsidR="00F03E0F" w:rsidRDefault="00F03E0F" w:rsidP="00F03E0F">
      <w:pPr>
        <w:pStyle w:val="ListParagraph"/>
        <w:numPr>
          <w:ilvl w:val="2"/>
          <w:numId w:val="9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03E0F">
        <w:rPr>
          <w:rFonts w:ascii="TH Sarabun New" w:hAnsi="TH Sarabun New" w:cs="TH Sarabun New"/>
          <w:sz w:val="32"/>
          <w:szCs w:val="32"/>
        </w:rPr>
        <w:t xml:space="preserve"> Boundary Value Analysis </w:t>
      </w:r>
      <w:r w:rsidRPr="00F03E0F">
        <w:rPr>
          <w:rFonts w:ascii="TH Sarabun New" w:hAnsi="TH Sarabun New" w:cs="TH Sarabun New"/>
          <w:sz w:val="32"/>
          <w:szCs w:val="32"/>
          <w:cs/>
        </w:rPr>
        <w:t>เป็นการทดสอบจ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03E0F">
        <w:rPr>
          <w:rFonts w:ascii="TH Sarabun New" w:hAnsi="TH Sarabun New" w:cs="TH Sarabun New"/>
          <w:sz w:val="32"/>
          <w:szCs w:val="32"/>
          <w:cs/>
        </w:rPr>
        <w:t xml:space="preserve">นวนขนาด เช่น ขนาดตัวอักษร </w:t>
      </w:r>
    </w:p>
    <w:p w14:paraId="6BB12EE2" w14:textId="2A986628" w:rsidR="00F03E0F" w:rsidRPr="00F03E0F" w:rsidRDefault="00F03E0F" w:rsidP="00F03E0F">
      <w:pPr>
        <w:pStyle w:val="ListParagraph"/>
        <w:ind w:left="2160"/>
        <w:jc w:val="thaiDistribute"/>
        <w:rPr>
          <w:rFonts w:ascii="TH Sarabun New" w:hAnsi="TH Sarabun New" w:cs="TH Sarabun New"/>
          <w:sz w:val="32"/>
          <w:szCs w:val="32"/>
        </w:rPr>
      </w:pPr>
      <w:r w:rsidRPr="00F03E0F">
        <w:rPr>
          <w:rFonts w:ascii="TH Sarabun New" w:hAnsi="TH Sarabun New" w:cs="TH Sarabun New"/>
          <w:sz w:val="32"/>
          <w:szCs w:val="32"/>
        </w:rPr>
        <w:t xml:space="preserve">4 – 10 </w:t>
      </w:r>
      <w:r w:rsidRPr="00F03E0F">
        <w:rPr>
          <w:rFonts w:ascii="TH Sarabun New" w:hAnsi="TH Sarabun New" w:cs="TH Sarabun New"/>
          <w:sz w:val="32"/>
          <w:szCs w:val="32"/>
          <w:cs/>
        </w:rPr>
        <w:t>ตัว</w:t>
      </w:r>
      <w:r w:rsidRPr="00F03E0F">
        <w:rPr>
          <w:rFonts w:ascii="TH Sarabun New" w:hAnsi="TH Sarabun New" w:cs="TH Sarabun New"/>
          <w:sz w:val="32"/>
          <w:szCs w:val="32"/>
        </w:rPr>
        <w:t xml:space="preserve"> </w:t>
      </w:r>
    </w:p>
    <w:p w14:paraId="00BC5CAD" w14:textId="34F9CBDC" w:rsidR="00BA5A7E" w:rsidRPr="00BA5A7E" w:rsidRDefault="005360EE" w:rsidP="00BA5A7E">
      <w:pPr>
        <w:pStyle w:val="ListParagraph"/>
        <w:numPr>
          <w:ilvl w:val="0"/>
          <w:numId w:val="9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03E0F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F03E0F">
        <w:rPr>
          <w:rFonts w:ascii="TH Sarabun New" w:hAnsi="TH Sarabun New" w:cs="TH Sarabun New"/>
          <w:sz w:val="32"/>
          <w:szCs w:val="32"/>
          <w:cs/>
        </w:rPr>
        <w:t>คือการทดสอบแบบอัตโนมัติเป็นการทดสอบด้วยเครื่องคอมพิวเตอร์ โดยน</w:t>
      </w:r>
      <w:r w:rsidR="00F03E0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03E0F">
        <w:rPr>
          <w:rFonts w:ascii="TH Sarabun New" w:hAnsi="TH Sarabun New" w:cs="TH Sarabun New"/>
          <w:sz w:val="32"/>
          <w:szCs w:val="32"/>
        </w:rPr>
        <w:t xml:space="preserve"> </w:t>
      </w:r>
      <w:r w:rsidRPr="00F03E0F">
        <w:rPr>
          <w:rFonts w:ascii="TH Sarabun New" w:hAnsi="TH Sarabun New" w:cs="TH Sarabun New"/>
          <w:sz w:val="32"/>
          <w:szCs w:val="32"/>
          <w:cs/>
        </w:rPr>
        <w:t>เอกสารที่นักทดสอบออกแบบข้อมูลไว้แล้วนามาทดสอบ มีการประมวลผลที่แม่นย</w:t>
      </w:r>
      <w:r w:rsidR="00F03E0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03E0F">
        <w:rPr>
          <w:rFonts w:ascii="TH Sarabun New" w:hAnsi="TH Sarabun New" w:cs="TH Sarabun New"/>
          <w:sz w:val="32"/>
          <w:szCs w:val="32"/>
          <w:cs/>
        </w:rPr>
        <w:t>และรวดเร็ว</w:t>
      </w:r>
      <w:r w:rsidR="00F03E0F"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F03E0F">
        <w:rPr>
          <w:rFonts w:ascii="TH Sarabun New" w:hAnsi="TH Sarabun New" w:cs="TH Sarabun New"/>
          <w:sz w:val="32"/>
          <w:szCs w:val="32"/>
          <w:cs/>
        </w:rPr>
        <w:t>ให้</w:t>
      </w:r>
      <w:r w:rsidRPr="00F03E0F">
        <w:rPr>
          <w:rFonts w:ascii="TH Sarabun New" w:hAnsi="TH Sarabun New" w:cs="TH Sarabun New"/>
          <w:sz w:val="32"/>
          <w:szCs w:val="32"/>
        </w:rPr>
        <w:t xml:space="preserve"> </w:t>
      </w:r>
      <w:r w:rsidRPr="00F03E0F">
        <w:rPr>
          <w:rFonts w:ascii="TH Sarabun New" w:hAnsi="TH Sarabun New" w:cs="TH Sarabun New"/>
          <w:sz w:val="32"/>
          <w:szCs w:val="32"/>
          <w:cs/>
        </w:rPr>
        <w:t>ไม่เสียเวลาในการทดสอบ</w:t>
      </w:r>
    </w:p>
    <w:p w14:paraId="5AA3E0BF" w14:textId="5E84BC9D" w:rsidR="00F03E0F" w:rsidRPr="00F03E0F" w:rsidRDefault="00F03E0F" w:rsidP="00F03E0F">
      <w:pPr>
        <w:pStyle w:val="Heading1"/>
        <w:rPr>
          <w:rFonts w:ascii="TH Sarabun New" w:hAnsi="TH Sarabun New" w:cs="TH Sarabun New"/>
          <w:sz w:val="32"/>
        </w:rPr>
      </w:pPr>
      <w:bookmarkStart w:id="89" w:name="_Toc9030785"/>
      <w:bookmarkStart w:id="90" w:name="_Toc9030846"/>
      <w:bookmarkStart w:id="91" w:name="_Toc9030889"/>
      <w:r w:rsidRPr="00F03E0F">
        <w:rPr>
          <w:rFonts w:ascii="TH Sarabun New" w:hAnsi="TH Sarabun New" w:cs="TH Sarabun New"/>
          <w:b w:val="0"/>
          <w:bCs/>
          <w:sz w:val="32"/>
          <w:cs/>
        </w:rPr>
        <w:t>การตรวจสอบความถูกต้องการท</w:t>
      </w:r>
      <w:r>
        <w:rPr>
          <w:rFonts w:ascii="TH Sarabun New" w:hAnsi="TH Sarabun New" w:cs="TH Sarabun New" w:hint="cs"/>
          <w:b w:val="0"/>
          <w:bCs/>
          <w:sz w:val="32"/>
          <w:cs/>
          <w:lang w:bidi="th-TH"/>
        </w:rPr>
        <w:t>ำ</w:t>
      </w:r>
      <w:r w:rsidRPr="00F03E0F">
        <w:rPr>
          <w:rFonts w:ascii="TH Sarabun New" w:hAnsi="TH Sarabun New" w:cs="TH Sarabun New"/>
          <w:b w:val="0"/>
          <w:bCs/>
          <w:sz w:val="32"/>
          <w:cs/>
        </w:rPr>
        <w:t>งานของฟังก์ชัน (</w:t>
      </w:r>
      <w:r w:rsidRPr="00F03E0F">
        <w:rPr>
          <w:rFonts w:ascii="TH Sarabun New" w:hAnsi="TH Sarabun New" w:cs="TH Sarabun New"/>
          <w:sz w:val="32"/>
        </w:rPr>
        <w:t>Function Validation Testing)</w:t>
      </w:r>
      <w:bookmarkEnd w:id="89"/>
      <w:bookmarkEnd w:id="90"/>
      <w:bookmarkEnd w:id="91"/>
      <w:r w:rsidRPr="00F03E0F">
        <w:rPr>
          <w:rFonts w:ascii="TH Sarabun New" w:hAnsi="TH Sarabun New" w:cs="TH Sarabun New"/>
          <w:sz w:val="32"/>
        </w:rPr>
        <w:t xml:space="preserve"> </w:t>
      </w:r>
    </w:p>
    <w:p w14:paraId="0FAB3693" w14:textId="713E887C" w:rsidR="00BA5A7E" w:rsidRPr="008D510C" w:rsidRDefault="00F03E0F" w:rsidP="008D510C">
      <w:pPr>
        <w:pStyle w:val="Heading1"/>
        <w:numPr>
          <w:ilvl w:val="0"/>
          <w:numId w:val="0"/>
        </w:numPr>
        <w:ind w:firstLine="720"/>
        <w:jc w:val="thaiDistribute"/>
        <w:rPr>
          <w:rFonts w:ascii="TH Sarabun New" w:hAnsi="TH Sarabun New" w:cs="TH Sarabun New"/>
          <w:lang w:bidi="th-TH"/>
        </w:rPr>
      </w:pPr>
      <w:bookmarkStart w:id="92" w:name="_Toc9030786"/>
      <w:bookmarkStart w:id="93" w:name="_Toc9030847"/>
      <w:bookmarkStart w:id="94" w:name="_Toc9030890"/>
      <w:r w:rsidRPr="00F03E0F">
        <w:rPr>
          <w:rFonts w:ascii="TH Sarabun New" w:hAnsi="TH Sarabun New" w:cs="TH Sarabun New"/>
          <w:cs/>
        </w:rPr>
        <w:t>การตรวจสอบหรือการทดสอบความถูกต้องของการท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03E0F">
        <w:rPr>
          <w:rFonts w:ascii="TH Sarabun New" w:hAnsi="TH Sarabun New" w:cs="TH Sarabun New"/>
          <w:cs/>
        </w:rPr>
        <w:t>งานฟังก์ชันของระบบจากการยอมรับจากผู้ใช้</w:t>
      </w:r>
      <w:r w:rsidRPr="00F03E0F">
        <w:rPr>
          <w:rFonts w:ascii="TH Sarabun New" w:hAnsi="TH Sarabun New" w:cs="TH Sarabun New"/>
        </w:rPr>
        <w:t xml:space="preserve"> </w:t>
      </w:r>
      <w:r w:rsidRPr="00F03E0F">
        <w:rPr>
          <w:rFonts w:ascii="TH Sarabun New" w:hAnsi="TH Sarabun New" w:cs="TH Sarabun New"/>
          <w:cs/>
        </w:rPr>
        <w:t>ในส่วนนี้จะเริ่มหลังจากที่มีการพัฒนาระบบเรียบร้อย โดยตรวจสอบว่าระบบท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F03E0F">
        <w:rPr>
          <w:rFonts w:ascii="TH Sarabun New" w:hAnsi="TH Sarabun New" w:cs="TH Sarabun New"/>
          <w:cs/>
        </w:rPr>
        <w:t>งานตรวจสอบตรงกับความ</w:t>
      </w:r>
      <w:r w:rsidRPr="00F03E0F">
        <w:rPr>
          <w:rFonts w:ascii="TH Sarabun New" w:hAnsi="TH Sarabun New" w:cs="TH Sarabun New"/>
        </w:rPr>
        <w:t xml:space="preserve"> </w:t>
      </w:r>
      <w:r w:rsidRPr="00F03E0F">
        <w:rPr>
          <w:rFonts w:ascii="TH Sarabun New" w:hAnsi="TH Sarabun New" w:cs="TH Sarabun New"/>
          <w:cs/>
        </w:rPr>
        <w:t>ต้องการของระบบตามมุมมองของผู้ใช้ ทั้งนี้ในการทาการทดสอบนี้เราจะพยายามที่จะหาข้อผิดพลาดในอินพุต</w:t>
      </w:r>
      <w:r w:rsidRPr="00F03E0F">
        <w:rPr>
          <w:rFonts w:ascii="TH Sarabun New" w:hAnsi="TH Sarabun New" w:cs="TH Sarabun New"/>
        </w:rPr>
        <w:t xml:space="preserve"> </w:t>
      </w:r>
      <w:r w:rsidRPr="00F03E0F">
        <w:rPr>
          <w:rFonts w:ascii="TH Sarabun New" w:hAnsi="TH Sarabun New" w:cs="TH Sarabun New"/>
          <w:cs/>
        </w:rPr>
        <w:t>และเอาต์พุต นั่นคือเราจะทดสอบแต่ละฟังก์ชันเพื่อให้แน่ใจว่ามันถูกต้องหรือมีความสมบูรณ์พร้อมใช้งานได้</w:t>
      </w:r>
      <w:r w:rsidRPr="00F03E0F">
        <w:rPr>
          <w:rFonts w:ascii="TH Sarabun New" w:hAnsi="TH Sarabun New" w:cs="TH Sarabun New"/>
        </w:rPr>
        <w:t xml:space="preserve"> </w:t>
      </w:r>
      <w:r w:rsidRPr="00F03E0F">
        <w:rPr>
          <w:rFonts w:ascii="TH Sarabun New" w:hAnsi="TH Sarabun New" w:cs="TH Sarabun New"/>
          <w:cs/>
        </w:rPr>
        <w:t>หรือไม่ โดยมีรายละเอียดดัง</w:t>
      </w:r>
      <w:r>
        <w:rPr>
          <w:rFonts w:ascii="TH Sarabun New" w:hAnsi="TH Sarabun New" w:cs="TH Sarabun New" w:hint="cs"/>
          <w:cs/>
          <w:lang w:bidi="th-TH"/>
        </w:rPr>
        <w:t>นี้</w:t>
      </w:r>
      <w:bookmarkEnd w:id="92"/>
      <w:bookmarkEnd w:id="93"/>
      <w:bookmarkEnd w:id="94"/>
    </w:p>
    <w:p w14:paraId="27C4E72C" w14:textId="4290FD55" w:rsidR="00F03E0F" w:rsidRPr="00F03E0F" w:rsidRDefault="00F03E0F" w:rsidP="00F03E0F">
      <w:pPr>
        <w:rPr>
          <w:rFonts w:ascii="TH Sarabun New" w:hAnsi="TH Sarabun New" w:cs="TH Sarabun New"/>
          <w:b/>
          <w:bCs/>
        </w:rPr>
      </w:pPr>
      <w:r w:rsidRPr="00F03E0F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03E0F">
        <w:rPr>
          <w:rFonts w:ascii="TH Sarabun New" w:hAnsi="TH Sarabun New" w:cs="TH Sarabun New"/>
          <w:b/>
          <w:bCs/>
        </w:rPr>
        <w:t xml:space="preserve">TD-6.1 </w:t>
      </w:r>
      <w:r w:rsidRPr="00F03E0F">
        <w:rPr>
          <w:rFonts w:ascii="TH Sarabun New" w:hAnsi="TH Sarabun New" w:cs="TH Sarabun New"/>
          <w:cs/>
        </w:rPr>
        <w:t>สรุปรายละเอียดการทดสอบแต่ละกรณีทดสอบ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56"/>
        <w:gridCol w:w="6378"/>
      </w:tblGrid>
      <w:tr w:rsidR="00F03E0F" w:rsidRPr="00F03E0F" w14:paraId="3AD699FB" w14:textId="77777777" w:rsidTr="00786534">
        <w:tc>
          <w:tcPr>
            <w:tcW w:w="3256" w:type="dxa"/>
            <w:shd w:val="clear" w:color="auto" w:fill="D9D9D9" w:themeFill="background1" w:themeFillShade="D9"/>
          </w:tcPr>
          <w:p w14:paraId="744C262C" w14:textId="5E7D803B" w:rsidR="00F03E0F" w:rsidRPr="00F03E0F" w:rsidRDefault="00F03E0F" w:rsidP="00F03E0F">
            <w:pPr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F03E0F">
              <w:rPr>
                <w:rFonts w:ascii="TH Sarabun New" w:hAnsi="TH Sarabun New" w:cs="TH Sarabun New"/>
                <w:b/>
                <w:bCs/>
                <w:lang w:bidi="th-TH"/>
              </w:rPr>
              <w:t>Test Case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28616118" w14:textId="7ACEAAF8" w:rsidR="00F03E0F" w:rsidRPr="00F03E0F" w:rsidRDefault="00F03E0F" w:rsidP="00F03E0F">
            <w:pPr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F03E0F">
              <w:rPr>
                <w:rFonts w:ascii="TH Sarabun New" w:hAnsi="TH Sarabun New" w:cs="TH Sarabun New"/>
                <w:b/>
                <w:bCs/>
              </w:rPr>
              <w:t>Test Case Description</w:t>
            </w:r>
          </w:p>
        </w:tc>
      </w:tr>
      <w:tr w:rsidR="00F03E0F" w:rsidRPr="00F03E0F" w14:paraId="668926FF" w14:textId="77777777" w:rsidTr="00786534">
        <w:tc>
          <w:tcPr>
            <w:tcW w:w="3256" w:type="dxa"/>
          </w:tcPr>
          <w:p w14:paraId="55DDF7DE" w14:textId="4CA7059F" w:rsidR="00F03E0F" w:rsidRPr="00F03E0F" w:rsidRDefault="00F03E0F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lang w:bidi="th-TH"/>
              </w:rPr>
              <w:t xml:space="preserve">TC01 </w:t>
            </w:r>
            <w:proofErr w:type="spellStart"/>
            <w:r w:rsidRPr="00F03E0F">
              <w:rPr>
                <w:rFonts w:ascii="TH Sarabun New" w:hAnsi="TH Sarabun New" w:cs="TH Sarabun New"/>
              </w:rPr>
              <w:t>SearchIDCardType</w:t>
            </w:r>
            <w:proofErr w:type="spellEnd"/>
          </w:p>
        </w:tc>
        <w:tc>
          <w:tcPr>
            <w:tcW w:w="6378" w:type="dxa"/>
          </w:tcPr>
          <w:p w14:paraId="3F7AD6A4" w14:textId="021208D6" w:rsidR="00F03E0F" w:rsidRPr="00F03E0F" w:rsidRDefault="00F03E0F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cs/>
              </w:rPr>
              <w:t>ทดสอบความถูกต้องของการ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ค้นหา</w:t>
            </w:r>
            <w:r w:rsidR="00786534">
              <w:rPr>
                <w:rFonts w:ascii="TH Sarabun New" w:hAnsi="TH Sarabun New" w:cs="TH Sarabun New" w:hint="cs"/>
                <w:cs/>
                <w:lang w:bidi="th-TH"/>
              </w:rPr>
              <w:t>หมายประจำตัว</w:t>
            </w:r>
          </w:p>
        </w:tc>
      </w:tr>
      <w:tr w:rsidR="00F03E0F" w:rsidRPr="00F03E0F" w14:paraId="0B6130BB" w14:textId="77777777" w:rsidTr="00786534">
        <w:tc>
          <w:tcPr>
            <w:tcW w:w="3256" w:type="dxa"/>
          </w:tcPr>
          <w:p w14:paraId="36A9E12D" w14:textId="7B867B75" w:rsidR="00F03E0F" w:rsidRPr="00F03E0F" w:rsidRDefault="00F03E0F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lang w:bidi="th-TH"/>
              </w:rPr>
              <w:t xml:space="preserve">TC02 </w:t>
            </w:r>
            <w:proofErr w:type="spellStart"/>
            <w:r w:rsidRPr="00F03E0F">
              <w:rPr>
                <w:rFonts w:ascii="TH Sarabun New" w:hAnsi="TH Sarabun New" w:cs="TH Sarabun New"/>
              </w:rPr>
              <w:t>CreateUser</w:t>
            </w:r>
            <w:proofErr w:type="spellEnd"/>
          </w:p>
        </w:tc>
        <w:tc>
          <w:tcPr>
            <w:tcW w:w="6378" w:type="dxa"/>
          </w:tcPr>
          <w:p w14:paraId="2E303B56" w14:textId="6B7C9813" w:rsidR="00F03E0F" w:rsidRPr="00F03E0F" w:rsidRDefault="00786534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cs/>
              </w:rPr>
              <w:t>ทดสอบความถูกต้องของ</w:t>
            </w:r>
            <w:proofErr w:type="spellStart"/>
            <w:r>
              <w:rPr>
                <w:rFonts w:ascii="TH Sarabun New" w:hAnsi="TH Sarabun New" w:cs="TH Sarabun New" w:hint="cs"/>
                <w:cs/>
                <w:lang w:bidi="th-TH"/>
              </w:rPr>
              <w:t>สมัค</w:t>
            </w:r>
            <w:proofErr w:type="spellEnd"/>
            <w:r>
              <w:rPr>
                <w:rFonts w:ascii="TH Sarabun New" w:hAnsi="TH Sarabun New" w:cs="TH Sarabun New" w:hint="cs"/>
                <w:cs/>
                <w:lang w:bidi="th-TH"/>
              </w:rPr>
              <w:t>ารสมา</w:t>
            </w:r>
            <w:proofErr w:type="spellStart"/>
            <w:r>
              <w:rPr>
                <w:rFonts w:ascii="TH Sarabun New" w:hAnsi="TH Sarabun New" w:cs="TH Sarabun New" w:hint="cs"/>
                <w:cs/>
                <w:lang w:bidi="th-TH"/>
              </w:rPr>
              <w:t>ชิก</w:t>
            </w:r>
            <w:proofErr w:type="spellEnd"/>
          </w:p>
        </w:tc>
      </w:tr>
      <w:tr w:rsidR="00F03E0F" w:rsidRPr="00F03E0F" w14:paraId="174DEC96" w14:textId="77777777" w:rsidTr="00786534">
        <w:tc>
          <w:tcPr>
            <w:tcW w:w="3256" w:type="dxa"/>
          </w:tcPr>
          <w:p w14:paraId="2A972B49" w14:textId="2E0D2336" w:rsidR="00F03E0F" w:rsidRPr="00F03E0F" w:rsidRDefault="00F03E0F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lang w:bidi="th-TH"/>
              </w:rPr>
              <w:t xml:space="preserve">TC03 </w:t>
            </w:r>
            <w:r w:rsidRPr="00F03E0F">
              <w:rPr>
                <w:rFonts w:ascii="TH Sarabun New" w:hAnsi="TH Sarabun New" w:cs="TH Sarabun New"/>
              </w:rPr>
              <w:t>Login</w:t>
            </w:r>
          </w:p>
        </w:tc>
        <w:tc>
          <w:tcPr>
            <w:tcW w:w="6378" w:type="dxa"/>
          </w:tcPr>
          <w:p w14:paraId="04644F96" w14:textId="17D5EB6B" w:rsidR="00F03E0F" w:rsidRPr="00F03E0F" w:rsidRDefault="00786534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cs/>
              </w:rPr>
              <w:t>ทดสอบความถูกต้องของ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การเข้าสู่ระบบ</w:t>
            </w:r>
          </w:p>
        </w:tc>
      </w:tr>
      <w:tr w:rsidR="00F03E0F" w:rsidRPr="00F03E0F" w14:paraId="2E10EFE0" w14:textId="77777777" w:rsidTr="00786534">
        <w:tc>
          <w:tcPr>
            <w:tcW w:w="3256" w:type="dxa"/>
          </w:tcPr>
          <w:p w14:paraId="2379E7B9" w14:textId="7BB66C9C" w:rsidR="00F03E0F" w:rsidRPr="00F03E0F" w:rsidRDefault="00F03E0F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lang w:bidi="th-TH"/>
              </w:rPr>
              <w:t xml:space="preserve">TC04 </w:t>
            </w:r>
            <w:proofErr w:type="spellStart"/>
            <w:r w:rsidRPr="00F03E0F">
              <w:rPr>
                <w:rFonts w:ascii="TH Sarabun New" w:hAnsi="TH Sarabun New" w:cs="TH Sarabun New"/>
              </w:rPr>
              <w:t>AddMoreRequest</w:t>
            </w:r>
            <w:proofErr w:type="spellEnd"/>
          </w:p>
        </w:tc>
        <w:tc>
          <w:tcPr>
            <w:tcW w:w="6378" w:type="dxa"/>
          </w:tcPr>
          <w:p w14:paraId="16BB64A6" w14:textId="3271B42D" w:rsidR="00F03E0F" w:rsidRPr="00F03E0F" w:rsidRDefault="00786534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cs/>
              </w:rPr>
              <w:t>ทดสอบความถูกต้องของ</w:t>
            </w:r>
            <w:r w:rsidRPr="00786534">
              <w:rPr>
                <w:rFonts w:ascii="TH Sarabun New" w:hAnsi="TH Sarabun New" w:cs="TH Sarabun New"/>
                <w:cs/>
              </w:rPr>
              <w:t>ค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786534">
              <w:rPr>
                <w:rFonts w:ascii="TH Sarabun New" w:hAnsi="TH Sarabun New" w:cs="TH Sarabun New"/>
                <w:cs/>
              </w:rPr>
              <w:t>ร้องเพิ่มเติมส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786534">
              <w:rPr>
                <w:rFonts w:ascii="TH Sarabun New" w:hAnsi="TH Sarabun New" w:cs="TH Sarabun New"/>
                <w:cs/>
              </w:rPr>
              <w:t>หรับบุคคลไร้รัฐไร้สัญชาต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ิ</w:t>
            </w:r>
          </w:p>
        </w:tc>
      </w:tr>
      <w:tr w:rsidR="00F03E0F" w:rsidRPr="00F03E0F" w14:paraId="3F9FD868" w14:textId="77777777" w:rsidTr="00786534">
        <w:tc>
          <w:tcPr>
            <w:tcW w:w="3256" w:type="dxa"/>
          </w:tcPr>
          <w:p w14:paraId="5ACF275C" w14:textId="23617978" w:rsidR="00F03E0F" w:rsidRPr="00F03E0F" w:rsidRDefault="00F03E0F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lang w:bidi="th-TH"/>
              </w:rPr>
              <w:t xml:space="preserve">TC05 </w:t>
            </w:r>
            <w:r w:rsidRPr="00F03E0F">
              <w:rPr>
                <w:rFonts w:ascii="TH Sarabun New" w:hAnsi="TH Sarabun New" w:cs="TH Sarabun New"/>
              </w:rPr>
              <w:t xml:space="preserve">Select Staffs </w:t>
            </w:r>
            <w:proofErr w:type="gramStart"/>
            <w:r w:rsidRPr="00F03E0F">
              <w:rPr>
                <w:rFonts w:ascii="TH Sarabun New" w:hAnsi="TH Sarabun New" w:cs="TH Sarabun New"/>
              </w:rPr>
              <w:t>For</w:t>
            </w:r>
            <w:proofErr w:type="gramEnd"/>
            <w:r w:rsidRPr="00F03E0F">
              <w:rPr>
                <w:rFonts w:ascii="TH Sarabun New" w:hAnsi="TH Sarabun New" w:cs="TH Sarabun New"/>
              </w:rPr>
              <w:t xml:space="preserve"> Request</w:t>
            </w:r>
          </w:p>
        </w:tc>
        <w:tc>
          <w:tcPr>
            <w:tcW w:w="6378" w:type="dxa"/>
          </w:tcPr>
          <w:p w14:paraId="5825DD18" w14:textId="05CEC5D2" w:rsidR="00F03E0F" w:rsidRPr="00F03E0F" w:rsidRDefault="00786534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cs/>
              </w:rPr>
              <w:t>ทดสอบความถูกต้อง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ของ</w:t>
            </w:r>
            <w:r w:rsidRPr="00F03E0F">
              <w:rPr>
                <w:rFonts w:ascii="TH Sarabun New" w:hAnsi="TH Sarabun New" w:cs="TH Sarabun New"/>
                <w:cs/>
              </w:rPr>
              <w:t>การ</w:t>
            </w:r>
            <w:r w:rsidRPr="00786534">
              <w:rPr>
                <w:rFonts w:ascii="TH Sarabun New" w:hAnsi="TH Sarabun New" w:cs="TH Sarabun New"/>
                <w:cs/>
              </w:rPr>
              <w:t>เลือกเจ้าหน้าที่ส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786534">
              <w:rPr>
                <w:rFonts w:ascii="TH Sarabun New" w:hAnsi="TH Sarabun New" w:cs="TH Sarabun New"/>
                <w:cs/>
              </w:rPr>
              <w:t>หรับค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786534">
              <w:rPr>
                <w:rFonts w:ascii="TH Sarabun New" w:hAnsi="TH Sarabun New" w:cs="TH Sarabun New"/>
                <w:cs/>
              </w:rPr>
              <w:t>ร้องเพื่อให้เจ้าหน้าที่พิจารณาให้ค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786534">
              <w:rPr>
                <w:rFonts w:ascii="TH Sarabun New" w:hAnsi="TH Sarabun New" w:cs="TH Sarabun New"/>
                <w:cs/>
              </w:rPr>
              <w:t>แนะน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 แก่บุคคลไร้สัญชาติ</w:t>
            </w:r>
          </w:p>
        </w:tc>
      </w:tr>
      <w:tr w:rsidR="00F03E0F" w:rsidRPr="00F03E0F" w14:paraId="1F753B9C" w14:textId="77777777" w:rsidTr="00786534">
        <w:tc>
          <w:tcPr>
            <w:tcW w:w="3256" w:type="dxa"/>
          </w:tcPr>
          <w:p w14:paraId="723DDCD4" w14:textId="3BDEE6E1" w:rsidR="00F03E0F" w:rsidRPr="00F03E0F" w:rsidRDefault="00F03E0F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lang w:bidi="th-TH"/>
              </w:rPr>
              <w:t>TC06</w:t>
            </w:r>
            <w:r w:rsidRPr="00F03E0F">
              <w:rPr>
                <w:rFonts w:ascii="TH Sarabun New" w:hAnsi="TH Sarabun New" w:cs="TH Sarabun New"/>
              </w:rPr>
              <w:t xml:space="preserve"> Give Suggestion</w:t>
            </w:r>
          </w:p>
        </w:tc>
        <w:tc>
          <w:tcPr>
            <w:tcW w:w="6378" w:type="dxa"/>
          </w:tcPr>
          <w:p w14:paraId="4A4DA30E" w14:textId="1D6AC868" w:rsidR="00F03E0F" w:rsidRPr="00F03E0F" w:rsidRDefault="00786534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cs/>
              </w:rPr>
              <w:t>ทดสอบความถูกต้องของ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ราย</w:t>
            </w:r>
            <w:r w:rsidRPr="00F03E0F">
              <w:rPr>
                <w:rFonts w:ascii="TH Sarabun New" w:hAnsi="TH Sarabun New" w:cs="TH Sarabun New"/>
                <w:cs/>
              </w:rPr>
              <w:t>การ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คำร้องขอความช่วยเหลือ</w:t>
            </w:r>
          </w:p>
        </w:tc>
      </w:tr>
      <w:tr w:rsidR="00F03E0F" w:rsidRPr="00F03E0F" w14:paraId="30E92528" w14:textId="77777777" w:rsidTr="00786534">
        <w:tc>
          <w:tcPr>
            <w:tcW w:w="3256" w:type="dxa"/>
          </w:tcPr>
          <w:p w14:paraId="6F7C9C3F" w14:textId="0DBB62D1" w:rsidR="00F03E0F" w:rsidRPr="00F03E0F" w:rsidRDefault="00F03E0F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lang w:bidi="th-TH"/>
              </w:rPr>
              <w:t xml:space="preserve">TC07 </w:t>
            </w:r>
            <w:r w:rsidRPr="00F03E0F">
              <w:rPr>
                <w:rFonts w:ascii="TH Sarabun New" w:hAnsi="TH Sarabun New" w:cs="TH Sarabun New"/>
              </w:rPr>
              <w:t>Answer More Request</w:t>
            </w:r>
          </w:p>
        </w:tc>
        <w:tc>
          <w:tcPr>
            <w:tcW w:w="6378" w:type="dxa"/>
          </w:tcPr>
          <w:p w14:paraId="1A830F28" w14:textId="7B20535A" w:rsidR="00F03E0F" w:rsidRPr="00F03E0F" w:rsidRDefault="00786534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cs/>
              </w:rPr>
              <w:t>ทดสอบความถูกต้องของการ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ตอบคำร้องของบุคคลไร้สัญชาติ</w:t>
            </w:r>
          </w:p>
        </w:tc>
      </w:tr>
      <w:tr w:rsidR="00F03E0F" w:rsidRPr="00F03E0F" w14:paraId="04CF9F90" w14:textId="77777777" w:rsidTr="00786534">
        <w:tc>
          <w:tcPr>
            <w:tcW w:w="3256" w:type="dxa"/>
          </w:tcPr>
          <w:p w14:paraId="0EE3251F" w14:textId="15A4C127" w:rsidR="00F03E0F" w:rsidRPr="00F03E0F" w:rsidRDefault="00F03E0F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lang w:bidi="th-TH"/>
              </w:rPr>
              <w:t>TC08</w:t>
            </w:r>
            <w:r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F03E0F">
              <w:rPr>
                <w:rFonts w:ascii="TH Sarabun New" w:hAnsi="TH Sarabun New" w:cs="TH Sarabun New"/>
              </w:rPr>
              <w:t>RequestForHelp</w:t>
            </w:r>
            <w:proofErr w:type="spellEnd"/>
          </w:p>
        </w:tc>
        <w:tc>
          <w:tcPr>
            <w:tcW w:w="6378" w:type="dxa"/>
          </w:tcPr>
          <w:p w14:paraId="3B13E1F1" w14:textId="1D031183" w:rsidR="00F03E0F" w:rsidRPr="00F03E0F" w:rsidRDefault="00786534" w:rsidP="00F03E0F">
            <w:pPr>
              <w:rPr>
                <w:rFonts w:ascii="TH Sarabun New" w:hAnsi="TH Sarabun New" w:cs="TH Sarabun New"/>
                <w:lang w:bidi="th-TH"/>
              </w:rPr>
            </w:pPr>
            <w:r w:rsidRPr="00F03E0F">
              <w:rPr>
                <w:rFonts w:ascii="TH Sarabun New" w:hAnsi="TH Sarabun New" w:cs="TH Sarabun New"/>
                <w:cs/>
              </w:rPr>
              <w:t>ทดสอบความถูกต้องของ</w:t>
            </w:r>
            <w:r w:rsidR="005A7C2F">
              <w:rPr>
                <w:rFonts w:ascii="TH Sarabun New" w:hAnsi="TH Sarabun New" w:cs="TH Sarabun New" w:hint="cs"/>
                <w:cs/>
                <w:lang w:bidi="th-TH"/>
              </w:rPr>
              <w:t>คำร้องขอการช่วยเหลือของบุคคลไร้สัญชาติ</w:t>
            </w:r>
          </w:p>
        </w:tc>
      </w:tr>
    </w:tbl>
    <w:p w14:paraId="2DA7E60B" w14:textId="1D30F230" w:rsidR="008D510C" w:rsidRDefault="008D510C" w:rsidP="008D510C">
      <w:pPr>
        <w:pStyle w:val="Heading1"/>
        <w:numPr>
          <w:ilvl w:val="0"/>
          <w:numId w:val="0"/>
        </w:numPr>
        <w:rPr>
          <w:rFonts w:ascii="TH Sarabun New" w:hAnsi="TH Sarabun New" w:cs="TH Sarabun New"/>
          <w:b w:val="0"/>
          <w:bCs/>
          <w:sz w:val="32"/>
        </w:rPr>
      </w:pPr>
      <w:bookmarkStart w:id="95" w:name="_Toc9030787"/>
      <w:bookmarkStart w:id="96" w:name="_Toc9030848"/>
      <w:bookmarkStart w:id="97" w:name="_Toc9030891"/>
    </w:p>
    <w:p w14:paraId="79C7EC22" w14:textId="4BFC7BA5" w:rsidR="008D510C" w:rsidRDefault="008D510C" w:rsidP="008D510C"/>
    <w:p w14:paraId="59DB4540" w14:textId="77777777" w:rsidR="008D510C" w:rsidRPr="008D510C" w:rsidRDefault="008D510C" w:rsidP="008D510C"/>
    <w:p w14:paraId="21448DDF" w14:textId="0706DF0F" w:rsidR="005A7C2F" w:rsidRPr="00BA5A7E" w:rsidRDefault="005A7C2F" w:rsidP="00BA5A7E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r w:rsidRPr="00BA5A7E">
        <w:rPr>
          <w:rFonts w:ascii="TH Sarabun New" w:hAnsi="TH Sarabun New" w:cs="TH Sarabun New"/>
          <w:b w:val="0"/>
          <w:bCs/>
          <w:sz w:val="32"/>
          <w:cs/>
        </w:rPr>
        <w:lastRenderedPageBreak/>
        <w:t>เงื่อนไขผ่านหรือไม่ผ่านการทดสอบ (</w:t>
      </w:r>
      <w:r w:rsidRPr="00BA5A7E">
        <w:rPr>
          <w:rFonts w:ascii="TH Sarabun New" w:hAnsi="TH Sarabun New" w:cs="TH Sarabun New"/>
          <w:sz w:val="32"/>
        </w:rPr>
        <w:t>Item Pass/Fail Criteria)</w:t>
      </w:r>
      <w:bookmarkEnd w:id="95"/>
      <w:bookmarkEnd w:id="96"/>
      <w:bookmarkEnd w:id="97"/>
      <w:r w:rsidRPr="00BA5A7E">
        <w:rPr>
          <w:rFonts w:ascii="TH Sarabun New" w:hAnsi="TH Sarabun New" w:cs="TH Sarabun New"/>
          <w:b w:val="0"/>
          <w:bCs/>
          <w:sz w:val="32"/>
        </w:rPr>
        <w:t xml:space="preserve"> </w:t>
      </w:r>
    </w:p>
    <w:p w14:paraId="44F8DE65" w14:textId="13D35355" w:rsidR="00F03E0F" w:rsidRDefault="005A7C2F" w:rsidP="005A7C2F">
      <w:pPr>
        <w:ind w:firstLine="720"/>
        <w:jc w:val="thaiDistribute"/>
        <w:rPr>
          <w:rFonts w:ascii="TH Sarabun New" w:hAnsi="TH Sarabun New" w:cs="TH Sarabun New"/>
          <w:lang w:bidi="th-TH"/>
        </w:rPr>
      </w:pPr>
      <w:r w:rsidRPr="005A7C2F">
        <w:rPr>
          <w:rFonts w:ascii="TH Sarabun New" w:hAnsi="TH Sarabun New" w:cs="TH Sarabun New"/>
          <w:cs/>
        </w:rPr>
        <w:t>การระบุเงื่อนไขผ่านหรือไม่ผ่านการทดสอบนั้น เกณฑ์ดังกล่าวนี้จะเป็นเครื่องมือในการทดสอบโดย</w:t>
      </w:r>
      <w:r w:rsidRPr="005A7C2F">
        <w:rPr>
          <w:rFonts w:ascii="TH Sarabun New" w:hAnsi="TH Sarabun New" w:cs="TH Sarabun New"/>
        </w:rPr>
        <w:t xml:space="preserve"> </w:t>
      </w:r>
      <w:r w:rsidRPr="005A7C2F">
        <w:rPr>
          <w:rFonts w:ascii="TH Sarabun New" w:hAnsi="TH Sarabun New" w:cs="TH Sarabun New"/>
          <w:cs/>
        </w:rPr>
        <w:t>อ้างอิงจากความความถูกต้อง ข้อผิดพลาดที่มาจากเงื่อนไขการทดสอบระดับความ</w:t>
      </w:r>
      <w:r>
        <w:rPr>
          <w:rFonts w:ascii="TH Sarabun New" w:hAnsi="TH Sarabun New" w:cs="TH Sarabun New" w:hint="cs"/>
          <w:cs/>
          <w:lang w:bidi="th-TH"/>
        </w:rPr>
        <w:t>สำ</w:t>
      </w:r>
      <w:r w:rsidRPr="005A7C2F">
        <w:rPr>
          <w:rFonts w:ascii="TH Sarabun New" w:hAnsi="TH Sarabun New" w:cs="TH Sarabun New"/>
          <w:cs/>
        </w:rPr>
        <w:t>คัญและจ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5A7C2F">
        <w:rPr>
          <w:rFonts w:ascii="TH Sarabun New" w:hAnsi="TH Sarabun New" w:cs="TH Sarabun New"/>
          <w:cs/>
        </w:rPr>
        <w:t>นวนชุดข้อมูล</w:t>
      </w:r>
      <w:r w:rsidRPr="005A7C2F">
        <w:rPr>
          <w:rFonts w:ascii="TH Sarabun New" w:hAnsi="TH Sarabun New" w:cs="TH Sarabun New"/>
        </w:rPr>
        <w:t xml:space="preserve"> </w:t>
      </w:r>
      <w:r w:rsidRPr="005A7C2F">
        <w:rPr>
          <w:rFonts w:ascii="TH Sarabun New" w:hAnsi="TH Sarabun New" w:cs="TH Sarabun New"/>
          <w:cs/>
        </w:rPr>
        <w:t>เช่น หากกรณีทดสอบมีระดับความส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5A7C2F">
        <w:rPr>
          <w:rFonts w:ascii="TH Sarabun New" w:hAnsi="TH Sarabun New" w:cs="TH Sarabun New"/>
          <w:cs/>
        </w:rPr>
        <w:t>คัญสูง ความสมบูรณ์ของการทดสอบต้องไม่ผิดพลาด มีความถูกต้องตาม</w:t>
      </w:r>
      <w:r w:rsidRPr="005A7C2F">
        <w:rPr>
          <w:rFonts w:ascii="TH Sarabun New" w:hAnsi="TH Sarabun New" w:cs="TH Sarabun New"/>
        </w:rPr>
        <w:t xml:space="preserve"> </w:t>
      </w:r>
      <w:r w:rsidRPr="005A7C2F">
        <w:rPr>
          <w:rFonts w:ascii="TH Sarabun New" w:hAnsi="TH Sarabun New" w:cs="TH Sarabun New"/>
          <w:cs/>
        </w:rPr>
        <w:t xml:space="preserve">เกณฑ์ </w:t>
      </w:r>
      <w:r w:rsidRPr="005A7C2F">
        <w:rPr>
          <w:rFonts w:ascii="TH Sarabun New" w:hAnsi="TH Sarabun New" w:cs="TH Sarabun New"/>
        </w:rPr>
        <w:t xml:space="preserve">100 </w:t>
      </w:r>
      <w:r w:rsidRPr="005A7C2F">
        <w:rPr>
          <w:rFonts w:ascii="TH Sarabun New" w:hAnsi="TH Sarabun New" w:cs="TH Sarabun New"/>
          <w:cs/>
        </w:rPr>
        <w:t>เปอร์เซ็นต์จึงจะถือว่าผ่านการทดสอบ แต่ในกรณีที่มีการพบข้อผิดพลาดมากกว่าเกณฑ์หรือ</w:t>
      </w:r>
      <w:r w:rsidRPr="005A7C2F">
        <w:rPr>
          <w:rFonts w:ascii="TH Sarabun New" w:hAnsi="TH Sarabun New" w:cs="TH Sarabun New"/>
        </w:rPr>
        <w:t xml:space="preserve"> </w:t>
      </w:r>
      <w:r w:rsidRPr="005A7C2F">
        <w:rPr>
          <w:rFonts w:ascii="TH Sarabun New" w:hAnsi="TH Sarabun New" w:cs="TH Sarabun New"/>
          <w:cs/>
        </w:rPr>
        <w:t>เปอร์เซ็นต์ที่ก</w:t>
      </w:r>
      <w:r w:rsidR="00BA5A7E">
        <w:rPr>
          <w:rFonts w:ascii="TH Sarabun New" w:hAnsi="TH Sarabun New" w:cs="TH Sarabun New" w:hint="cs"/>
          <w:cs/>
          <w:lang w:bidi="th-TH"/>
        </w:rPr>
        <w:t>ำ</w:t>
      </w:r>
      <w:r w:rsidRPr="005A7C2F">
        <w:rPr>
          <w:rFonts w:ascii="TH Sarabun New" w:hAnsi="TH Sarabun New" w:cs="TH Sarabun New"/>
          <w:cs/>
        </w:rPr>
        <w:t>หนดไว้ จะถือว่าไม่ผ่านการทดสอ</w:t>
      </w:r>
      <w:r>
        <w:rPr>
          <w:rFonts w:ascii="TH Sarabun New" w:hAnsi="TH Sarabun New" w:cs="TH Sarabun New" w:hint="cs"/>
          <w:cs/>
          <w:lang w:bidi="th-TH"/>
        </w:rPr>
        <w:t>บ</w:t>
      </w:r>
    </w:p>
    <w:p w14:paraId="3155DF16" w14:textId="4812E3DD" w:rsidR="00F3091E" w:rsidRPr="00F3091E" w:rsidRDefault="00F3091E" w:rsidP="00F3091E">
      <w:pPr>
        <w:pStyle w:val="Heading3"/>
        <w:numPr>
          <w:ilvl w:val="0"/>
          <w:numId w:val="0"/>
        </w:numPr>
        <w:rPr>
          <w:rFonts w:ascii="TH Sarabun New" w:hAnsi="TH Sarabun New" w:cs="TH Sarabun New"/>
          <w:b/>
          <w:bCs/>
          <w:sz w:val="32"/>
        </w:rPr>
      </w:pPr>
      <w:bookmarkStart w:id="98" w:name="_Toc9030788"/>
      <w:bookmarkStart w:id="99" w:name="_Toc9030849"/>
      <w:bookmarkStart w:id="100" w:name="_Toc9030892"/>
      <w:r w:rsidRPr="00F3091E">
        <w:rPr>
          <w:rFonts w:ascii="TH Sarabun New" w:hAnsi="TH Sarabun New" w:cs="TH Sarabun New"/>
          <w:b/>
          <w:bCs/>
          <w:sz w:val="32"/>
          <w:cs/>
        </w:rPr>
        <w:t xml:space="preserve">ตารางที่ </w:t>
      </w:r>
      <w:r w:rsidRPr="00F3091E">
        <w:rPr>
          <w:rFonts w:ascii="TH Sarabun New" w:hAnsi="TH Sarabun New" w:cs="TH Sarabun New"/>
          <w:b/>
          <w:bCs/>
          <w:i w:val="0"/>
          <w:iCs/>
          <w:sz w:val="32"/>
        </w:rPr>
        <w:t>TD-7.</w:t>
      </w:r>
      <w:r w:rsidRPr="00F3091E">
        <w:rPr>
          <w:i w:val="0"/>
          <w:iCs/>
        </w:rPr>
        <w:t xml:space="preserve">1 </w:t>
      </w:r>
      <w:r w:rsidRPr="00F3091E">
        <w:rPr>
          <w:rFonts w:ascii="TH Sarabun New" w:hAnsi="TH Sarabun New" w:cs="TH Sarabun New"/>
          <w:cs/>
        </w:rPr>
        <w:t>กำหนดเงื่อนไขการทดสอบ</w:t>
      </w:r>
      <w:bookmarkEnd w:id="98"/>
      <w:bookmarkEnd w:id="99"/>
      <w:bookmarkEnd w:id="100"/>
    </w:p>
    <w:tbl>
      <w:tblPr>
        <w:tblStyle w:val="TableGrid"/>
        <w:tblW w:w="9924" w:type="dxa"/>
        <w:jc w:val="center"/>
        <w:tblLook w:val="04A0" w:firstRow="1" w:lastRow="0" w:firstColumn="1" w:lastColumn="0" w:noHBand="0" w:noVBand="1"/>
      </w:tblPr>
      <w:tblGrid>
        <w:gridCol w:w="3403"/>
        <w:gridCol w:w="1985"/>
        <w:gridCol w:w="2551"/>
        <w:gridCol w:w="1985"/>
      </w:tblGrid>
      <w:tr w:rsidR="00F3091E" w14:paraId="2BBD4CC1" w14:textId="77777777" w:rsidTr="00F3091E">
        <w:trPr>
          <w:jc w:val="center"/>
        </w:trPr>
        <w:tc>
          <w:tcPr>
            <w:tcW w:w="3403" w:type="dxa"/>
            <w:vMerge w:val="restart"/>
            <w:shd w:val="clear" w:color="auto" w:fill="BFBFBF" w:themeFill="background1" w:themeFillShade="BF"/>
          </w:tcPr>
          <w:p w14:paraId="5566805B" w14:textId="77777777" w:rsidR="00F3091E" w:rsidRPr="00F3091E" w:rsidRDefault="00F3091E" w:rsidP="00F3091E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3091E">
              <w:rPr>
                <w:rFonts w:ascii="TH Sarabun New" w:hAnsi="TH Sarabun New" w:cs="TH Sarabun New"/>
                <w:b/>
                <w:bCs/>
                <w:cs/>
                <w:lang w:bidi="th-TH"/>
              </w:rPr>
              <w:t>จำ</w:t>
            </w:r>
            <w:r w:rsidRPr="00F3091E">
              <w:rPr>
                <w:rFonts w:ascii="TH Sarabun New" w:hAnsi="TH Sarabun New" w:cs="TH Sarabun New"/>
                <w:b/>
                <w:bCs/>
                <w:cs/>
              </w:rPr>
              <w:t>นวนชุดข้อมูลการทดสอบ</w:t>
            </w:r>
            <w:r w:rsidRPr="00F3091E">
              <w:rPr>
                <w:rFonts w:ascii="TH Sarabun New" w:hAnsi="TH Sarabun New" w:cs="TH Sarabun New"/>
                <w:b/>
                <w:bCs/>
              </w:rPr>
              <w:t xml:space="preserve"> </w:t>
            </w:r>
          </w:p>
          <w:p w14:paraId="4F84A488" w14:textId="40AA03F4" w:rsidR="00F3091E" w:rsidRDefault="00F3091E" w:rsidP="00F3091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F3091E">
              <w:rPr>
                <w:rFonts w:ascii="TH Sarabun New" w:hAnsi="TH Sarabun New" w:cs="TH Sarabun New"/>
                <w:b/>
                <w:bCs/>
              </w:rPr>
              <w:t>(Test Data)</w:t>
            </w:r>
          </w:p>
        </w:tc>
        <w:tc>
          <w:tcPr>
            <w:tcW w:w="6521" w:type="dxa"/>
            <w:gridSpan w:val="3"/>
            <w:shd w:val="clear" w:color="auto" w:fill="BFBFBF" w:themeFill="background1" w:themeFillShade="BF"/>
          </w:tcPr>
          <w:p w14:paraId="6ECC3940" w14:textId="06D9EA85" w:rsidR="00F3091E" w:rsidRDefault="00F3091E" w:rsidP="00F3091E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ความสมบูรณ์ (ชุด)</w:t>
            </w:r>
          </w:p>
        </w:tc>
      </w:tr>
      <w:tr w:rsidR="00F3091E" w14:paraId="72D5AF42" w14:textId="77777777" w:rsidTr="00F3091E">
        <w:trPr>
          <w:jc w:val="center"/>
        </w:trPr>
        <w:tc>
          <w:tcPr>
            <w:tcW w:w="3403" w:type="dxa"/>
            <w:vMerge/>
            <w:shd w:val="clear" w:color="auto" w:fill="BFBFBF" w:themeFill="background1" w:themeFillShade="BF"/>
          </w:tcPr>
          <w:p w14:paraId="18364F5F" w14:textId="77777777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768FBF62" w14:textId="6C246F4C" w:rsidR="00F3091E" w:rsidRPr="00F3091E" w:rsidRDefault="00F3091E" w:rsidP="00F3091E">
            <w:pPr>
              <w:rPr>
                <w:rFonts w:ascii="TH Sarabun New" w:hAnsi="TH Sarabun New" w:cs="TH Sarabun New"/>
              </w:rPr>
            </w:pPr>
            <w:r w:rsidRPr="00F3091E">
              <w:rPr>
                <w:rFonts w:ascii="TH Sarabun New" w:hAnsi="TH Sarabun New" w:cs="TH Sarabun New"/>
                <w:cs/>
              </w:rPr>
              <w:t>ล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F3091E">
              <w:rPr>
                <w:rFonts w:ascii="TH Sarabun New" w:hAnsi="TH Sarabun New" w:cs="TH Sarabun New"/>
                <w:cs/>
              </w:rPr>
              <w:t>ดับความส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F3091E">
              <w:rPr>
                <w:rFonts w:ascii="TH Sarabun New" w:hAnsi="TH Sarabun New" w:cs="TH Sarabun New"/>
                <w:cs/>
              </w:rPr>
              <w:t>คัญสูง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03AE0492" w14:textId="33DF3891" w:rsidR="00F3091E" w:rsidRPr="00F3091E" w:rsidRDefault="00F3091E" w:rsidP="00F3091E">
            <w:pPr>
              <w:rPr>
                <w:rFonts w:ascii="TH Sarabun New" w:hAnsi="TH Sarabun New" w:cs="TH Sarabun New"/>
              </w:rPr>
            </w:pPr>
            <w:r w:rsidRPr="00F3091E">
              <w:rPr>
                <w:rFonts w:ascii="TH Sarabun New" w:hAnsi="TH Sarabun New" w:cs="TH Sarabun New"/>
                <w:cs/>
              </w:rPr>
              <w:t>ล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F3091E">
              <w:rPr>
                <w:rFonts w:ascii="TH Sarabun New" w:hAnsi="TH Sarabun New" w:cs="TH Sarabun New"/>
                <w:cs/>
              </w:rPr>
              <w:t>ดับความส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F3091E">
              <w:rPr>
                <w:rFonts w:ascii="TH Sarabun New" w:hAnsi="TH Sarabun New" w:cs="TH Sarabun New"/>
                <w:cs/>
              </w:rPr>
              <w:t>คัญปานกลาง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5F21328" w14:textId="43DBEC53" w:rsidR="00F3091E" w:rsidRPr="00F3091E" w:rsidRDefault="00F3091E" w:rsidP="00F3091E">
            <w:pPr>
              <w:rPr>
                <w:rFonts w:ascii="TH Sarabun New" w:hAnsi="TH Sarabun New" w:cs="TH Sarabun New"/>
                <w:lang w:bidi="th-TH"/>
              </w:rPr>
            </w:pPr>
            <w:r w:rsidRPr="00F3091E">
              <w:rPr>
                <w:rFonts w:ascii="TH Sarabun New" w:hAnsi="TH Sarabun New" w:cs="TH Sarabun New"/>
                <w:cs/>
              </w:rPr>
              <w:t>ล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F3091E">
              <w:rPr>
                <w:rFonts w:ascii="TH Sarabun New" w:hAnsi="TH Sarabun New" w:cs="TH Sarabun New"/>
                <w:cs/>
              </w:rPr>
              <w:t>ดับความส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F3091E">
              <w:rPr>
                <w:rFonts w:ascii="TH Sarabun New" w:hAnsi="TH Sarabun New" w:cs="TH Sarabun New"/>
                <w:cs/>
              </w:rPr>
              <w:t>คัญต</w:t>
            </w:r>
            <w:proofErr w:type="spellStart"/>
            <w:r>
              <w:rPr>
                <w:rFonts w:ascii="TH Sarabun New" w:hAnsi="TH Sarabun New" w:cs="TH Sarabun New" w:hint="cs"/>
                <w:cs/>
                <w:lang w:bidi="th-TH"/>
              </w:rPr>
              <w:t>่ำ</w:t>
            </w:r>
            <w:proofErr w:type="spellEnd"/>
          </w:p>
        </w:tc>
      </w:tr>
      <w:tr w:rsidR="00F3091E" w14:paraId="0CC4035A" w14:textId="77777777" w:rsidTr="00F3091E">
        <w:trPr>
          <w:jc w:val="center"/>
        </w:trPr>
        <w:tc>
          <w:tcPr>
            <w:tcW w:w="3403" w:type="dxa"/>
          </w:tcPr>
          <w:p w14:paraId="0AB16CFE" w14:textId="1E4760C7" w:rsidR="00F3091E" w:rsidRPr="00F3091E" w:rsidRDefault="00F3091E" w:rsidP="00F3091E">
            <w:pPr>
              <w:rPr>
                <w:rFonts w:ascii="TH Sarabun New" w:hAnsi="TH Sarabun New" w:cs="TH Sarabun New"/>
              </w:rPr>
            </w:pPr>
            <w:r w:rsidRPr="00F3091E">
              <w:rPr>
                <w:rFonts w:ascii="TH Sarabun New" w:hAnsi="TH Sarabun New" w:cs="TH Sarabun New"/>
                <w:cs/>
              </w:rPr>
              <w:t xml:space="preserve">น้อยกว่า </w:t>
            </w:r>
            <w:r w:rsidRPr="00F3091E">
              <w:rPr>
                <w:rFonts w:ascii="TH Sarabun New" w:hAnsi="TH Sarabun New" w:cs="TH Sarabun New"/>
              </w:rPr>
              <w:t xml:space="preserve">5 </w:t>
            </w:r>
            <w:r w:rsidRPr="00F3091E">
              <w:rPr>
                <w:rFonts w:ascii="TH Sarabun New" w:hAnsi="TH Sarabun New" w:cs="TH Sarabun New"/>
                <w:cs/>
              </w:rPr>
              <w:t>ชุด</w:t>
            </w:r>
          </w:p>
        </w:tc>
        <w:tc>
          <w:tcPr>
            <w:tcW w:w="1985" w:type="dxa"/>
          </w:tcPr>
          <w:p w14:paraId="53AF030C" w14:textId="4908DD2C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x</w:t>
            </w:r>
          </w:p>
        </w:tc>
        <w:tc>
          <w:tcPr>
            <w:tcW w:w="2551" w:type="dxa"/>
          </w:tcPr>
          <w:p w14:paraId="7C14B4BA" w14:textId="54B3A37A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1985" w:type="dxa"/>
          </w:tcPr>
          <w:p w14:paraId="41664DD0" w14:textId="5348DAA0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</w:p>
        </w:tc>
      </w:tr>
      <w:tr w:rsidR="00F3091E" w14:paraId="44A29DE3" w14:textId="77777777" w:rsidTr="00F3091E">
        <w:trPr>
          <w:jc w:val="center"/>
        </w:trPr>
        <w:tc>
          <w:tcPr>
            <w:tcW w:w="3403" w:type="dxa"/>
          </w:tcPr>
          <w:p w14:paraId="6ACA223B" w14:textId="7631CBB9" w:rsidR="00F3091E" w:rsidRPr="00F3091E" w:rsidRDefault="00F3091E" w:rsidP="00F3091E">
            <w:pPr>
              <w:rPr>
                <w:rFonts w:ascii="TH Sarabun New" w:hAnsi="TH Sarabun New" w:cs="TH Sarabun New"/>
              </w:rPr>
            </w:pPr>
            <w:r w:rsidRPr="00F3091E">
              <w:rPr>
                <w:rFonts w:ascii="TH Sarabun New" w:hAnsi="TH Sarabun New" w:cs="TH Sarabun New"/>
                <w:cs/>
              </w:rPr>
              <w:t xml:space="preserve">มากกว่า </w:t>
            </w:r>
            <w:r w:rsidRPr="00F3091E">
              <w:rPr>
                <w:rFonts w:ascii="TH Sarabun New" w:hAnsi="TH Sarabun New" w:cs="TH Sarabun New"/>
              </w:rPr>
              <w:t xml:space="preserve">5 </w:t>
            </w:r>
            <w:r w:rsidRPr="00F3091E">
              <w:rPr>
                <w:rFonts w:ascii="TH Sarabun New" w:hAnsi="TH Sarabun New" w:cs="TH Sarabun New"/>
                <w:cs/>
              </w:rPr>
              <w:t xml:space="preserve">ชุดและน้อยกว่า </w:t>
            </w:r>
            <w:r w:rsidRPr="00F3091E">
              <w:rPr>
                <w:rFonts w:ascii="TH Sarabun New" w:hAnsi="TH Sarabun New" w:cs="TH Sarabun New"/>
              </w:rPr>
              <w:t xml:space="preserve">10 </w:t>
            </w:r>
            <w:r w:rsidRPr="00F3091E">
              <w:rPr>
                <w:rFonts w:ascii="TH Sarabun New" w:hAnsi="TH Sarabun New" w:cs="TH Sarabun New"/>
                <w:cs/>
              </w:rPr>
              <w:t>ชุด</w:t>
            </w:r>
          </w:p>
        </w:tc>
        <w:tc>
          <w:tcPr>
            <w:tcW w:w="1985" w:type="dxa"/>
          </w:tcPr>
          <w:p w14:paraId="67901F47" w14:textId="09F3110E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0B7E81">
              <w:rPr>
                <w:rFonts w:ascii="TH Sarabun New" w:hAnsi="TH Sarabun New" w:cs="TH Sarabun New"/>
                <w:lang w:bidi="th-TH"/>
              </w:rPr>
              <w:t>x</w:t>
            </w:r>
          </w:p>
        </w:tc>
        <w:tc>
          <w:tcPr>
            <w:tcW w:w="2551" w:type="dxa"/>
          </w:tcPr>
          <w:p w14:paraId="1F0CCBB9" w14:textId="418E0BF7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-4</w:t>
            </w:r>
          </w:p>
        </w:tc>
        <w:tc>
          <w:tcPr>
            <w:tcW w:w="1985" w:type="dxa"/>
          </w:tcPr>
          <w:p w14:paraId="48F04562" w14:textId="0ABEC229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-5</w:t>
            </w:r>
          </w:p>
        </w:tc>
      </w:tr>
      <w:tr w:rsidR="00F3091E" w14:paraId="252F2DB0" w14:textId="77777777" w:rsidTr="00F3091E">
        <w:trPr>
          <w:jc w:val="center"/>
        </w:trPr>
        <w:tc>
          <w:tcPr>
            <w:tcW w:w="3403" w:type="dxa"/>
          </w:tcPr>
          <w:p w14:paraId="320B1AEE" w14:textId="0D2846B2" w:rsidR="00F3091E" w:rsidRPr="00F3091E" w:rsidRDefault="00F3091E" w:rsidP="00F3091E">
            <w:pPr>
              <w:rPr>
                <w:rFonts w:ascii="TH Sarabun New" w:hAnsi="TH Sarabun New" w:cs="TH Sarabun New"/>
              </w:rPr>
            </w:pPr>
            <w:r w:rsidRPr="00F3091E">
              <w:rPr>
                <w:rFonts w:ascii="TH Sarabun New" w:hAnsi="TH Sarabun New" w:cs="TH Sarabun New"/>
                <w:cs/>
              </w:rPr>
              <w:t xml:space="preserve">มากกว่า </w:t>
            </w:r>
            <w:r w:rsidRPr="00F3091E">
              <w:rPr>
                <w:rFonts w:ascii="TH Sarabun New" w:hAnsi="TH Sarabun New" w:cs="TH Sarabun New"/>
              </w:rPr>
              <w:t xml:space="preserve">10 </w:t>
            </w:r>
            <w:r w:rsidRPr="00F3091E">
              <w:rPr>
                <w:rFonts w:ascii="TH Sarabun New" w:hAnsi="TH Sarabun New" w:cs="TH Sarabun New"/>
                <w:cs/>
              </w:rPr>
              <w:t xml:space="preserve">ชุดและน้อยกว่า </w:t>
            </w:r>
            <w:r w:rsidRPr="00F3091E">
              <w:rPr>
                <w:rFonts w:ascii="TH Sarabun New" w:hAnsi="TH Sarabun New" w:cs="TH Sarabun New"/>
              </w:rPr>
              <w:t xml:space="preserve">20 </w:t>
            </w:r>
            <w:r w:rsidRPr="00F3091E">
              <w:rPr>
                <w:rFonts w:ascii="TH Sarabun New" w:hAnsi="TH Sarabun New" w:cs="TH Sarabun New"/>
                <w:cs/>
              </w:rPr>
              <w:t>ชุด</w:t>
            </w:r>
          </w:p>
        </w:tc>
        <w:tc>
          <w:tcPr>
            <w:tcW w:w="1985" w:type="dxa"/>
          </w:tcPr>
          <w:p w14:paraId="6F14EE6E" w14:textId="12559054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0B7E81">
              <w:rPr>
                <w:rFonts w:ascii="TH Sarabun New" w:hAnsi="TH Sarabun New" w:cs="TH Sarabun New"/>
                <w:lang w:bidi="th-TH"/>
              </w:rPr>
              <w:t>x</w:t>
            </w:r>
          </w:p>
        </w:tc>
        <w:tc>
          <w:tcPr>
            <w:tcW w:w="2551" w:type="dxa"/>
          </w:tcPr>
          <w:p w14:paraId="110BE73A" w14:textId="6C71D8B4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-5</w:t>
            </w:r>
          </w:p>
        </w:tc>
        <w:tc>
          <w:tcPr>
            <w:tcW w:w="1985" w:type="dxa"/>
          </w:tcPr>
          <w:p w14:paraId="10B259E4" w14:textId="42C138A1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-9</w:t>
            </w:r>
          </w:p>
        </w:tc>
      </w:tr>
      <w:tr w:rsidR="00F3091E" w14:paraId="48F6E328" w14:textId="77777777" w:rsidTr="00F3091E">
        <w:trPr>
          <w:jc w:val="center"/>
        </w:trPr>
        <w:tc>
          <w:tcPr>
            <w:tcW w:w="3403" w:type="dxa"/>
          </w:tcPr>
          <w:p w14:paraId="03553639" w14:textId="1A191E01" w:rsidR="00F3091E" w:rsidRPr="00F3091E" w:rsidRDefault="00F3091E" w:rsidP="00F3091E">
            <w:pPr>
              <w:rPr>
                <w:rFonts w:ascii="TH Sarabun New" w:hAnsi="TH Sarabun New" w:cs="TH Sarabun New"/>
              </w:rPr>
            </w:pPr>
            <w:r w:rsidRPr="00F3091E">
              <w:rPr>
                <w:rFonts w:ascii="TH Sarabun New" w:hAnsi="TH Sarabun New" w:cs="TH Sarabun New"/>
                <w:cs/>
              </w:rPr>
              <w:t xml:space="preserve">มากกว่า </w:t>
            </w:r>
            <w:r w:rsidRPr="00F3091E">
              <w:rPr>
                <w:rFonts w:ascii="TH Sarabun New" w:hAnsi="TH Sarabun New" w:cs="TH Sarabun New"/>
              </w:rPr>
              <w:t xml:space="preserve">20 </w:t>
            </w:r>
            <w:r w:rsidRPr="00F3091E">
              <w:rPr>
                <w:rFonts w:ascii="TH Sarabun New" w:hAnsi="TH Sarabun New" w:cs="TH Sarabun New"/>
                <w:cs/>
              </w:rPr>
              <w:t xml:space="preserve">ชุดและน้อยกว่า </w:t>
            </w:r>
            <w:r w:rsidRPr="00F3091E">
              <w:rPr>
                <w:rFonts w:ascii="TH Sarabun New" w:hAnsi="TH Sarabun New" w:cs="TH Sarabun New"/>
              </w:rPr>
              <w:t xml:space="preserve">30 </w:t>
            </w:r>
            <w:r w:rsidRPr="00F3091E">
              <w:rPr>
                <w:rFonts w:ascii="TH Sarabun New" w:hAnsi="TH Sarabun New" w:cs="TH Sarabun New"/>
                <w:cs/>
              </w:rPr>
              <w:t>ชุด</w:t>
            </w:r>
          </w:p>
        </w:tc>
        <w:tc>
          <w:tcPr>
            <w:tcW w:w="1985" w:type="dxa"/>
          </w:tcPr>
          <w:p w14:paraId="770DC866" w14:textId="330FE9F5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0B7E81">
              <w:rPr>
                <w:rFonts w:ascii="TH Sarabun New" w:hAnsi="TH Sarabun New" w:cs="TH Sarabun New"/>
                <w:lang w:bidi="th-TH"/>
              </w:rPr>
              <w:t>x</w:t>
            </w:r>
          </w:p>
        </w:tc>
        <w:tc>
          <w:tcPr>
            <w:tcW w:w="2551" w:type="dxa"/>
          </w:tcPr>
          <w:p w14:paraId="66CDEAE3" w14:textId="3F0FAD3C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-9</w:t>
            </w:r>
          </w:p>
        </w:tc>
        <w:tc>
          <w:tcPr>
            <w:tcW w:w="1985" w:type="dxa"/>
          </w:tcPr>
          <w:p w14:paraId="04B904B9" w14:textId="29840D4B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-13</w:t>
            </w:r>
          </w:p>
        </w:tc>
      </w:tr>
      <w:tr w:rsidR="00F3091E" w14:paraId="59015E2F" w14:textId="77777777" w:rsidTr="00F3091E">
        <w:trPr>
          <w:jc w:val="center"/>
        </w:trPr>
        <w:tc>
          <w:tcPr>
            <w:tcW w:w="3403" w:type="dxa"/>
          </w:tcPr>
          <w:p w14:paraId="56C13E8E" w14:textId="6852876C" w:rsidR="00F3091E" w:rsidRPr="00F3091E" w:rsidRDefault="00F3091E" w:rsidP="00F3091E">
            <w:pPr>
              <w:rPr>
                <w:rFonts w:ascii="TH Sarabun New" w:hAnsi="TH Sarabun New" w:cs="TH Sarabun New"/>
              </w:rPr>
            </w:pPr>
            <w:r w:rsidRPr="00F3091E">
              <w:rPr>
                <w:rFonts w:ascii="TH Sarabun New" w:hAnsi="TH Sarabun New" w:cs="TH Sarabun New"/>
                <w:cs/>
              </w:rPr>
              <w:t xml:space="preserve">มากกว่า </w:t>
            </w:r>
            <w:r w:rsidRPr="00F3091E">
              <w:rPr>
                <w:rFonts w:ascii="TH Sarabun New" w:hAnsi="TH Sarabun New" w:cs="TH Sarabun New"/>
              </w:rPr>
              <w:t xml:space="preserve">30 </w:t>
            </w:r>
            <w:r w:rsidRPr="00F3091E">
              <w:rPr>
                <w:rFonts w:ascii="TH Sarabun New" w:hAnsi="TH Sarabun New" w:cs="TH Sarabun New"/>
                <w:cs/>
              </w:rPr>
              <w:t xml:space="preserve">ชุดและน้อยกว่า </w:t>
            </w:r>
            <w:r w:rsidRPr="00F3091E">
              <w:rPr>
                <w:rFonts w:ascii="TH Sarabun New" w:hAnsi="TH Sarabun New" w:cs="TH Sarabun New"/>
              </w:rPr>
              <w:t xml:space="preserve">40 </w:t>
            </w:r>
            <w:r w:rsidRPr="00F3091E">
              <w:rPr>
                <w:rFonts w:ascii="TH Sarabun New" w:hAnsi="TH Sarabun New" w:cs="TH Sarabun New"/>
                <w:cs/>
              </w:rPr>
              <w:t>ชุด</w:t>
            </w:r>
          </w:p>
        </w:tc>
        <w:tc>
          <w:tcPr>
            <w:tcW w:w="1985" w:type="dxa"/>
          </w:tcPr>
          <w:p w14:paraId="4E89A387" w14:textId="03CF7FA1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0B7E81">
              <w:rPr>
                <w:rFonts w:ascii="TH Sarabun New" w:hAnsi="TH Sarabun New" w:cs="TH Sarabun New"/>
                <w:lang w:bidi="th-TH"/>
              </w:rPr>
              <w:t>x</w:t>
            </w:r>
          </w:p>
        </w:tc>
        <w:tc>
          <w:tcPr>
            <w:tcW w:w="2551" w:type="dxa"/>
          </w:tcPr>
          <w:p w14:paraId="115358FF" w14:textId="4F937E79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-13</w:t>
            </w:r>
          </w:p>
        </w:tc>
        <w:tc>
          <w:tcPr>
            <w:tcW w:w="1985" w:type="dxa"/>
          </w:tcPr>
          <w:p w14:paraId="4589F824" w14:textId="2901D924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-16</w:t>
            </w:r>
          </w:p>
        </w:tc>
      </w:tr>
      <w:tr w:rsidR="00F3091E" w14:paraId="6CEA3A5B" w14:textId="77777777" w:rsidTr="00F3091E">
        <w:trPr>
          <w:jc w:val="center"/>
        </w:trPr>
        <w:tc>
          <w:tcPr>
            <w:tcW w:w="3403" w:type="dxa"/>
          </w:tcPr>
          <w:p w14:paraId="24871A80" w14:textId="421BAACC" w:rsidR="00F3091E" w:rsidRPr="00F3091E" w:rsidRDefault="00F3091E" w:rsidP="00F3091E">
            <w:pPr>
              <w:rPr>
                <w:rFonts w:ascii="TH Sarabun New" w:hAnsi="TH Sarabun New" w:cs="TH Sarabun New"/>
              </w:rPr>
            </w:pPr>
            <w:r w:rsidRPr="00F3091E">
              <w:rPr>
                <w:rFonts w:ascii="TH Sarabun New" w:hAnsi="TH Sarabun New" w:cs="TH Sarabun New"/>
                <w:cs/>
              </w:rPr>
              <w:t xml:space="preserve">มากกว่า </w:t>
            </w:r>
            <w:r w:rsidRPr="00F3091E">
              <w:rPr>
                <w:rFonts w:ascii="TH Sarabun New" w:hAnsi="TH Sarabun New" w:cs="TH Sarabun New"/>
              </w:rPr>
              <w:t xml:space="preserve">40 </w:t>
            </w:r>
            <w:r w:rsidRPr="00F3091E">
              <w:rPr>
                <w:rFonts w:ascii="TH Sarabun New" w:hAnsi="TH Sarabun New" w:cs="TH Sarabun New"/>
                <w:cs/>
              </w:rPr>
              <w:t xml:space="preserve">ชุดและน้อยกว่า </w:t>
            </w:r>
            <w:r w:rsidRPr="00F3091E">
              <w:rPr>
                <w:rFonts w:ascii="TH Sarabun New" w:hAnsi="TH Sarabun New" w:cs="TH Sarabun New"/>
              </w:rPr>
              <w:t xml:space="preserve">50 </w:t>
            </w:r>
            <w:r w:rsidRPr="00F3091E">
              <w:rPr>
                <w:rFonts w:ascii="TH Sarabun New" w:hAnsi="TH Sarabun New" w:cs="TH Sarabun New"/>
                <w:cs/>
              </w:rPr>
              <w:t>ชุด</w:t>
            </w:r>
          </w:p>
        </w:tc>
        <w:tc>
          <w:tcPr>
            <w:tcW w:w="1985" w:type="dxa"/>
          </w:tcPr>
          <w:p w14:paraId="6E1069C7" w14:textId="5EAEF21C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0B7E81">
              <w:rPr>
                <w:rFonts w:ascii="TH Sarabun New" w:hAnsi="TH Sarabun New" w:cs="TH Sarabun New"/>
                <w:lang w:bidi="th-TH"/>
              </w:rPr>
              <w:t>x</w:t>
            </w:r>
          </w:p>
        </w:tc>
        <w:tc>
          <w:tcPr>
            <w:tcW w:w="2551" w:type="dxa"/>
          </w:tcPr>
          <w:p w14:paraId="06B6E9DD" w14:textId="504B0A50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-16</w:t>
            </w:r>
          </w:p>
        </w:tc>
        <w:tc>
          <w:tcPr>
            <w:tcW w:w="1985" w:type="dxa"/>
          </w:tcPr>
          <w:p w14:paraId="32366C6C" w14:textId="2E4F78CB" w:rsidR="00F3091E" w:rsidRDefault="00F3091E" w:rsidP="00F3091E">
            <w:pPr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B21877">
              <w:rPr>
                <w:rFonts w:ascii="TH Sarabun New" w:hAnsi="TH Sarabun New" w:cs="TH Sarabun New"/>
                <w:lang w:bidi="th-TH"/>
              </w:rPr>
              <w:t>x</w:t>
            </w:r>
            <w:r>
              <w:rPr>
                <w:rFonts w:ascii="TH Sarabun New" w:hAnsi="TH Sarabun New" w:cs="TH Sarabun New"/>
                <w:lang w:bidi="th-TH"/>
              </w:rPr>
              <w:t>-20</w:t>
            </w:r>
          </w:p>
        </w:tc>
      </w:tr>
    </w:tbl>
    <w:p w14:paraId="5D2F5D44" w14:textId="60C013A2" w:rsidR="00F3091E" w:rsidRPr="00F3091E" w:rsidRDefault="00F3091E" w:rsidP="00F3091E">
      <w:pPr>
        <w:rPr>
          <w:rFonts w:ascii="TH Sarabun New" w:hAnsi="TH Sarabun New" w:cs="TH Sarabun New"/>
          <w:b/>
          <w:bCs/>
        </w:rPr>
      </w:pPr>
      <w:r w:rsidRPr="00F3091E">
        <w:rPr>
          <w:rFonts w:ascii="TH Sarabun New" w:hAnsi="TH Sarabun New" w:cs="TH Sarabun New"/>
          <w:b/>
          <w:bCs/>
          <w:cs/>
        </w:rPr>
        <w:t>หมายเหตุ</w:t>
      </w:r>
      <w:r w:rsidRPr="00F3091E">
        <w:rPr>
          <w:rFonts w:ascii="TH Sarabun New" w:hAnsi="TH Sarabun New" w:cs="TH Sarabun New"/>
          <w:b/>
          <w:bCs/>
        </w:rPr>
        <w:t xml:space="preserve"> </w:t>
      </w:r>
    </w:p>
    <w:p w14:paraId="4EFD7352" w14:textId="77777777" w:rsidR="00423FF9" w:rsidRPr="00423FF9" w:rsidRDefault="00F3091E" w:rsidP="00F3091E">
      <w:pPr>
        <w:pStyle w:val="ListParagraph"/>
        <w:numPr>
          <w:ilvl w:val="0"/>
          <w:numId w:val="96"/>
        </w:numPr>
        <w:rPr>
          <w:rFonts w:ascii="TH Sarabun New" w:hAnsi="TH Sarabun New" w:cs="TH Sarabun New"/>
          <w:sz w:val="32"/>
          <w:szCs w:val="32"/>
        </w:rPr>
      </w:pPr>
      <w:r w:rsidRPr="00423FF9">
        <w:rPr>
          <w:rFonts w:ascii="TH Sarabun New" w:hAnsi="TH Sarabun New" w:cs="TH Sarabun New"/>
          <w:sz w:val="32"/>
          <w:szCs w:val="32"/>
        </w:rPr>
        <w:t xml:space="preserve">X </w:t>
      </w:r>
      <w:r w:rsidRPr="00423FF9">
        <w:rPr>
          <w:rFonts w:ascii="TH Sarabun New" w:hAnsi="TH Sarabun New" w:cs="TH Sarabun New"/>
          <w:sz w:val="32"/>
          <w:szCs w:val="32"/>
          <w:cs/>
        </w:rPr>
        <w:t>คือจ</w:t>
      </w:r>
      <w:r w:rsidRPr="00423FF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23FF9">
        <w:rPr>
          <w:rFonts w:ascii="TH Sarabun New" w:hAnsi="TH Sarabun New" w:cs="TH Sarabun New"/>
          <w:sz w:val="32"/>
          <w:szCs w:val="32"/>
          <w:cs/>
        </w:rPr>
        <w:t>นวนชุดข้อมูลการทดสอบ</w:t>
      </w:r>
      <w:r w:rsidRPr="00423FF9">
        <w:rPr>
          <w:rFonts w:ascii="TH Sarabun New" w:hAnsi="TH Sarabun New" w:cs="TH Sarabun New"/>
          <w:sz w:val="32"/>
          <w:szCs w:val="32"/>
        </w:rPr>
        <w:t xml:space="preserve"> </w:t>
      </w:r>
    </w:p>
    <w:p w14:paraId="1DB55BCB" w14:textId="3104EEE4" w:rsidR="00423FF9" w:rsidRDefault="00F3091E" w:rsidP="00423FF9">
      <w:pPr>
        <w:pStyle w:val="ListParagraph"/>
        <w:numPr>
          <w:ilvl w:val="0"/>
          <w:numId w:val="96"/>
        </w:numPr>
        <w:rPr>
          <w:rFonts w:ascii="TH Sarabun New" w:hAnsi="TH Sarabun New" w:cs="TH Sarabun New"/>
          <w:sz w:val="32"/>
          <w:szCs w:val="32"/>
        </w:rPr>
      </w:pPr>
      <w:r w:rsidRPr="00423FF9">
        <w:rPr>
          <w:rFonts w:ascii="TH Sarabun New" w:hAnsi="TH Sarabun New" w:cs="TH Sarabun New"/>
          <w:sz w:val="32"/>
          <w:szCs w:val="32"/>
          <w:cs/>
        </w:rPr>
        <w:t xml:space="preserve">กรณีข้อมูลน้อยกว่า </w:t>
      </w:r>
      <w:r w:rsidRPr="00423FF9">
        <w:rPr>
          <w:rFonts w:ascii="TH Sarabun New" w:hAnsi="TH Sarabun New" w:cs="TH Sarabun New"/>
          <w:sz w:val="32"/>
          <w:szCs w:val="32"/>
        </w:rPr>
        <w:t xml:space="preserve">5 </w:t>
      </w:r>
      <w:r w:rsidRPr="00423FF9">
        <w:rPr>
          <w:rFonts w:ascii="TH Sarabun New" w:hAnsi="TH Sarabun New" w:cs="TH Sarabun New"/>
          <w:sz w:val="32"/>
          <w:szCs w:val="32"/>
          <w:cs/>
        </w:rPr>
        <w:t>ชุด ผู้ทดสอบสามารถให้ผ่านได้โดยวิเคราะห์จากผลกระทบต่อระบบ</w:t>
      </w:r>
      <w:r w:rsidRPr="00423FF9">
        <w:rPr>
          <w:rFonts w:ascii="TH Sarabun New" w:hAnsi="TH Sarabun New" w:cs="TH Sarabun New"/>
          <w:sz w:val="32"/>
          <w:szCs w:val="32"/>
        </w:rPr>
        <w:t xml:space="preserve"> </w:t>
      </w:r>
      <w:r w:rsidRPr="00423FF9">
        <w:rPr>
          <w:rFonts w:ascii="TH Sarabun New" w:hAnsi="TH Sarabun New" w:cs="TH Sarabun New"/>
          <w:sz w:val="32"/>
          <w:szCs w:val="32"/>
          <w:cs/>
        </w:rPr>
        <w:t>ตามล</w:t>
      </w:r>
      <w:r w:rsidR="00423FF9" w:rsidRPr="00423FF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23FF9">
        <w:rPr>
          <w:rFonts w:ascii="TH Sarabun New" w:hAnsi="TH Sarabun New" w:cs="TH Sarabun New"/>
          <w:sz w:val="32"/>
          <w:szCs w:val="32"/>
          <w:cs/>
        </w:rPr>
        <w:t>ดับความส</w:t>
      </w:r>
      <w:r w:rsidR="00423FF9" w:rsidRPr="00423FF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23FF9">
        <w:rPr>
          <w:rFonts w:ascii="TH Sarabun New" w:hAnsi="TH Sarabun New" w:cs="TH Sarabun New"/>
          <w:sz w:val="32"/>
          <w:szCs w:val="32"/>
          <w:cs/>
        </w:rPr>
        <w:t>คัญปานกลางและต</w:t>
      </w:r>
      <w:r w:rsidR="00423FF9" w:rsidRPr="00423FF9">
        <w:rPr>
          <w:rFonts w:ascii="TH Sarabun New" w:hAnsi="TH Sarabun New" w:cs="TH Sarabun New" w:hint="cs"/>
          <w:sz w:val="32"/>
          <w:szCs w:val="32"/>
          <w:cs/>
        </w:rPr>
        <w:t>่ำ</w:t>
      </w:r>
    </w:p>
    <w:p w14:paraId="78FB3CB2" w14:textId="77777777" w:rsidR="00423FF9" w:rsidRPr="00423FF9" w:rsidRDefault="00423FF9" w:rsidP="00423FF9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101" w:name="_Toc9030789"/>
      <w:bookmarkStart w:id="102" w:name="_Toc9030850"/>
      <w:bookmarkStart w:id="103" w:name="_Toc9030893"/>
      <w:r w:rsidRPr="00423FF9">
        <w:rPr>
          <w:rFonts w:ascii="TH Sarabun New" w:hAnsi="TH Sarabun New" w:cs="TH Sarabun New"/>
          <w:b w:val="0"/>
          <w:bCs/>
          <w:sz w:val="32"/>
          <w:cs/>
        </w:rPr>
        <w:t xml:space="preserve">เอกสารอ้างอิง </w:t>
      </w:r>
      <w:r w:rsidRPr="00423FF9">
        <w:rPr>
          <w:rFonts w:ascii="TH Sarabun New" w:hAnsi="TH Sarabun New" w:cs="TH Sarabun New"/>
          <w:sz w:val="32"/>
          <w:cs/>
        </w:rPr>
        <w:t>(</w:t>
      </w:r>
      <w:r w:rsidRPr="00423FF9">
        <w:rPr>
          <w:rFonts w:ascii="TH Sarabun New" w:hAnsi="TH Sarabun New" w:cs="TH Sarabun New"/>
          <w:sz w:val="32"/>
        </w:rPr>
        <w:t>References)</w:t>
      </w:r>
      <w:bookmarkEnd w:id="101"/>
      <w:bookmarkEnd w:id="102"/>
      <w:bookmarkEnd w:id="103"/>
      <w:r w:rsidRPr="00423FF9">
        <w:rPr>
          <w:rFonts w:ascii="TH Sarabun New" w:hAnsi="TH Sarabun New" w:cs="TH Sarabun New"/>
          <w:sz w:val="32"/>
        </w:rPr>
        <w:t xml:space="preserve"> </w:t>
      </w:r>
    </w:p>
    <w:p w14:paraId="6D85E9B3" w14:textId="77777777" w:rsidR="00423FF9" w:rsidRPr="005D33FA" w:rsidRDefault="00423FF9" w:rsidP="00423FF9">
      <w:pPr>
        <w:spacing w:after="240"/>
        <w:ind w:left="360" w:firstLine="360"/>
        <w:rPr>
          <w:rFonts w:ascii="TH Sarabun New" w:hAnsi="TH Sarabun New" w:cs="TH Sarabun New"/>
          <w:lang w:bidi="th-TH"/>
        </w:rPr>
      </w:pPr>
      <w:r w:rsidRPr="00423FF9">
        <w:rPr>
          <w:rFonts w:ascii="TH Sarabun New" w:hAnsi="TH Sarabun New" w:cs="TH Sarabun New"/>
        </w:rPr>
        <w:t>[1]</w:t>
      </w:r>
      <w:r w:rsidRPr="00423FF9">
        <w:rPr>
          <w:rFonts w:ascii="TH Sarabun New" w:hAnsi="TH Sarabun New" w:cs="TH Sarabun New"/>
          <w:b/>
          <w:bCs/>
        </w:rPr>
        <w:t xml:space="preserve"> </w:t>
      </w:r>
      <w:r w:rsidRPr="005D33FA">
        <w:rPr>
          <w:rFonts w:ascii="TH Sarabun New" w:hAnsi="TH Sarabun New" w:cs="TH Sarabun New"/>
        </w:rPr>
        <w:t xml:space="preserve">Mr. </w:t>
      </w:r>
      <w:proofErr w:type="spellStart"/>
      <w:r w:rsidRPr="005D33FA">
        <w:rPr>
          <w:rFonts w:ascii="TH Sarabun New" w:hAnsi="TH Sarabun New" w:cs="TH Sarabun New"/>
        </w:rPr>
        <w:t>Aik</w:t>
      </w:r>
      <w:proofErr w:type="spellEnd"/>
      <w:r w:rsidRPr="005D33FA">
        <w:rPr>
          <w:rFonts w:ascii="TH Sarabun New" w:hAnsi="TH Sarabun New" w:cs="TH Sarabun New"/>
        </w:rPr>
        <w:t xml:space="preserve"> Nit. (2561). </w:t>
      </w:r>
      <w:r w:rsidRPr="00423FF9">
        <w:rPr>
          <w:rFonts w:ascii="TH Sarabun New" w:hAnsi="TH Sarabun New" w:cs="TH Sarabun New"/>
          <w:i/>
          <w:iCs/>
          <w:cs/>
        </w:rPr>
        <w:t xml:space="preserve">ผู้พัฒนาระบบแอปพลิเคชันบุคคลไร้รัฐไร้สัญชาติ </w:t>
      </w:r>
      <w:r w:rsidRPr="00423FF9">
        <w:rPr>
          <w:rFonts w:ascii="TH Sarabun New" w:hAnsi="TH Sarabun New" w:cs="TH Sarabun New"/>
          <w:i/>
          <w:iCs/>
        </w:rPr>
        <w:t>: STATELESS PERSON APPLCATION</w:t>
      </w:r>
      <w:r w:rsidRPr="00423FF9">
        <w:rPr>
          <w:rFonts w:ascii="TH Sarabun New" w:hAnsi="TH Sarabun New" w:cs="TH Sarabun New"/>
        </w:rPr>
        <w:t>.</w:t>
      </w:r>
      <w:r w:rsidRPr="005D33FA">
        <w:rPr>
          <w:rFonts w:ascii="TH Sarabun New" w:hAnsi="TH Sarabun New" w:cs="TH Sarabun New"/>
          <w:b/>
          <w:bCs/>
        </w:rPr>
        <w:t xml:space="preserve"> </w:t>
      </w:r>
      <w:r w:rsidRPr="005D33FA">
        <w:rPr>
          <w:rFonts w:ascii="TH Sarabun New" w:hAnsi="TH Sarabun New" w:cs="TH Sarabun New"/>
          <w:cs/>
        </w:rPr>
        <w:t>คณะวิทยาศาสตร์ สาขาเทคโนโลยีสารสนเทศ</w:t>
      </w:r>
      <w:r w:rsidRPr="005D33FA">
        <w:rPr>
          <w:rFonts w:ascii="TH Sarabun New" w:hAnsi="TH Sarabun New" w:cs="TH Sarabun New"/>
        </w:rPr>
        <w:t xml:space="preserve">, </w:t>
      </w:r>
      <w:r w:rsidRPr="005D33FA">
        <w:rPr>
          <w:rFonts w:ascii="TH Sarabun New" w:hAnsi="TH Sarabun New" w:cs="TH Sarabun New"/>
          <w:cs/>
        </w:rPr>
        <w:t>นักศึกษามหาวิทยาลัยแม่โจ้.</w:t>
      </w:r>
    </w:p>
    <w:p w14:paraId="254D743A" w14:textId="54A232DB" w:rsidR="00423FF9" w:rsidRPr="00423FF9" w:rsidRDefault="00423FF9" w:rsidP="00423FF9">
      <w:pPr>
        <w:pStyle w:val="Heading1"/>
        <w:numPr>
          <w:ilvl w:val="0"/>
          <w:numId w:val="0"/>
        </w:numPr>
        <w:ind w:firstLine="720"/>
        <w:rPr>
          <w:rFonts w:ascii="TH Sarabun New" w:hAnsi="TH Sarabun New" w:cs="TH Sarabun New"/>
          <w:b w:val="0"/>
          <w:bCs/>
          <w:sz w:val="32"/>
          <w:cs/>
        </w:rPr>
      </w:pPr>
    </w:p>
    <w:sectPr w:rsidR="00423FF9" w:rsidRPr="00423FF9" w:rsidSect="00F138C8">
      <w:headerReference w:type="default" r:id="rId26"/>
      <w:footerReference w:type="default" r:id="rId27"/>
      <w:pgSz w:w="11909" w:h="16834" w:code="9"/>
      <w:pgMar w:top="1440" w:right="1440" w:bottom="1440" w:left="1440" w:header="720" w:footer="285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DD3E0" w14:textId="77777777" w:rsidR="000D1C47" w:rsidRDefault="000D1C47">
      <w:r>
        <w:separator/>
      </w:r>
    </w:p>
  </w:endnote>
  <w:endnote w:type="continuationSeparator" w:id="0">
    <w:p w14:paraId="044A5016" w14:textId="77777777" w:rsidR="000D1C47" w:rsidRDefault="000D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SarabunNew-Bold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0D2F4" w14:textId="77777777" w:rsidR="009B436A" w:rsidRDefault="009B43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99DA65" w14:textId="77777777" w:rsidR="009B436A" w:rsidRDefault="009B43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13"/>
      <w:gridCol w:w="3159"/>
    </w:tblGrid>
    <w:tr w:rsidR="009B436A" w:rsidRPr="00772439" w14:paraId="4557D109" w14:textId="77777777" w:rsidTr="00BB298E">
      <w:tc>
        <w:tcPr>
          <w:tcW w:w="316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5A45D8" w14:textId="77777777" w:rsidR="009B436A" w:rsidRPr="00772439" w:rsidRDefault="009B436A">
          <w:pPr>
            <w:ind w:right="360"/>
            <w:rPr>
              <w:rFonts w:ascii="TH Sarabun New" w:hAnsi="TH Sarabun New" w:cs="TH Sarabun New"/>
            </w:rPr>
          </w:pPr>
          <w:proofErr w:type="spellStart"/>
          <w:r w:rsidRPr="00772439">
            <w:rPr>
              <w:rFonts w:ascii="TH Sarabun New" w:hAnsi="TH Sarabun New" w:cs="TH Sarabun New"/>
            </w:rPr>
            <w:t>Maejo</w:t>
          </w:r>
          <w:proofErr w:type="spellEnd"/>
          <w:r w:rsidRPr="00772439">
            <w:rPr>
              <w:rFonts w:ascii="TH Sarabun New" w:hAnsi="TH Sarabun New" w:cs="TH Sarabun New"/>
            </w:rPr>
            <w:t xml:space="preserve"> University</w:t>
          </w:r>
        </w:p>
      </w:tc>
      <w:tc>
        <w:tcPr>
          <w:tcW w:w="3313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14:paraId="01365DB1" w14:textId="57FBF59A" w:rsidR="009B436A" w:rsidRPr="00772439" w:rsidRDefault="009B436A" w:rsidP="00E27568">
          <w:pPr>
            <w:jc w:val="center"/>
            <w:rPr>
              <w:rFonts w:ascii="TH Sarabun New" w:hAnsi="TH Sarabun New" w:cs="TH Sarabun New"/>
            </w:rPr>
          </w:pPr>
          <w:r w:rsidRPr="00772439">
            <w:rPr>
              <w:rFonts w:ascii="TH Sarabun New" w:hAnsi="TH Sarabun New" w:cs="TH Sarabun New"/>
              <w:lang w:bidi="th-TH"/>
            </w:rPr>
            <w:t>Information Technology</w:t>
          </w:r>
          <w:r w:rsidRPr="00772439">
            <w:rPr>
              <w:rFonts w:ascii="TH Sarabun New" w:hAnsi="TH Sarabun New" w:cs="TH Sarabun New"/>
            </w:rPr>
            <w:t xml:space="preserve"> </w:t>
          </w:r>
          <w:r w:rsidRPr="00772439">
            <w:rPr>
              <w:rFonts w:ascii="TH Sarabun New" w:hAnsi="TH Sarabun New" w:cs="TH Sarabun New"/>
            </w:rPr>
            <w:fldChar w:fldCharType="begin"/>
          </w:r>
          <w:r w:rsidRPr="00772439">
            <w:rPr>
              <w:rFonts w:ascii="TH Sarabun New" w:hAnsi="TH Sarabun New" w:cs="TH Sarabun New"/>
            </w:rPr>
            <w:instrText xml:space="preserve"> DATE \@ "yyyy" </w:instrText>
          </w:r>
          <w:r w:rsidRPr="00772439">
            <w:rPr>
              <w:rFonts w:ascii="TH Sarabun New" w:hAnsi="TH Sarabun New" w:cs="TH Sarabun New"/>
            </w:rPr>
            <w:fldChar w:fldCharType="separate"/>
          </w:r>
          <w:r w:rsidR="000E18DA">
            <w:rPr>
              <w:rFonts w:ascii="TH Sarabun New" w:hAnsi="TH Sarabun New" w:cs="TH Sarabun New"/>
              <w:noProof/>
            </w:rPr>
            <w:t>2019</w:t>
          </w:r>
          <w:r w:rsidRPr="00772439">
            <w:rPr>
              <w:rFonts w:ascii="TH Sarabun New" w:hAnsi="TH Sarabun New" w:cs="TH Sarabun New"/>
            </w:rPr>
            <w:fldChar w:fldCharType="end"/>
          </w:r>
        </w:p>
      </w:tc>
      <w:tc>
        <w:tcPr>
          <w:tcW w:w="315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14:paraId="1DB50A46" w14:textId="77777777" w:rsidR="009B436A" w:rsidRPr="00772439" w:rsidRDefault="009B436A">
          <w:pPr>
            <w:jc w:val="right"/>
            <w:rPr>
              <w:rFonts w:ascii="TH Sarabun New" w:hAnsi="TH Sarabun New" w:cs="TH Sarabun New"/>
            </w:rPr>
          </w:pPr>
          <w:r w:rsidRPr="00772439">
            <w:rPr>
              <w:rFonts w:ascii="TH Sarabun New" w:hAnsi="TH Sarabun New" w:cs="TH Sarabun New"/>
              <w:cs/>
              <w:lang w:bidi="th-TH"/>
            </w:rPr>
            <w:t>หน้า</w:t>
          </w:r>
          <w:r w:rsidRPr="00772439">
            <w:rPr>
              <w:rFonts w:ascii="TH Sarabun New" w:hAnsi="TH Sarabun New" w:cs="TH Sarabun New"/>
            </w:rPr>
            <w:t xml:space="preserve"> </w:t>
          </w:r>
          <w:r w:rsidRPr="00772439">
            <w:rPr>
              <w:rStyle w:val="PageNumber"/>
              <w:rFonts w:ascii="TH Sarabun New" w:hAnsi="TH Sarabun New" w:cs="TH Sarabun New"/>
            </w:rPr>
            <w:fldChar w:fldCharType="begin"/>
          </w:r>
          <w:r w:rsidRPr="00772439">
            <w:rPr>
              <w:rStyle w:val="PageNumber"/>
              <w:rFonts w:ascii="TH Sarabun New" w:hAnsi="TH Sarabun New" w:cs="TH Sarabun New"/>
            </w:rPr>
            <w:instrText xml:space="preserve"> PAGE </w:instrText>
          </w:r>
          <w:r w:rsidRPr="00772439">
            <w:rPr>
              <w:rStyle w:val="PageNumber"/>
              <w:rFonts w:ascii="TH Sarabun New" w:hAnsi="TH Sarabun New" w:cs="TH Sarabun New"/>
            </w:rPr>
            <w:fldChar w:fldCharType="separate"/>
          </w:r>
          <w:r>
            <w:rPr>
              <w:rStyle w:val="PageNumber"/>
              <w:rFonts w:ascii="TH Sarabun New" w:hAnsi="TH Sarabun New" w:cs="TH Sarabun New"/>
              <w:noProof/>
            </w:rPr>
            <w:t>20</w:t>
          </w:r>
          <w:r w:rsidRPr="00772439">
            <w:rPr>
              <w:rStyle w:val="PageNumber"/>
              <w:rFonts w:ascii="TH Sarabun New" w:hAnsi="TH Sarabun New" w:cs="TH Sarabun New"/>
            </w:rPr>
            <w:fldChar w:fldCharType="end"/>
          </w:r>
        </w:p>
      </w:tc>
    </w:tr>
  </w:tbl>
  <w:p w14:paraId="54FB0EB0" w14:textId="77777777" w:rsidR="009B436A" w:rsidRDefault="009B4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A7A10" w14:textId="77777777" w:rsidR="000D1C47" w:rsidRDefault="000D1C47">
      <w:r>
        <w:separator/>
      </w:r>
    </w:p>
  </w:footnote>
  <w:footnote w:type="continuationSeparator" w:id="0">
    <w:p w14:paraId="023174FA" w14:textId="77777777" w:rsidR="000D1C47" w:rsidRDefault="000D1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AD059" w14:textId="77777777" w:rsidR="009B436A" w:rsidRDefault="009B436A">
    <w:pPr>
      <w:rPr>
        <w:sz w:val="24"/>
      </w:rPr>
    </w:pPr>
  </w:p>
  <w:p w14:paraId="0707D036" w14:textId="77777777" w:rsidR="009B436A" w:rsidRPr="00772439" w:rsidRDefault="009B436A">
    <w:pPr>
      <w:pBdr>
        <w:top w:val="single" w:sz="6" w:space="1" w:color="auto"/>
      </w:pBdr>
      <w:rPr>
        <w:sz w:val="10"/>
        <w:szCs w:val="14"/>
      </w:rPr>
    </w:pPr>
  </w:p>
  <w:p w14:paraId="51CB4E0E" w14:textId="77777777" w:rsidR="009B436A" w:rsidRDefault="009B436A" w:rsidP="00E456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Maejo</w:t>
    </w:r>
    <w:proofErr w:type="spellEnd"/>
    <w:r>
      <w:rPr>
        <w:rFonts w:ascii="Arial" w:hAnsi="Arial"/>
        <w:b/>
        <w:sz w:val="36"/>
      </w:rPr>
      <w:t xml:space="preserve"> University</w:t>
    </w:r>
  </w:p>
  <w:p w14:paraId="7F7E4FE4" w14:textId="77777777" w:rsidR="009B436A" w:rsidRPr="00772439" w:rsidRDefault="009B436A" w:rsidP="00E456EA">
    <w:pPr>
      <w:pBdr>
        <w:bottom w:val="single" w:sz="6" w:space="1" w:color="auto"/>
      </w:pBdr>
      <w:jc w:val="right"/>
      <w:rPr>
        <w:sz w:val="12"/>
        <w:szCs w:val="10"/>
      </w:rPr>
    </w:pPr>
  </w:p>
  <w:p w14:paraId="2BCBD1BE" w14:textId="77777777" w:rsidR="009B436A" w:rsidRDefault="009B43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36A" w:rsidRPr="00772439" w14:paraId="02D28A98" w14:textId="77777777" w:rsidTr="00BB298E">
      <w:tc>
        <w:tcPr>
          <w:tcW w:w="6379" w:type="dxa"/>
        </w:tcPr>
        <w:p w14:paraId="1A95B321" w14:textId="77777777" w:rsidR="009B436A" w:rsidRPr="00772439" w:rsidRDefault="009B436A" w:rsidP="00320204">
          <w:pPr>
            <w:tabs>
              <w:tab w:val="left" w:pos="3810"/>
            </w:tabs>
            <w:rPr>
              <w:rFonts w:ascii="TH Sarabun New" w:hAnsi="TH Sarabun New" w:cs="TH Sarabun New"/>
              <w:cs/>
              <w:lang w:bidi="th-TH"/>
            </w:rPr>
          </w:pPr>
          <w:r>
            <w:rPr>
              <w:rFonts w:ascii="TH Sarabun New" w:hAnsi="TH Sarabun New" w:cs="TH Sarabun New" w:hint="cs"/>
              <w:cs/>
              <w:lang w:bidi="th-TH"/>
            </w:rPr>
            <w:t>แอปพลิ</w:t>
          </w:r>
          <w:proofErr w:type="spellStart"/>
          <w:r>
            <w:rPr>
              <w:rFonts w:ascii="TH Sarabun New" w:hAnsi="TH Sarabun New" w:cs="TH Sarabun New" w:hint="cs"/>
              <w:cs/>
              <w:lang w:bidi="th-TH"/>
            </w:rPr>
            <w:t>เค</w:t>
          </w:r>
          <w:proofErr w:type="spellEnd"/>
          <w:r>
            <w:rPr>
              <w:rFonts w:ascii="TH Sarabun New" w:hAnsi="TH Sarabun New" w:cs="TH Sarabun New" w:hint="cs"/>
              <w:cs/>
              <w:lang w:bidi="th-TH"/>
            </w:rPr>
            <w:t xml:space="preserve">ชันบุคคลไร้รัฐไร้สัญชาติ </w:t>
          </w:r>
          <w:r>
            <w:rPr>
              <w:rFonts w:ascii="TH Sarabun New" w:hAnsi="TH Sarabun New" w:cs="TH Sarabun New"/>
              <w:lang w:bidi="th-TH"/>
            </w:rPr>
            <w:t>STLP APP</w:t>
          </w:r>
        </w:p>
      </w:tc>
      <w:tc>
        <w:tcPr>
          <w:tcW w:w="3179" w:type="dxa"/>
        </w:tcPr>
        <w:p w14:paraId="7C05BA8C" w14:textId="08089458" w:rsidR="009B436A" w:rsidRPr="00772439" w:rsidRDefault="009B436A" w:rsidP="00772439">
          <w:pPr>
            <w:tabs>
              <w:tab w:val="left" w:pos="1135"/>
            </w:tabs>
            <w:spacing w:before="40"/>
            <w:ind w:right="68"/>
            <w:rPr>
              <w:rFonts w:ascii="TH Sarabun New" w:hAnsi="TH Sarabun New" w:cs="TH Sarabun New" w:hint="cs"/>
              <w:cs/>
              <w:lang w:bidi="th-TH"/>
            </w:rPr>
          </w:pPr>
          <w:r w:rsidRPr="00772439">
            <w:rPr>
              <w:rFonts w:ascii="TH Sarabun New" w:hAnsi="TH Sarabun New" w:cs="TH Sarabun New"/>
            </w:rPr>
            <w:t xml:space="preserve">  </w:t>
          </w:r>
          <w:proofErr w:type="spellStart"/>
          <w:r w:rsidRPr="00772439">
            <w:rPr>
              <w:rFonts w:ascii="TH Sarabun New" w:hAnsi="TH Sarabun New" w:cs="TH Sarabun New"/>
              <w:cs/>
              <w:lang w:bidi="th-TH"/>
            </w:rPr>
            <w:t>เวอร์ชัน</w:t>
          </w:r>
          <w:proofErr w:type="spellEnd"/>
          <w:r w:rsidRPr="00772439">
            <w:rPr>
              <w:rFonts w:ascii="TH Sarabun New" w:hAnsi="TH Sarabun New" w:cs="TH Sarabun New"/>
              <w:cs/>
              <w:lang w:bidi="th-TH"/>
            </w:rPr>
            <w:t xml:space="preserve">: </w:t>
          </w:r>
          <w:r w:rsidR="008D510C">
            <w:rPr>
              <w:rFonts w:ascii="TH Sarabun New" w:hAnsi="TH Sarabun New" w:cs="TH Sarabun New" w:hint="cs"/>
              <w:cs/>
              <w:lang w:bidi="th-TH"/>
            </w:rPr>
            <w:t>2</w:t>
          </w:r>
          <w:r w:rsidRPr="00772439">
            <w:rPr>
              <w:rFonts w:ascii="TH Sarabun New" w:hAnsi="TH Sarabun New" w:cs="TH Sarabun New"/>
              <w:cs/>
              <w:lang w:bidi="th-TH"/>
            </w:rPr>
            <w:t>.</w:t>
          </w:r>
          <w:r w:rsidR="008D510C">
            <w:rPr>
              <w:rFonts w:ascii="TH Sarabun New" w:hAnsi="TH Sarabun New" w:cs="TH Sarabun New" w:hint="cs"/>
              <w:cs/>
              <w:lang w:bidi="th-TH"/>
            </w:rPr>
            <w:t>0</w:t>
          </w:r>
        </w:p>
      </w:tc>
    </w:tr>
    <w:tr w:rsidR="009B436A" w:rsidRPr="00772439" w14:paraId="56651101" w14:textId="77777777" w:rsidTr="00BB298E">
      <w:tc>
        <w:tcPr>
          <w:tcW w:w="6379" w:type="dxa"/>
        </w:tcPr>
        <w:p w14:paraId="621B94E6" w14:textId="49D03AB8" w:rsidR="009B436A" w:rsidRPr="008D510C" w:rsidRDefault="008D510C" w:rsidP="008D510C">
          <w:pPr>
            <w:pStyle w:val="Title"/>
            <w:jc w:val="left"/>
            <w:rPr>
              <w:rFonts w:ascii="TH Sarabun New" w:hAnsi="TH Sarabun New" w:cs="TH Sarabun New" w:hint="cs"/>
              <w:sz w:val="32"/>
              <w:lang w:bidi="th-TH"/>
            </w:rPr>
          </w:pPr>
          <w:r w:rsidRPr="008D510C">
            <w:rPr>
              <w:rFonts w:ascii="TH Sarabun New" w:hAnsi="TH Sarabun New" w:cs="TH Sarabun New"/>
              <w:sz w:val="32"/>
              <w:cs/>
              <w:lang w:bidi="th-TH"/>
            </w:rPr>
            <w:t>การออกแบบเอกสารประกอบการทดสอบ</w:t>
          </w:r>
        </w:p>
      </w:tc>
      <w:tc>
        <w:tcPr>
          <w:tcW w:w="3179" w:type="dxa"/>
        </w:tcPr>
        <w:p w14:paraId="572C37C9" w14:textId="1663FD13" w:rsidR="009B436A" w:rsidRPr="00772439" w:rsidRDefault="009B436A" w:rsidP="00420157">
          <w:pPr>
            <w:rPr>
              <w:rFonts w:ascii="TH Sarabun New" w:hAnsi="TH Sarabun New" w:cs="TH Sarabun New"/>
            </w:rPr>
          </w:pPr>
          <w:r w:rsidRPr="00772439">
            <w:rPr>
              <w:rFonts w:ascii="TH Sarabun New" w:hAnsi="TH Sarabun New" w:cs="TH Sarabun New"/>
            </w:rPr>
            <w:t xml:space="preserve">  </w:t>
          </w:r>
          <w:r w:rsidRPr="00772439">
            <w:rPr>
              <w:rFonts w:ascii="TH Sarabun New" w:hAnsi="TH Sarabun New" w:cs="TH Sarabun New"/>
              <w:cs/>
              <w:lang w:bidi="th-TH"/>
            </w:rPr>
            <w:t xml:space="preserve">วันที่:  </w:t>
          </w:r>
          <w:r>
            <w:rPr>
              <w:rFonts w:ascii="TH Sarabun New" w:hAnsi="TH Sarabun New" w:cs="TH Sarabun New"/>
              <w:lang w:bidi="th-TH"/>
            </w:rPr>
            <w:t>2</w:t>
          </w:r>
          <w:r w:rsidR="008D510C">
            <w:rPr>
              <w:rFonts w:ascii="TH Sarabun New" w:hAnsi="TH Sarabun New" w:cs="TH Sarabun New"/>
              <w:lang w:bidi="th-TH"/>
            </w:rPr>
            <w:t>0</w:t>
          </w:r>
          <w:r w:rsidRPr="00772439">
            <w:rPr>
              <w:rFonts w:ascii="TH Sarabun New" w:hAnsi="TH Sarabun New" w:cs="TH Sarabun New"/>
              <w:cs/>
              <w:lang w:bidi="th-TH"/>
            </w:rPr>
            <w:t>-</w:t>
          </w:r>
          <w:r w:rsidR="008D510C">
            <w:rPr>
              <w:rFonts w:ascii="TH Sarabun New" w:hAnsi="TH Sarabun New" w:cs="TH Sarabun New" w:hint="cs"/>
              <w:cs/>
              <w:lang w:bidi="th-TH"/>
            </w:rPr>
            <w:t>05</w:t>
          </w:r>
          <w:r w:rsidRPr="00772439">
            <w:rPr>
              <w:rFonts w:ascii="TH Sarabun New" w:hAnsi="TH Sarabun New" w:cs="TH Sarabun New"/>
              <w:cs/>
              <w:lang w:bidi="th-TH"/>
            </w:rPr>
            <w:t>-</w:t>
          </w:r>
          <w:r w:rsidRPr="00772439">
            <w:rPr>
              <w:rFonts w:ascii="TH Sarabun New" w:hAnsi="TH Sarabun New" w:cs="TH Sarabun New"/>
            </w:rPr>
            <w:t>201</w:t>
          </w:r>
          <w:r w:rsidR="008D510C">
            <w:rPr>
              <w:rFonts w:ascii="TH Sarabun New" w:hAnsi="TH Sarabun New" w:cs="TH Sarabun New"/>
            </w:rPr>
            <w:t>9</w:t>
          </w:r>
        </w:p>
      </w:tc>
    </w:tr>
  </w:tbl>
  <w:p w14:paraId="7E4A3E48" w14:textId="77777777" w:rsidR="009B436A" w:rsidRDefault="009B4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FECE96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H Sarabun New" w:hAnsi="TH Sarabun New" w:cs="TH Sarabun New" w:hint="default"/>
        <w:b/>
        <w:bCs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H Sarabun New" w:hAnsi="TH Sarabun New" w:cs="TH Sarabun New" w:hint="default"/>
        <w:b/>
        <w:bCs w:val="0"/>
        <w:sz w:val="32"/>
        <w:szCs w:val="32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4F7B51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B24A93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505111"/>
    <w:multiLevelType w:val="hybridMultilevel"/>
    <w:tmpl w:val="3C54BC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510667"/>
    <w:multiLevelType w:val="hybridMultilevel"/>
    <w:tmpl w:val="6CD2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7578F"/>
    <w:multiLevelType w:val="hybridMultilevel"/>
    <w:tmpl w:val="2670F2CE"/>
    <w:lvl w:ilvl="0" w:tplc="CFD22BEE"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CF59CA"/>
    <w:multiLevelType w:val="hybridMultilevel"/>
    <w:tmpl w:val="AF90C950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4528B4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B7FF3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D397D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45923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D4E4A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335BB8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9D2B56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36C7C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4E2C51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B577E34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146D94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355769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756F1F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C942007"/>
    <w:multiLevelType w:val="hybridMultilevel"/>
    <w:tmpl w:val="E5CEC8AA"/>
    <w:lvl w:ilvl="0" w:tplc="CFD22BE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2A772F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747BB0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792117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14875B9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22219B1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7F0D84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2A72AE8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34662F0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45E7265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731841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4B447F5"/>
    <w:multiLevelType w:val="multilevel"/>
    <w:tmpl w:val="7062D3F8"/>
    <w:lvl w:ilvl="0">
      <w:start w:val="1"/>
      <w:numFmt w:val="decimal"/>
      <w:lvlText w:val="%1."/>
      <w:legacy w:legacy="1" w:legacySpace="144" w:legacyIndent="0"/>
      <w:lvlJc w:val="left"/>
      <w:rPr>
        <w:rFonts w:ascii="TH Sarabun New" w:hAnsi="TH Sarabun New" w:cs="TH Sarabun New" w:hint="default"/>
        <w:b/>
        <w:bCs w:val="0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="TH Sarabun New" w:hAnsi="TH Sarabun New" w:cs="TH Sarabun New" w:hint="default"/>
        <w:b/>
        <w:bCs w:val="0"/>
        <w:sz w:val="32"/>
        <w:szCs w:val="32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28120160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917210E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B952174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EA5FD9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E7F7FD2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DF29D3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2AD64C2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2C028C"/>
    <w:multiLevelType w:val="multilevel"/>
    <w:tmpl w:val="EAAA2038"/>
    <w:lvl w:ilvl="0">
      <w:start w:val="1"/>
      <w:numFmt w:val="decimal"/>
      <w:lvlText w:val="%1."/>
      <w:legacy w:legacy="1" w:legacySpace="144" w:legacyIndent="0"/>
      <w:lvlJc w:val="left"/>
      <w:rPr>
        <w:rFonts w:ascii="TH Sarabun New" w:hAnsi="TH Sarabun New" w:cs="TH Sarabun New" w:hint="default"/>
        <w:b/>
        <w:bCs w:val="0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="TH Sarabun New" w:hAnsi="TH Sarabun New" w:cs="TH Sarabun New" w:hint="default"/>
        <w:b/>
        <w:bCs w:val="0"/>
        <w:sz w:val="32"/>
        <w:szCs w:val="32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1" w15:restartNumberingAfterBreak="0">
    <w:nsid w:val="37352748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8E7229A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D30FC1"/>
    <w:multiLevelType w:val="hybridMultilevel"/>
    <w:tmpl w:val="3FF4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73133A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2C42EE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C497632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C7B7B86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E3B2004"/>
    <w:multiLevelType w:val="multilevel"/>
    <w:tmpl w:val="CDFCEDCE"/>
    <w:lvl w:ilvl="0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9" w15:restartNumberingAfterBreak="0">
    <w:nsid w:val="42FD25BE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4FE7629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5F171E1"/>
    <w:multiLevelType w:val="multilevel"/>
    <w:tmpl w:val="AE3E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H Sarabun New" w:hAnsi="TH Sarabun New" w:cs="TH Sarabun New" w:hint="default"/>
        <w:sz w:val="32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D56AA8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8B44AB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D718EB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DA463F7"/>
    <w:multiLevelType w:val="hybridMultilevel"/>
    <w:tmpl w:val="94D4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2F3915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B24F1A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EDC0437"/>
    <w:multiLevelType w:val="hybridMultilevel"/>
    <w:tmpl w:val="B65211CA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9" w15:restartNumberingAfterBreak="0">
    <w:nsid w:val="4F3F64B6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17D753D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1D51036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51C62EF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5E3576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693E68"/>
    <w:multiLevelType w:val="multilevel"/>
    <w:tmpl w:val="A97684D0"/>
    <w:lvl w:ilvl="0">
      <w:start w:val="1"/>
      <w:numFmt w:val="decimal"/>
      <w:lvlText w:val="%1."/>
      <w:legacy w:legacy="1" w:legacySpace="144" w:legacyIndent="0"/>
      <w:lvlJc w:val="left"/>
      <w:rPr>
        <w:rFonts w:ascii="TH Sarabun New" w:hAnsi="TH Sarabun New" w:cs="TH Sarabun New" w:hint="default"/>
        <w:b/>
        <w:bCs w:val="0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="TH Sarabun New" w:hAnsi="TH Sarabun New" w:cs="TH Sarabun New" w:hint="default"/>
        <w:b/>
        <w:bCs w:val="0"/>
        <w:sz w:val="32"/>
        <w:szCs w:val="32"/>
      </w:rPr>
    </w:lvl>
    <w:lvl w:ilvl="2">
      <w:start w:val="1"/>
      <w:numFmt w:val="bullet"/>
      <w:lvlText w:val=""/>
      <w:lvlJc w:val="left"/>
      <w:rPr>
        <w:rFonts w:ascii="Wingdings" w:hAnsi="Wingdings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5" w15:restartNumberingAfterBreak="0">
    <w:nsid w:val="584C3273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5701FC"/>
    <w:multiLevelType w:val="hybridMultilevel"/>
    <w:tmpl w:val="E2DA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5D308E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BB65C8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4854C7"/>
    <w:multiLevelType w:val="multilevel"/>
    <w:tmpl w:val="1C58B502"/>
    <w:lvl w:ilvl="0">
      <w:start w:val="1"/>
      <w:numFmt w:val="decimal"/>
      <w:lvlText w:val="%1."/>
      <w:legacy w:legacy="1" w:legacySpace="144" w:legacyIndent="0"/>
      <w:lvlJc w:val="left"/>
      <w:rPr>
        <w:rFonts w:ascii="TH Sarabun New" w:hAnsi="TH Sarabun New" w:cs="TH Sarabun New" w:hint="default"/>
        <w:b/>
        <w:bCs w:val="0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="TH Sarabun New" w:hAnsi="TH Sarabun New" w:cs="TH Sarabun New" w:hint="default"/>
        <w:b/>
        <w:bCs w:val="0"/>
        <w:sz w:val="32"/>
        <w:szCs w:val="32"/>
      </w:rPr>
    </w:lvl>
    <w:lvl w:ilvl="2">
      <w:start w:val="1"/>
      <w:numFmt w:val="bullet"/>
      <w:lvlText w:val=""/>
      <w:lvlJc w:val="left"/>
      <w:rPr>
        <w:rFonts w:ascii="Wingdings" w:hAnsi="Wingdings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0" w15:restartNumberingAfterBreak="0">
    <w:nsid w:val="6332300A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CA6928"/>
    <w:multiLevelType w:val="hybridMultilevel"/>
    <w:tmpl w:val="642E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E52BC4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706211E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8E86C87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1F0132"/>
    <w:multiLevelType w:val="multilevel"/>
    <w:tmpl w:val="EB747926"/>
    <w:lvl w:ilvl="0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6" w15:restartNumberingAfterBreak="0">
    <w:nsid w:val="6C6B0EDA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9553EE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D453F61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DA35224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0293453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3A3F4A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7A379C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125618D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127340D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32A6B32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43574FC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5F2CD9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C44858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5D35FA1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1F4340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6822AA0"/>
    <w:multiLevelType w:val="hybridMultilevel"/>
    <w:tmpl w:val="CC3C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6F3A56"/>
    <w:multiLevelType w:val="hybridMultilevel"/>
    <w:tmpl w:val="71F6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0362C3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2A3163"/>
    <w:multiLevelType w:val="hybridMultilevel"/>
    <w:tmpl w:val="7D9C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78637C"/>
    <w:multiLevelType w:val="hybridMultilevel"/>
    <w:tmpl w:val="76FAB3C6"/>
    <w:lvl w:ilvl="0" w:tplc="925A0AA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1"/>
  </w:num>
  <w:num w:numId="3">
    <w:abstractNumId w:val="71"/>
  </w:num>
  <w:num w:numId="4">
    <w:abstractNumId w:val="4"/>
  </w:num>
  <w:num w:numId="5">
    <w:abstractNumId w:val="70"/>
  </w:num>
  <w:num w:numId="6">
    <w:abstractNumId w:val="93"/>
  </w:num>
  <w:num w:numId="7">
    <w:abstractNumId w:val="58"/>
  </w:num>
  <w:num w:numId="8">
    <w:abstractNumId w:val="55"/>
  </w:num>
  <w:num w:numId="9">
    <w:abstractNumId w:val="6"/>
  </w:num>
  <w:num w:numId="10">
    <w:abstractNumId w:val="65"/>
  </w:num>
  <w:num w:numId="11">
    <w:abstractNumId w:val="3"/>
  </w:num>
  <w:num w:numId="12">
    <w:abstractNumId w:val="20"/>
  </w:num>
  <w:num w:numId="13">
    <w:abstractNumId w:val="73"/>
  </w:num>
  <w:num w:numId="14">
    <w:abstractNumId w:val="80"/>
  </w:num>
  <w:num w:numId="15">
    <w:abstractNumId w:val="94"/>
  </w:num>
  <w:num w:numId="16">
    <w:abstractNumId w:val="44"/>
  </w:num>
  <w:num w:numId="17">
    <w:abstractNumId w:val="10"/>
  </w:num>
  <w:num w:numId="18">
    <w:abstractNumId w:val="87"/>
  </w:num>
  <w:num w:numId="19">
    <w:abstractNumId w:val="42"/>
  </w:num>
  <w:num w:numId="20">
    <w:abstractNumId w:val="11"/>
  </w:num>
  <w:num w:numId="21">
    <w:abstractNumId w:val="62"/>
  </w:num>
  <w:num w:numId="22">
    <w:abstractNumId w:val="9"/>
  </w:num>
  <w:num w:numId="23">
    <w:abstractNumId w:val="76"/>
  </w:num>
  <w:num w:numId="24">
    <w:abstractNumId w:val="14"/>
  </w:num>
  <w:num w:numId="25">
    <w:abstractNumId w:val="18"/>
  </w:num>
  <w:num w:numId="26">
    <w:abstractNumId w:val="39"/>
  </w:num>
  <w:num w:numId="27">
    <w:abstractNumId w:val="34"/>
  </w:num>
  <w:num w:numId="28">
    <w:abstractNumId w:val="27"/>
  </w:num>
  <w:num w:numId="29">
    <w:abstractNumId w:val="50"/>
  </w:num>
  <w:num w:numId="30">
    <w:abstractNumId w:val="83"/>
  </w:num>
  <w:num w:numId="31">
    <w:abstractNumId w:val="78"/>
  </w:num>
  <w:num w:numId="32">
    <w:abstractNumId w:val="22"/>
  </w:num>
  <w:num w:numId="33">
    <w:abstractNumId w:val="31"/>
  </w:num>
  <w:num w:numId="34">
    <w:abstractNumId w:val="46"/>
  </w:num>
  <w:num w:numId="35">
    <w:abstractNumId w:val="28"/>
  </w:num>
  <w:num w:numId="36">
    <w:abstractNumId w:val="57"/>
  </w:num>
  <w:num w:numId="37">
    <w:abstractNumId w:val="54"/>
  </w:num>
  <w:num w:numId="38">
    <w:abstractNumId w:val="38"/>
  </w:num>
  <w:num w:numId="39">
    <w:abstractNumId w:val="79"/>
  </w:num>
  <w:num w:numId="40">
    <w:abstractNumId w:val="85"/>
  </w:num>
  <w:num w:numId="41">
    <w:abstractNumId w:val="33"/>
  </w:num>
  <w:num w:numId="42">
    <w:abstractNumId w:val="2"/>
  </w:num>
  <w:num w:numId="43">
    <w:abstractNumId w:val="47"/>
  </w:num>
  <w:num w:numId="44">
    <w:abstractNumId w:val="25"/>
  </w:num>
  <w:num w:numId="45">
    <w:abstractNumId w:val="49"/>
  </w:num>
  <w:num w:numId="46">
    <w:abstractNumId w:val="13"/>
  </w:num>
  <w:num w:numId="47">
    <w:abstractNumId w:val="77"/>
  </w:num>
  <w:num w:numId="48">
    <w:abstractNumId w:val="24"/>
  </w:num>
  <w:num w:numId="49">
    <w:abstractNumId w:val="95"/>
  </w:num>
  <w:num w:numId="50">
    <w:abstractNumId w:val="88"/>
  </w:num>
  <w:num w:numId="51">
    <w:abstractNumId w:val="84"/>
  </w:num>
  <w:num w:numId="52">
    <w:abstractNumId w:val="15"/>
  </w:num>
  <w:num w:numId="53">
    <w:abstractNumId w:val="61"/>
  </w:num>
  <w:num w:numId="54">
    <w:abstractNumId w:val="12"/>
  </w:num>
  <w:num w:numId="55">
    <w:abstractNumId w:val="17"/>
  </w:num>
  <w:num w:numId="56">
    <w:abstractNumId w:val="90"/>
  </w:num>
  <w:num w:numId="57">
    <w:abstractNumId w:val="45"/>
  </w:num>
  <w:num w:numId="58">
    <w:abstractNumId w:val="36"/>
  </w:num>
  <w:num w:numId="59">
    <w:abstractNumId w:val="41"/>
  </w:num>
  <w:num w:numId="60">
    <w:abstractNumId w:val="29"/>
  </w:num>
  <w:num w:numId="61">
    <w:abstractNumId w:val="72"/>
  </w:num>
  <w:num w:numId="62">
    <w:abstractNumId w:val="48"/>
  </w:num>
  <w:num w:numId="63">
    <w:abstractNumId w:val="75"/>
  </w:num>
  <w:num w:numId="64">
    <w:abstractNumId w:val="7"/>
  </w:num>
  <w:num w:numId="65">
    <w:abstractNumId w:val="60"/>
  </w:num>
  <w:num w:numId="66">
    <w:abstractNumId w:val="68"/>
  </w:num>
  <w:num w:numId="67">
    <w:abstractNumId w:val="56"/>
  </w:num>
  <w:num w:numId="68">
    <w:abstractNumId w:val="8"/>
  </w:num>
  <w:num w:numId="69">
    <w:abstractNumId w:val="52"/>
  </w:num>
  <w:num w:numId="70">
    <w:abstractNumId w:val="86"/>
  </w:num>
  <w:num w:numId="71">
    <w:abstractNumId w:val="35"/>
  </w:num>
  <w:num w:numId="72">
    <w:abstractNumId w:val="89"/>
  </w:num>
  <w:num w:numId="73">
    <w:abstractNumId w:val="92"/>
  </w:num>
  <w:num w:numId="74">
    <w:abstractNumId w:val="30"/>
  </w:num>
  <w:num w:numId="75">
    <w:abstractNumId w:val="63"/>
  </w:num>
  <w:num w:numId="76">
    <w:abstractNumId w:val="19"/>
  </w:num>
  <w:num w:numId="77">
    <w:abstractNumId w:val="81"/>
  </w:num>
  <w:num w:numId="78">
    <w:abstractNumId w:val="53"/>
  </w:num>
  <w:num w:numId="79">
    <w:abstractNumId w:val="23"/>
  </w:num>
  <w:num w:numId="80">
    <w:abstractNumId w:val="67"/>
  </w:num>
  <w:num w:numId="81">
    <w:abstractNumId w:val="74"/>
  </w:num>
  <w:num w:numId="82">
    <w:abstractNumId w:val="37"/>
  </w:num>
  <w:num w:numId="83">
    <w:abstractNumId w:val="26"/>
  </w:num>
  <w:num w:numId="84">
    <w:abstractNumId w:val="16"/>
  </w:num>
  <w:num w:numId="85">
    <w:abstractNumId w:val="59"/>
  </w:num>
  <w:num w:numId="86">
    <w:abstractNumId w:val="82"/>
  </w:num>
  <w:num w:numId="87">
    <w:abstractNumId w:val="91"/>
  </w:num>
  <w:num w:numId="88">
    <w:abstractNumId w:val="66"/>
  </w:num>
  <w:num w:numId="89">
    <w:abstractNumId w:val="40"/>
  </w:num>
  <w:num w:numId="90">
    <w:abstractNumId w:val="32"/>
  </w:num>
  <w:num w:numId="91">
    <w:abstractNumId w:val="64"/>
  </w:num>
  <w:num w:numId="92">
    <w:abstractNumId w:val="69"/>
  </w:num>
  <w:num w:numId="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5"/>
  </w:num>
  <w:num w:numId="95">
    <w:abstractNumId w:val="43"/>
  </w:num>
  <w:num w:numId="96">
    <w:abstractNumId w:val="21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fc" strokecolor="#1f1a17">
      <v:fill color="#ffc"/>
      <v:stroke color="#1f1a17" weight="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2D"/>
    <w:rsid w:val="000005D5"/>
    <w:rsid w:val="000013B2"/>
    <w:rsid w:val="00001710"/>
    <w:rsid w:val="0000222A"/>
    <w:rsid w:val="000022C2"/>
    <w:rsid w:val="0000403E"/>
    <w:rsid w:val="000044E7"/>
    <w:rsid w:val="00006BF4"/>
    <w:rsid w:val="0001091A"/>
    <w:rsid w:val="00011E32"/>
    <w:rsid w:val="00012AB4"/>
    <w:rsid w:val="00012F43"/>
    <w:rsid w:val="0001303E"/>
    <w:rsid w:val="00013719"/>
    <w:rsid w:val="0001418C"/>
    <w:rsid w:val="000147CD"/>
    <w:rsid w:val="00014DF9"/>
    <w:rsid w:val="00015679"/>
    <w:rsid w:val="00017AEE"/>
    <w:rsid w:val="00020125"/>
    <w:rsid w:val="0002112E"/>
    <w:rsid w:val="00021ABE"/>
    <w:rsid w:val="0002307B"/>
    <w:rsid w:val="00026239"/>
    <w:rsid w:val="00026428"/>
    <w:rsid w:val="00031DF7"/>
    <w:rsid w:val="00032F94"/>
    <w:rsid w:val="0003373F"/>
    <w:rsid w:val="00033C65"/>
    <w:rsid w:val="00034692"/>
    <w:rsid w:val="00036DCA"/>
    <w:rsid w:val="000404C5"/>
    <w:rsid w:val="000404E6"/>
    <w:rsid w:val="00040E86"/>
    <w:rsid w:val="00040E96"/>
    <w:rsid w:val="0004522B"/>
    <w:rsid w:val="00046BE0"/>
    <w:rsid w:val="0004751A"/>
    <w:rsid w:val="000475B1"/>
    <w:rsid w:val="00047974"/>
    <w:rsid w:val="000479A7"/>
    <w:rsid w:val="000502DC"/>
    <w:rsid w:val="00051C57"/>
    <w:rsid w:val="00052761"/>
    <w:rsid w:val="00052D18"/>
    <w:rsid w:val="00052DED"/>
    <w:rsid w:val="00053489"/>
    <w:rsid w:val="0005493D"/>
    <w:rsid w:val="00054AE6"/>
    <w:rsid w:val="00054EBE"/>
    <w:rsid w:val="00055C1C"/>
    <w:rsid w:val="00056010"/>
    <w:rsid w:val="00063312"/>
    <w:rsid w:val="00063F1D"/>
    <w:rsid w:val="000647C6"/>
    <w:rsid w:val="0006500D"/>
    <w:rsid w:val="000655D3"/>
    <w:rsid w:val="000662D0"/>
    <w:rsid w:val="000675F0"/>
    <w:rsid w:val="00070037"/>
    <w:rsid w:val="000712C6"/>
    <w:rsid w:val="000713F5"/>
    <w:rsid w:val="00071C43"/>
    <w:rsid w:val="00073DC5"/>
    <w:rsid w:val="00076B0C"/>
    <w:rsid w:val="000773F8"/>
    <w:rsid w:val="000813CD"/>
    <w:rsid w:val="00081C76"/>
    <w:rsid w:val="000825DB"/>
    <w:rsid w:val="000863CA"/>
    <w:rsid w:val="000865D1"/>
    <w:rsid w:val="00087733"/>
    <w:rsid w:val="00090EE1"/>
    <w:rsid w:val="00090EFB"/>
    <w:rsid w:val="0009102F"/>
    <w:rsid w:val="0009108F"/>
    <w:rsid w:val="0009119C"/>
    <w:rsid w:val="00091426"/>
    <w:rsid w:val="00092D3F"/>
    <w:rsid w:val="00095571"/>
    <w:rsid w:val="00095B27"/>
    <w:rsid w:val="00095F5A"/>
    <w:rsid w:val="0009706A"/>
    <w:rsid w:val="00097D88"/>
    <w:rsid w:val="000A0CCA"/>
    <w:rsid w:val="000A171C"/>
    <w:rsid w:val="000A29E6"/>
    <w:rsid w:val="000A3BEE"/>
    <w:rsid w:val="000A3EA7"/>
    <w:rsid w:val="000A5C2A"/>
    <w:rsid w:val="000A6F66"/>
    <w:rsid w:val="000A7608"/>
    <w:rsid w:val="000B0A94"/>
    <w:rsid w:val="000B0C12"/>
    <w:rsid w:val="000B183E"/>
    <w:rsid w:val="000B192C"/>
    <w:rsid w:val="000B1A32"/>
    <w:rsid w:val="000B215D"/>
    <w:rsid w:val="000B3BA3"/>
    <w:rsid w:val="000B3F1E"/>
    <w:rsid w:val="000B474E"/>
    <w:rsid w:val="000B508B"/>
    <w:rsid w:val="000B50B8"/>
    <w:rsid w:val="000B5B32"/>
    <w:rsid w:val="000B5DE9"/>
    <w:rsid w:val="000B6973"/>
    <w:rsid w:val="000C03BE"/>
    <w:rsid w:val="000C0A9C"/>
    <w:rsid w:val="000C3223"/>
    <w:rsid w:val="000C5811"/>
    <w:rsid w:val="000C603C"/>
    <w:rsid w:val="000D09F2"/>
    <w:rsid w:val="000D0B35"/>
    <w:rsid w:val="000D1C47"/>
    <w:rsid w:val="000D2667"/>
    <w:rsid w:val="000D2696"/>
    <w:rsid w:val="000D30AA"/>
    <w:rsid w:val="000D33DD"/>
    <w:rsid w:val="000D3C63"/>
    <w:rsid w:val="000D4E39"/>
    <w:rsid w:val="000D4F00"/>
    <w:rsid w:val="000D5BA5"/>
    <w:rsid w:val="000D5C91"/>
    <w:rsid w:val="000D5CF6"/>
    <w:rsid w:val="000D772F"/>
    <w:rsid w:val="000D7995"/>
    <w:rsid w:val="000D7DFA"/>
    <w:rsid w:val="000E0F8C"/>
    <w:rsid w:val="000E18DA"/>
    <w:rsid w:val="000E2167"/>
    <w:rsid w:val="000E2543"/>
    <w:rsid w:val="000E415B"/>
    <w:rsid w:val="000E567E"/>
    <w:rsid w:val="000F0C1E"/>
    <w:rsid w:val="000F2190"/>
    <w:rsid w:val="000F243F"/>
    <w:rsid w:val="000F24FD"/>
    <w:rsid w:val="000F2B1F"/>
    <w:rsid w:val="000F3446"/>
    <w:rsid w:val="000F4827"/>
    <w:rsid w:val="000F60A5"/>
    <w:rsid w:val="000F68BD"/>
    <w:rsid w:val="000F6D08"/>
    <w:rsid w:val="001002BF"/>
    <w:rsid w:val="00100473"/>
    <w:rsid w:val="00101580"/>
    <w:rsid w:val="00101B87"/>
    <w:rsid w:val="00103B2F"/>
    <w:rsid w:val="00105169"/>
    <w:rsid w:val="001055CC"/>
    <w:rsid w:val="0010570D"/>
    <w:rsid w:val="00107891"/>
    <w:rsid w:val="0011205F"/>
    <w:rsid w:val="00113CE1"/>
    <w:rsid w:val="0011416B"/>
    <w:rsid w:val="0011490B"/>
    <w:rsid w:val="00114968"/>
    <w:rsid w:val="00114AC3"/>
    <w:rsid w:val="001154B7"/>
    <w:rsid w:val="0011621B"/>
    <w:rsid w:val="00117FE7"/>
    <w:rsid w:val="00120552"/>
    <w:rsid w:val="00122798"/>
    <w:rsid w:val="00122B55"/>
    <w:rsid w:val="001247EF"/>
    <w:rsid w:val="00126DCD"/>
    <w:rsid w:val="00127689"/>
    <w:rsid w:val="001278E8"/>
    <w:rsid w:val="00127FCA"/>
    <w:rsid w:val="00130256"/>
    <w:rsid w:val="00131F3A"/>
    <w:rsid w:val="0013305E"/>
    <w:rsid w:val="00134002"/>
    <w:rsid w:val="00134230"/>
    <w:rsid w:val="00135D37"/>
    <w:rsid w:val="00135D7F"/>
    <w:rsid w:val="001408C4"/>
    <w:rsid w:val="0014205C"/>
    <w:rsid w:val="0014284B"/>
    <w:rsid w:val="0014294A"/>
    <w:rsid w:val="00144417"/>
    <w:rsid w:val="00144937"/>
    <w:rsid w:val="00144B2D"/>
    <w:rsid w:val="001460F3"/>
    <w:rsid w:val="001469B2"/>
    <w:rsid w:val="00147D5C"/>
    <w:rsid w:val="00150BD5"/>
    <w:rsid w:val="00152165"/>
    <w:rsid w:val="001533C9"/>
    <w:rsid w:val="00153F15"/>
    <w:rsid w:val="00154257"/>
    <w:rsid w:val="00156130"/>
    <w:rsid w:val="00157053"/>
    <w:rsid w:val="00160122"/>
    <w:rsid w:val="001617BD"/>
    <w:rsid w:val="00164328"/>
    <w:rsid w:val="001643AF"/>
    <w:rsid w:val="00164984"/>
    <w:rsid w:val="0016554E"/>
    <w:rsid w:val="0016582E"/>
    <w:rsid w:val="00166C61"/>
    <w:rsid w:val="001679CB"/>
    <w:rsid w:val="00171226"/>
    <w:rsid w:val="0017231A"/>
    <w:rsid w:val="00173930"/>
    <w:rsid w:val="00175903"/>
    <w:rsid w:val="00176656"/>
    <w:rsid w:val="001767E7"/>
    <w:rsid w:val="0018069E"/>
    <w:rsid w:val="001807AB"/>
    <w:rsid w:val="0018164E"/>
    <w:rsid w:val="00182301"/>
    <w:rsid w:val="0018358D"/>
    <w:rsid w:val="00183A9C"/>
    <w:rsid w:val="0018423E"/>
    <w:rsid w:val="00184862"/>
    <w:rsid w:val="00184BF1"/>
    <w:rsid w:val="00187A28"/>
    <w:rsid w:val="001909CE"/>
    <w:rsid w:val="00191CE3"/>
    <w:rsid w:val="00192D89"/>
    <w:rsid w:val="00192FD8"/>
    <w:rsid w:val="00194E60"/>
    <w:rsid w:val="00195BFA"/>
    <w:rsid w:val="00195EF9"/>
    <w:rsid w:val="001A1009"/>
    <w:rsid w:val="001A3142"/>
    <w:rsid w:val="001A4188"/>
    <w:rsid w:val="001A68CC"/>
    <w:rsid w:val="001B0838"/>
    <w:rsid w:val="001B31C7"/>
    <w:rsid w:val="001B3F5F"/>
    <w:rsid w:val="001B48A9"/>
    <w:rsid w:val="001B573E"/>
    <w:rsid w:val="001B61C3"/>
    <w:rsid w:val="001B66A9"/>
    <w:rsid w:val="001C416C"/>
    <w:rsid w:val="001C516B"/>
    <w:rsid w:val="001C69C9"/>
    <w:rsid w:val="001C6E70"/>
    <w:rsid w:val="001D289F"/>
    <w:rsid w:val="001D35E9"/>
    <w:rsid w:val="001D43DE"/>
    <w:rsid w:val="001D6304"/>
    <w:rsid w:val="001D6E5A"/>
    <w:rsid w:val="001D70DF"/>
    <w:rsid w:val="001E1776"/>
    <w:rsid w:val="001E1ACE"/>
    <w:rsid w:val="001E317B"/>
    <w:rsid w:val="001E3879"/>
    <w:rsid w:val="001E5574"/>
    <w:rsid w:val="001E573D"/>
    <w:rsid w:val="001E6758"/>
    <w:rsid w:val="001E6BFE"/>
    <w:rsid w:val="001F1880"/>
    <w:rsid w:val="001F2005"/>
    <w:rsid w:val="001F23B2"/>
    <w:rsid w:val="001F6393"/>
    <w:rsid w:val="001F6BD8"/>
    <w:rsid w:val="001F7110"/>
    <w:rsid w:val="001F7CB3"/>
    <w:rsid w:val="0020130F"/>
    <w:rsid w:val="00203515"/>
    <w:rsid w:val="0020362F"/>
    <w:rsid w:val="002043CE"/>
    <w:rsid w:val="002062E6"/>
    <w:rsid w:val="002076DF"/>
    <w:rsid w:val="00207A04"/>
    <w:rsid w:val="00210303"/>
    <w:rsid w:val="00212A49"/>
    <w:rsid w:val="002135BD"/>
    <w:rsid w:val="00215E40"/>
    <w:rsid w:val="002165D6"/>
    <w:rsid w:val="00216CD7"/>
    <w:rsid w:val="002171E6"/>
    <w:rsid w:val="00217863"/>
    <w:rsid w:val="00220D5D"/>
    <w:rsid w:val="002212C9"/>
    <w:rsid w:val="0022202A"/>
    <w:rsid w:val="0022216B"/>
    <w:rsid w:val="00223BAA"/>
    <w:rsid w:val="002251BA"/>
    <w:rsid w:val="00225C09"/>
    <w:rsid w:val="00227437"/>
    <w:rsid w:val="002275FB"/>
    <w:rsid w:val="00227C71"/>
    <w:rsid w:val="0023035C"/>
    <w:rsid w:val="00231735"/>
    <w:rsid w:val="002318D9"/>
    <w:rsid w:val="00232A8A"/>
    <w:rsid w:val="00234A28"/>
    <w:rsid w:val="00234BAD"/>
    <w:rsid w:val="00234CBB"/>
    <w:rsid w:val="00234D19"/>
    <w:rsid w:val="002359D4"/>
    <w:rsid w:val="0023603B"/>
    <w:rsid w:val="00240483"/>
    <w:rsid w:val="00240D4F"/>
    <w:rsid w:val="00241DF4"/>
    <w:rsid w:val="00241F18"/>
    <w:rsid w:val="002425AE"/>
    <w:rsid w:val="00244046"/>
    <w:rsid w:val="002451D4"/>
    <w:rsid w:val="00245303"/>
    <w:rsid w:val="002453F3"/>
    <w:rsid w:val="00247080"/>
    <w:rsid w:val="00247FED"/>
    <w:rsid w:val="00256492"/>
    <w:rsid w:val="00256A40"/>
    <w:rsid w:val="0026038F"/>
    <w:rsid w:val="00260BA0"/>
    <w:rsid w:val="00261F1E"/>
    <w:rsid w:val="00262259"/>
    <w:rsid w:val="00262A2F"/>
    <w:rsid w:val="0026330F"/>
    <w:rsid w:val="00263CDF"/>
    <w:rsid w:val="00264477"/>
    <w:rsid w:val="00264D7D"/>
    <w:rsid w:val="002659CE"/>
    <w:rsid w:val="00266033"/>
    <w:rsid w:val="00266F0C"/>
    <w:rsid w:val="00267934"/>
    <w:rsid w:val="0027144E"/>
    <w:rsid w:val="00271DEC"/>
    <w:rsid w:val="00272358"/>
    <w:rsid w:val="00272E36"/>
    <w:rsid w:val="0027383C"/>
    <w:rsid w:val="00273ADB"/>
    <w:rsid w:val="00276797"/>
    <w:rsid w:val="00276E54"/>
    <w:rsid w:val="0028198E"/>
    <w:rsid w:val="00281C18"/>
    <w:rsid w:val="00281C4F"/>
    <w:rsid w:val="00281DD5"/>
    <w:rsid w:val="002850DD"/>
    <w:rsid w:val="00286811"/>
    <w:rsid w:val="002928DE"/>
    <w:rsid w:val="00292D79"/>
    <w:rsid w:val="00293808"/>
    <w:rsid w:val="002940F8"/>
    <w:rsid w:val="002944BA"/>
    <w:rsid w:val="002950DE"/>
    <w:rsid w:val="0029596E"/>
    <w:rsid w:val="002974D6"/>
    <w:rsid w:val="002A00E9"/>
    <w:rsid w:val="002A02F5"/>
    <w:rsid w:val="002A0FF9"/>
    <w:rsid w:val="002A1146"/>
    <w:rsid w:val="002A122B"/>
    <w:rsid w:val="002A2247"/>
    <w:rsid w:val="002A23A8"/>
    <w:rsid w:val="002A2574"/>
    <w:rsid w:val="002A3558"/>
    <w:rsid w:val="002A430E"/>
    <w:rsid w:val="002A4750"/>
    <w:rsid w:val="002A4C6C"/>
    <w:rsid w:val="002A5BE0"/>
    <w:rsid w:val="002A5C29"/>
    <w:rsid w:val="002A7320"/>
    <w:rsid w:val="002A736E"/>
    <w:rsid w:val="002A7756"/>
    <w:rsid w:val="002B0307"/>
    <w:rsid w:val="002B2AD2"/>
    <w:rsid w:val="002B467A"/>
    <w:rsid w:val="002B4CC8"/>
    <w:rsid w:val="002B5A2B"/>
    <w:rsid w:val="002B76B5"/>
    <w:rsid w:val="002B7B78"/>
    <w:rsid w:val="002B7CD5"/>
    <w:rsid w:val="002B7EF3"/>
    <w:rsid w:val="002C10BD"/>
    <w:rsid w:val="002C2BC6"/>
    <w:rsid w:val="002C31ED"/>
    <w:rsid w:val="002C3E15"/>
    <w:rsid w:val="002C4505"/>
    <w:rsid w:val="002C4D03"/>
    <w:rsid w:val="002C57F6"/>
    <w:rsid w:val="002C5BDE"/>
    <w:rsid w:val="002C62E8"/>
    <w:rsid w:val="002D0678"/>
    <w:rsid w:val="002D0ABB"/>
    <w:rsid w:val="002D24CD"/>
    <w:rsid w:val="002D2A7F"/>
    <w:rsid w:val="002D3092"/>
    <w:rsid w:val="002D46BA"/>
    <w:rsid w:val="002D6BE8"/>
    <w:rsid w:val="002D713C"/>
    <w:rsid w:val="002E00A1"/>
    <w:rsid w:val="002E0665"/>
    <w:rsid w:val="002E27EC"/>
    <w:rsid w:val="002E2CF5"/>
    <w:rsid w:val="002E305C"/>
    <w:rsid w:val="002E31C0"/>
    <w:rsid w:val="002E3FEF"/>
    <w:rsid w:val="002E44BB"/>
    <w:rsid w:val="002E601D"/>
    <w:rsid w:val="002E6845"/>
    <w:rsid w:val="002F02CC"/>
    <w:rsid w:val="002F1633"/>
    <w:rsid w:val="002F1EEA"/>
    <w:rsid w:val="002F2132"/>
    <w:rsid w:val="002F3B6B"/>
    <w:rsid w:val="002F42F4"/>
    <w:rsid w:val="002F5B2C"/>
    <w:rsid w:val="002F5D7C"/>
    <w:rsid w:val="002F69FB"/>
    <w:rsid w:val="002F6E11"/>
    <w:rsid w:val="002F7FF4"/>
    <w:rsid w:val="00301162"/>
    <w:rsid w:val="00302118"/>
    <w:rsid w:val="0030222F"/>
    <w:rsid w:val="00303D4F"/>
    <w:rsid w:val="00307EDE"/>
    <w:rsid w:val="0031037E"/>
    <w:rsid w:val="00311627"/>
    <w:rsid w:val="00311A37"/>
    <w:rsid w:val="00315B97"/>
    <w:rsid w:val="003161E8"/>
    <w:rsid w:val="00316489"/>
    <w:rsid w:val="003164AB"/>
    <w:rsid w:val="00316B2E"/>
    <w:rsid w:val="00316DC0"/>
    <w:rsid w:val="00317807"/>
    <w:rsid w:val="00317995"/>
    <w:rsid w:val="00320204"/>
    <w:rsid w:val="0032063F"/>
    <w:rsid w:val="00320662"/>
    <w:rsid w:val="00321C24"/>
    <w:rsid w:val="0032227D"/>
    <w:rsid w:val="0032247E"/>
    <w:rsid w:val="00330A76"/>
    <w:rsid w:val="00334718"/>
    <w:rsid w:val="00336649"/>
    <w:rsid w:val="0033762D"/>
    <w:rsid w:val="00343E2A"/>
    <w:rsid w:val="00343F35"/>
    <w:rsid w:val="0034458E"/>
    <w:rsid w:val="0034461B"/>
    <w:rsid w:val="00344E26"/>
    <w:rsid w:val="00345624"/>
    <w:rsid w:val="0034576C"/>
    <w:rsid w:val="0034630D"/>
    <w:rsid w:val="00346C04"/>
    <w:rsid w:val="0035012C"/>
    <w:rsid w:val="0035021F"/>
    <w:rsid w:val="003508B6"/>
    <w:rsid w:val="00353F49"/>
    <w:rsid w:val="00354085"/>
    <w:rsid w:val="00354860"/>
    <w:rsid w:val="00355695"/>
    <w:rsid w:val="00357DE3"/>
    <w:rsid w:val="003603A5"/>
    <w:rsid w:val="00360A7B"/>
    <w:rsid w:val="00360AC3"/>
    <w:rsid w:val="00362B8A"/>
    <w:rsid w:val="00363A8C"/>
    <w:rsid w:val="00363D80"/>
    <w:rsid w:val="00364BE9"/>
    <w:rsid w:val="003650D0"/>
    <w:rsid w:val="00365214"/>
    <w:rsid w:val="00365476"/>
    <w:rsid w:val="003659FB"/>
    <w:rsid w:val="00365A06"/>
    <w:rsid w:val="00366C73"/>
    <w:rsid w:val="00370C4A"/>
    <w:rsid w:val="00373820"/>
    <w:rsid w:val="00373839"/>
    <w:rsid w:val="003747A1"/>
    <w:rsid w:val="0037538C"/>
    <w:rsid w:val="00375C7C"/>
    <w:rsid w:val="0037710D"/>
    <w:rsid w:val="003778AE"/>
    <w:rsid w:val="00377BE5"/>
    <w:rsid w:val="00377EC4"/>
    <w:rsid w:val="00377FC9"/>
    <w:rsid w:val="00380B98"/>
    <w:rsid w:val="00382A37"/>
    <w:rsid w:val="00383F49"/>
    <w:rsid w:val="00384A7D"/>
    <w:rsid w:val="003852BF"/>
    <w:rsid w:val="00385D87"/>
    <w:rsid w:val="00386589"/>
    <w:rsid w:val="00386F6B"/>
    <w:rsid w:val="0039013A"/>
    <w:rsid w:val="00390458"/>
    <w:rsid w:val="00390CDA"/>
    <w:rsid w:val="00391FF3"/>
    <w:rsid w:val="00396AA9"/>
    <w:rsid w:val="003974A5"/>
    <w:rsid w:val="00397F41"/>
    <w:rsid w:val="003A0366"/>
    <w:rsid w:val="003A0B36"/>
    <w:rsid w:val="003A46BA"/>
    <w:rsid w:val="003B06CE"/>
    <w:rsid w:val="003B1C9D"/>
    <w:rsid w:val="003B342B"/>
    <w:rsid w:val="003B3D40"/>
    <w:rsid w:val="003B3EAD"/>
    <w:rsid w:val="003B535D"/>
    <w:rsid w:val="003B547D"/>
    <w:rsid w:val="003B633C"/>
    <w:rsid w:val="003C1EF0"/>
    <w:rsid w:val="003C203F"/>
    <w:rsid w:val="003C2950"/>
    <w:rsid w:val="003C2A0A"/>
    <w:rsid w:val="003C3526"/>
    <w:rsid w:val="003C3C21"/>
    <w:rsid w:val="003C3FDD"/>
    <w:rsid w:val="003C4283"/>
    <w:rsid w:val="003C4CA9"/>
    <w:rsid w:val="003C512F"/>
    <w:rsid w:val="003C5E1A"/>
    <w:rsid w:val="003C626C"/>
    <w:rsid w:val="003C6FE7"/>
    <w:rsid w:val="003C74D5"/>
    <w:rsid w:val="003D119F"/>
    <w:rsid w:val="003D2E9E"/>
    <w:rsid w:val="003D3611"/>
    <w:rsid w:val="003D42CC"/>
    <w:rsid w:val="003D68E3"/>
    <w:rsid w:val="003E1513"/>
    <w:rsid w:val="003E182A"/>
    <w:rsid w:val="003E1A60"/>
    <w:rsid w:val="003E376C"/>
    <w:rsid w:val="003E447E"/>
    <w:rsid w:val="003E458E"/>
    <w:rsid w:val="003E4771"/>
    <w:rsid w:val="003E5372"/>
    <w:rsid w:val="003E614D"/>
    <w:rsid w:val="003E71FD"/>
    <w:rsid w:val="003E7EA1"/>
    <w:rsid w:val="003F0491"/>
    <w:rsid w:val="003F0D1F"/>
    <w:rsid w:val="003F1328"/>
    <w:rsid w:val="003F3CCE"/>
    <w:rsid w:val="003F40D9"/>
    <w:rsid w:val="003F5B51"/>
    <w:rsid w:val="003F7C59"/>
    <w:rsid w:val="00401029"/>
    <w:rsid w:val="00401588"/>
    <w:rsid w:val="00401DD7"/>
    <w:rsid w:val="00401E15"/>
    <w:rsid w:val="00404024"/>
    <w:rsid w:val="004050C0"/>
    <w:rsid w:val="004067CA"/>
    <w:rsid w:val="004078B4"/>
    <w:rsid w:val="00411162"/>
    <w:rsid w:val="00411CED"/>
    <w:rsid w:val="00412329"/>
    <w:rsid w:val="00414606"/>
    <w:rsid w:val="00416B7D"/>
    <w:rsid w:val="00416D86"/>
    <w:rsid w:val="00417114"/>
    <w:rsid w:val="00420105"/>
    <w:rsid w:val="00420157"/>
    <w:rsid w:val="00420E6C"/>
    <w:rsid w:val="004214C1"/>
    <w:rsid w:val="00422CDE"/>
    <w:rsid w:val="00423FF9"/>
    <w:rsid w:val="00426AE7"/>
    <w:rsid w:val="00426BAE"/>
    <w:rsid w:val="00426BB7"/>
    <w:rsid w:val="0042721A"/>
    <w:rsid w:val="00427A7D"/>
    <w:rsid w:val="0043084D"/>
    <w:rsid w:val="004328F6"/>
    <w:rsid w:val="00432BE0"/>
    <w:rsid w:val="004337FD"/>
    <w:rsid w:val="00433A33"/>
    <w:rsid w:val="00434657"/>
    <w:rsid w:val="004366EA"/>
    <w:rsid w:val="00436F81"/>
    <w:rsid w:val="004423BB"/>
    <w:rsid w:val="004451C3"/>
    <w:rsid w:val="0044523E"/>
    <w:rsid w:val="00445EDD"/>
    <w:rsid w:val="004460A4"/>
    <w:rsid w:val="00446899"/>
    <w:rsid w:val="0044701D"/>
    <w:rsid w:val="00447590"/>
    <w:rsid w:val="00447DCF"/>
    <w:rsid w:val="00451ECA"/>
    <w:rsid w:val="00451F2B"/>
    <w:rsid w:val="00453C66"/>
    <w:rsid w:val="00453D4A"/>
    <w:rsid w:val="00454305"/>
    <w:rsid w:val="004554E5"/>
    <w:rsid w:val="004558A7"/>
    <w:rsid w:val="00456558"/>
    <w:rsid w:val="0046050D"/>
    <w:rsid w:val="004615C7"/>
    <w:rsid w:val="00461679"/>
    <w:rsid w:val="00461BC0"/>
    <w:rsid w:val="00461E28"/>
    <w:rsid w:val="004625B1"/>
    <w:rsid w:val="0046280D"/>
    <w:rsid w:val="00464A9F"/>
    <w:rsid w:val="00464BD7"/>
    <w:rsid w:val="004658CA"/>
    <w:rsid w:val="004662C5"/>
    <w:rsid w:val="00473E22"/>
    <w:rsid w:val="00475EDB"/>
    <w:rsid w:val="00476631"/>
    <w:rsid w:val="00476E96"/>
    <w:rsid w:val="00477C71"/>
    <w:rsid w:val="00480273"/>
    <w:rsid w:val="00480BA3"/>
    <w:rsid w:val="00481C0D"/>
    <w:rsid w:val="004825B3"/>
    <w:rsid w:val="00482BD4"/>
    <w:rsid w:val="00483A18"/>
    <w:rsid w:val="00483BF8"/>
    <w:rsid w:val="004846BB"/>
    <w:rsid w:val="00485044"/>
    <w:rsid w:val="004851D6"/>
    <w:rsid w:val="004852F2"/>
    <w:rsid w:val="004856D6"/>
    <w:rsid w:val="00485E37"/>
    <w:rsid w:val="004862D9"/>
    <w:rsid w:val="00486D2E"/>
    <w:rsid w:val="0048774C"/>
    <w:rsid w:val="00487898"/>
    <w:rsid w:val="004919C3"/>
    <w:rsid w:val="00491D5E"/>
    <w:rsid w:val="00492720"/>
    <w:rsid w:val="004931D9"/>
    <w:rsid w:val="004933B4"/>
    <w:rsid w:val="00493688"/>
    <w:rsid w:val="004955D3"/>
    <w:rsid w:val="00496E97"/>
    <w:rsid w:val="004A0393"/>
    <w:rsid w:val="004A1135"/>
    <w:rsid w:val="004A1756"/>
    <w:rsid w:val="004A17F0"/>
    <w:rsid w:val="004A3492"/>
    <w:rsid w:val="004A371A"/>
    <w:rsid w:val="004A3B91"/>
    <w:rsid w:val="004A3BFA"/>
    <w:rsid w:val="004A3F53"/>
    <w:rsid w:val="004A4281"/>
    <w:rsid w:val="004A56A8"/>
    <w:rsid w:val="004A7F2A"/>
    <w:rsid w:val="004B0A79"/>
    <w:rsid w:val="004B2EA6"/>
    <w:rsid w:val="004B6C49"/>
    <w:rsid w:val="004B7E44"/>
    <w:rsid w:val="004C06C3"/>
    <w:rsid w:val="004C0B12"/>
    <w:rsid w:val="004C1DF2"/>
    <w:rsid w:val="004C2A9C"/>
    <w:rsid w:val="004C389F"/>
    <w:rsid w:val="004C39BE"/>
    <w:rsid w:val="004C3FF9"/>
    <w:rsid w:val="004C6B26"/>
    <w:rsid w:val="004C7231"/>
    <w:rsid w:val="004D00FE"/>
    <w:rsid w:val="004D0EBA"/>
    <w:rsid w:val="004D1FD3"/>
    <w:rsid w:val="004D3891"/>
    <w:rsid w:val="004D404F"/>
    <w:rsid w:val="004D773F"/>
    <w:rsid w:val="004E00C4"/>
    <w:rsid w:val="004E309A"/>
    <w:rsid w:val="004E35E1"/>
    <w:rsid w:val="004E3816"/>
    <w:rsid w:val="004E4C55"/>
    <w:rsid w:val="004E4C89"/>
    <w:rsid w:val="004E4F1F"/>
    <w:rsid w:val="004E650A"/>
    <w:rsid w:val="004E7A32"/>
    <w:rsid w:val="004F2878"/>
    <w:rsid w:val="004F316D"/>
    <w:rsid w:val="004F55A7"/>
    <w:rsid w:val="005008AA"/>
    <w:rsid w:val="00503E5E"/>
    <w:rsid w:val="00505401"/>
    <w:rsid w:val="0050780C"/>
    <w:rsid w:val="00512A12"/>
    <w:rsid w:val="005138BA"/>
    <w:rsid w:val="00513BD7"/>
    <w:rsid w:val="005140D5"/>
    <w:rsid w:val="00514265"/>
    <w:rsid w:val="005142BF"/>
    <w:rsid w:val="005169FE"/>
    <w:rsid w:val="00516B35"/>
    <w:rsid w:val="00516C17"/>
    <w:rsid w:val="0051706F"/>
    <w:rsid w:val="00517A65"/>
    <w:rsid w:val="005202EA"/>
    <w:rsid w:val="00520318"/>
    <w:rsid w:val="00520923"/>
    <w:rsid w:val="00520A26"/>
    <w:rsid w:val="00520F2F"/>
    <w:rsid w:val="0052206C"/>
    <w:rsid w:val="00523296"/>
    <w:rsid w:val="0052342A"/>
    <w:rsid w:val="00524DA6"/>
    <w:rsid w:val="00524DE7"/>
    <w:rsid w:val="00527029"/>
    <w:rsid w:val="00527855"/>
    <w:rsid w:val="00531027"/>
    <w:rsid w:val="00531954"/>
    <w:rsid w:val="00531994"/>
    <w:rsid w:val="00534197"/>
    <w:rsid w:val="0053433D"/>
    <w:rsid w:val="00534B2F"/>
    <w:rsid w:val="005360EE"/>
    <w:rsid w:val="0053732B"/>
    <w:rsid w:val="00537750"/>
    <w:rsid w:val="005418CC"/>
    <w:rsid w:val="00541B7E"/>
    <w:rsid w:val="00541BC5"/>
    <w:rsid w:val="00544879"/>
    <w:rsid w:val="00546141"/>
    <w:rsid w:val="005463E4"/>
    <w:rsid w:val="0055056F"/>
    <w:rsid w:val="005507EC"/>
    <w:rsid w:val="00550BB4"/>
    <w:rsid w:val="00550C41"/>
    <w:rsid w:val="005513E9"/>
    <w:rsid w:val="005514EC"/>
    <w:rsid w:val="0055178A"/>
    <w:rsid w:val="00552536"/>
    <w:rsid w:val="00552AE1"/>
    <w:rsid w:val="005533B0"/>
    <w:rsid w:val="00554A07"/>
    <w:rsid w:val="00555558"/>
    <w:rsid w:val="005556FC"/>
    <w:rsid w:val="00555D96"/>
    <w:rsid w:val="005566A2"/>
    <w:rsid w:val="00557D27"/>
    <w:rsid w:val="00557D4C"/>
    <w:rsid w:val="00557F7D"/>
    <w:rsid w:val="0056081A"/>
    <w:rsid w:val="00561054"/>
    <w:rsid w:val="00561676"/>
    <w:rsid w:val="00561E6E"/>
    <w:rsid w:val="00562CC4"/>
    <w:rsid w:val="00563B5A"/>
    <w:rsid w:val="00563E5E"/>
    <w:rsid w:val="0056611C"/>
    <w:rsid w:val="00567164"/>
    <w:rsid w:val="0057118C"/>
    <w:rsid w:val="005716F1"/>
    <w:rsid w:val="0057223B"/>
    <w:rsid w:val="00572697"/>
    <w:rsid w:val="00572C70"/>
    <w:rsid w:val="00574E4C"/>
    <w:rsid w:val="00575666"/>
    <w:rsid w:val="00575B89"/>
    <w:rsid w:val="00576C1D"/>
    <w:rsid w:val="00580EF0"/>
    <w:rsid w:val="00581793"/>
    <w:rsid w:val="00581DE7"/>
    <w:rsid w:val="0058213B"/>
    <w:rsid w:val="00582457"/>
    <w:rsid w:val="00583B47"/>
    <w:rsid w:val="00583DD4"/>
    <w:rsid w:val="00584504"/>
    <w:rsid w:val="005848B3"/>
    <w:rsid w:val="00585506"/>
    <w:rsid w:val="0058687E"/>
    <w:rsid w:val="00586B22"/>
    <w:rsid w:val="005873B0"/>
    <w:rsid w:val="00587CBA"/>
    <w:rsid w:val="005903E0"/>
    <w:rsid w:val="005914AB"/>
    <w:rsid w:val="0059262E"/>
    <w:rsid w:val="00593DC3"/>
    <w:rsid w:val="005944C4"/>
    <w:rsid w:val="00594D6F"/>
    <w:rsid w:val="00596183"/>
    <w:rsid w:val="005A16AC"/>
    <w:rsid w:val="005A2631"/>
    <w:rsid w:val="005A3292"/>
    <w:rsid w:val="005A3CF7"/>
    <w:rsid w:val="005A4D85"/>
    <w:rsid w:val="005A4F5D"/>
    <w:rsid w:val="005A59D4"/>
    <w:rsid w:val="005A6CB7"/>
    <w:rsid w:val="005A78E6"/>
    <w:rsid w:val="005A7C2F"/>
    <w:rsid w:val="005B009C"/>
    <w:rsid w:val="005B0227"/>
    <w:rsid w:val="005B1040"/>
    <w:rsid w:val="005B10ED"/>
    <w:rsid w:val="005B16DA"/>
    <w:rsid w:val="005B1E17"/>
    <w:rsid w:val="005B293B"/>
    <w:rsid w:val="005B2CC9"/>
    <w:rsid w:val="005B2CCD"/>
    <w:rsid w:val="005B4BE4"/>
    <w:rsid w:val="005B6395"/>
    <w:rsid w:val="005C0934"/>
    <w:rsid w:val="005C0AEF"/>
    <w:rsid w:val="005C0E04"/>
    <w:rsid w:val="005C15BC"/>
    <w:rsid w:val="005C1F5F"/>
    <w:rsid w:val="005C4CE9"/>
    <w:rsid w:val="005C5ED1"/>
    <w:rsid w:val="005C726C"/>
    <w:rsid w:val="005C746D"/>
    <w:rsid w:val="005C7F3D"/>
    <w:rsid w:val="005D081A"/>
    <w:rsid w:val="005D0DB8"/>
    <w:rsid w:val="005D274D"/>
    <w:rsid w:val="005D311E"/>
    <w:rsid w:val="005D42F8"/>
    <w:rsid w:val="005D4B86"/>
    <w:rsid w:val="005D4DBF"/>
    <w:rsid w:val="005D6673"/>
    <w:rsid w:val="005D6877"/>
    <w:rsid w:val="005D7C0F"/>
    <w:rsid w:val="005E036C"/>
    <w:rsid w:val="005E04DC"/>
    <w:rsid w:val="005E40DB"/>
    <w:rsid w:val="005E45A8"/>
    <w:rsid w:val="005E52E3"/>
    <w:rsid w:val="005E686B"/>
    <w:rsid w:val="005E7385"/>
    <w:rsid w:val="005F0929"/>
    <w:rsid w:val="005F1835"/>
    <w:rsid w:val="005F1996"/>
    <w:rsid w:val="005F2AB1"/>
    <w:rsid w:val="005F2D59"/>
    <w:rsid w:val="005F30DD"/>
    <w:rsid w:val="005F32B4"/>
    <w:rsid w:val="005F3F59"/>
    <w:rsid w:val="005F6883"/>
    <w:rsid w:val="00600645"/>
    <w:rsid w:val="006016D7"/>
    <w:rsid w:val="006016EA"/>
    <w:rsid w:val="0060254C"/>
    <w:rsid w:val="006028A3"/>
    <w:rsid w:val="00603B6F"/>
    <w:rsid w:val="00604436"/>
    <w:rsid w:val="00606C02"/>
    <w:rsid w:val="00607D91"/>
    <w:rsid w:val="00611678"/>
    <w:rsid w:val="0061276B"/>
    <w:rsid w:val="00617C42"/>
    <w:rsid w:val="0062164A"/>
    <w:rsid w:val="00623538"/>
    <w:rsid w:val="006236B9"/>
    <w:rsid w:val="00623959"/>
    <w:rsid w:val="00624BFF"/>
    <w:rsid w:val="00625261"/>
    <w:rsid w:val="006259E0"/>
    <w:rsid w:val="00625D73"/>
    <w:rsid w:val="0062737B"/>
    <w:rsid w:val="00627712"/>
    <w:rsid w:val="00630043"/>
    <w:rsid w:val="00631282"/>
    <w:rsid w:val="00631CDC"/>
    <w:rsid w:val="00637A9D"/>
    <w:rsid w:val="00640620"/>
    <w:rsid w:val="00640E92"/>
    <w:rsid w:val="006416FC"/>
    <w:rsid w:val="00642FAC"/>
    <w:rsid w:val="00646C81"/>
    <w:rsid w:val="00647EEE"/>
    <w:rsid w:val="00651CC7"/>
    <w:rsid w:val="00652BA4"/>
    <w:rsid w:val="00654DF6"/>
    <w:rsid w:val="006555B5"/>
    <w:rsid w:val="00656D80"/>
    <w:rsid w:val="0066065E"/>
    <w:rsid w:val="00660EF8"/>
    <w:rsid w:val="00663531"/>
    <w:rsid w:val="00663AAC"/>
    <w:rsid w:val="00663F60"/>
    <w:rsid w:val="00663F71"/>
    <w:rsid w:val="00664ABE"/>
    <w:rsid w:val="0066517A"/>
    <w:rsid w:val="00665DDC"/>
    <w:rsid w:val="006701BF"/>
    <w:rsid w:val="006702B3"/>
    <w:rsid w:val="00670A3E"/>
    <w:rsid w:val="00670BF7"/>
    <w:rsid w:val="006720B9"/>
    <w:rsid w:val="006725C2"/>
    <w:rsid w:val="00672E74"/>
    <w:rsid w:val="0067302A"/>
    <w:rsid w:val="006737B5"/>
    <w:rsid w:val="00674AB7"/>
    <w:rsid w:val="0067650C"/>
    <w:rsid w:val="00676D58"/>
    <w:rsid w:val="00677C96"/>
    <w:rsid w:val="00680392"/>
    <w:rsid w:val="00682A2B"/>
    <w:rsid w:val="00683118"/>
    <w:rsid w:val="00683251"/>
    <w:rsid w:val="006840CA"/>
    <w:rsid w:val="00684333"/>
    <w:rsid w:val="0068444E"/>
    <w:rsid w:val="00685AD1"/>
    <w:rsid w:val="00692DA1"/>
    <w:rsid w:val="00694C36"/>
    <w:rsid w:val="00695171"/>
    <w:rsid w:val="006A124B"/>
    <w:rsid w:val="006A21F7"/>
    <w:rsid w:val="006A2411"/>
    <w:rsid w:val="006A264E"/>
    <w:rsid w:val="006A2C52"/>
    <w:rsid w:val="006A437D"/>
    <w:rsid w:val="006A4A19"/>
    <w:rsid w:val="006A58D1"/>
    <w:rsid w:val="006A7BF5"/>
    <w:rsid w:val="006B0483"/>
    <w:rsid w:val="006B1098"/>
    <w:rsid w:val="006B1815"/>
    <w:rsid w:val="006B19EC"/>
    <w:rsid w:val="006B2C63"/>
    <w:rsid w:val="006B30CA"/>
    <w:rsid w:val="006B317B"/>
    <w:rsid w:val="006B40BC"/>
    <w:rsid w:val="006B480B"/>
    <w:rsid w:val="006B67E8"/>
    <w:rsid w:val="006B67FB"/>
    <w:rsid w:val="006B6DE7"/>
    <w:rsid w:val="006C1155"/>
    <w:rsid w:val="006C1C1C"/>
    <w:rsid w:val="006C2AAE"/>
    <w:rsid w:val="006C4905"/>
    <w:rsid w:val="006C74C9"/>
    <w:rsid w:val="006D2928"/>
    <w:rsid w:val="006D45DB"/>
    <w:rsid w:val="006D468B"/>
    <w:rsid w:val="006D4B8A"/>
    <w:rsid w:val="006D4C1F"/>
    <w:rsid w:val="006D61C0"/>
    <w:rsid w:val="006D621F"/>
    <w:rsid w:val="006D6542"/>
    <w:rsid w:val="006E1089"/>
    <w:rsid w:val="006E22DB"/>
    <w:rsid w:val="006E2BAC"/>
    <w:rsid w:val="006E300C"/>
    <w:rsid w:val="006E3109"/>
    <w:rsid w:val="006E40B6"/>
    <w:rsid w:val="006E4AAB"/>
    <w:rsid w:val="006E539A"/>
    <w:rsid w:val="006E5508"/>
    <w:rsid w:val="006E5949"/>
    <w:rsid w:val="006E5FAF"/>
    <w:rsid w:val="006E6103"/>
    <w:rsid w:val="006E6326"/>
    <w:rsid w:val="006E68D8"/>
    <w:rsid w:val="006E6911"/>
    <w:rsid w:val="006E6D39"/>
    <w:rsid w:val="006E702A"/>
    <w:rsid w:val="006E78E5"/>
    <w:rsid w:val="006F01F6"/>
    <w:rsid w:val="006F077F"/>
    <w:rsid w:val="006F0E41"/>
    <w:rsid w:val="006F1688"/>
    <w:rsid w:val="006F18AC"/>
    <w:rsid w:val="006F1FFA"/>
    <w:rsid w:val="006F2915"/>
    <w:rsid w:val="006F52FB"/>
    <w:rsid w:val="006F66E1"/>
    <w:rsid w:val="006F6856"/>
    <w:rsid w:val="006F6A31"/>
    <w:rsid w:val="007013B6"/>
    <w:rsid w:val="0070261D"/>
    <w:rsid w:val="007029D7"/>
    <w:rsid w:val="00702D0F"/>
    <w:rsid w:val="00702FDE"/>
    <w:rsid w:val="00705DB3"/>
    <w:rsid w:val="00707512"/>
    <w:rsid w:val="00710240"/>
    <w:rsid w:val="00711BC0"/>
    <w:rsid w:val="007126BF"/>
    <w:rsid w:val="00712B4A"/>
    <w:rsid w:val="0071399F"/>
    <w:rsid w:val="00715F13"/>
    <w:rsid w:val="007167AC"/>
    <w:rsid w:val="00720456"/>
    <w:rsid w:val="00722A23"/>
    <w:rsid w:val="00722EAE"/>
    <w:rsid w:val="007242F9"/>
    <w:rsid w:val="00724FA0"/>
    <w:rsid w:val="0072533B"/>
    <w:rsid w:val="007265E9"/>
    <w:rsid w:val="00727541"/>
    <w:rsid w:val="00727999"/>
    <w:rsid w:val="00727CF7"/>
    <w:rsid w:val="00730544"/>
    <w:rsid w:val="007306BB"/>
    <w:rsid w:val="0073400A"/>
    <w:rsid w:val="00735635"/>
    <w:rsid w:val="00735826"/>
    <w:rsid w:val="0073744C"/>
    <w:rsid w:val="00741AEF"/>
    <w:rsid w:val="00742726"/>
    <w:rsid w:val="00743A6F"/>
    <w:rsid w:val="00743E42"/>
    <w:rsid w:val="00746F4D"/>
    <w:rsid w:val="00746F59"/>
    <w:rsid w:val="007476EF"/>
    <w:rsid w:val="00747C7F"/>
    <w:rsid w:val="00750492"/>
    <w:rsid w:val="007504A4"/>
    <w:rsid w:val="0075062C"/>
    <w:rsid w:val="00751E26"/>
    <w:rsid w:val="00752492"/>
    <w:rsid w:val="00756083"/>
    <w:rsid w:val="00760174"/>
    <w:rsid w:val="00760D27"/>
    <w:rsid w:val="007635BA"/>
    <w:rsid w:val="00763A22"/>
    <w:rsid w:val="0076503C"/>
    <w:rsid w:val="00765AC6"/>
    <w:rsid w:val="00765CE2"/>
    <w:rsid w:val="0076752E"/>
    <w:rsid w:val="00771910"/>
    <w:rsid w:val="007719EA"/>
    <w:rsid w:val="00772439"/>
    <w:rsid w:val="007742BE"/>
    <w:rsid w:val="00774A89"/>
    <w:rsid w:val="007750A6"/>
    <w:rsid w:val="0077641C"/>
    <w:rsid w:val="00776BEA"/>
    <w:rsid w:val="00777E6B"/>
    <w:rsid w:val="00780687"/>
    <w:rsid w:val="007815B9"/>
    <w:rsid w:val="0078207D"/>
    <w:rsid w:val="0078548E"/>
    <w:rsid w:val="007854B6"/>
    <w:rsid w:val="00786534"/>
    <w:rsid w:val="007873D0"/>
    <w:rsid w:val="00790504"/>
    <w:rsid w:val="007923E7"/>
    <w:rsid w:val="00793059"/>
    <w:rsid w:val="00793ABE"/>
    <w:rsid w:val="007940AA"/>
    <w:rsid w:val="00794516"/>
    <w:rsid w:val="007949FB"/>
    <w:rsid w:val="0079597F"/>
    <w:rsid w:val="00795DAC"/>
    <w:rsid w:val="007968B6"/>
    <w:rsid w:val="0079734D"/>
    <w:rsid w:val="007A0E35"/>
    <w:rsid w:val="007A33ED"/>
    <w:rsid w:val="007A3EEB"/>
    <w:rsid w:val="007A49F7"/>
    <w:rsid w:val="007A4EA1"/>
    <w:rsid w:val="007A5F30"/>
    <w:rsid w:val="007A633F"/>
    <w:rsid w:val="007A67C0"/>
    <w:rsid w:val="007A7061"/>
    <w:rsid w:val="007A7863"/>
    <w:rsid w:val="007B0E2D"/>
    <w:rsid w:val="007B1F0B"/>
    <w:rsid w:val="007B3F75"/>
    <w:rsid w:val="007B5938"/>
    <w:rsid w:val="007B5D64"/>
    <w:rsid w:val="007B608F"/>
    <w:rsid w:val="007B6F35"/>
    <w:rsid w:val="007B7A52"/>
    <w:rsid w:val="007B7BD5"/>
    <w:rsid w:val="007C0269"/>
    <w:rsid w:val="007C2E16"/>
    <w:rsid w:val="007C319A"/>
    <w:rsid w:val="007C3BA5"/>
    <w:rsid w:val="007C4693"/>
    <w:rsid w:val="007C59F5"/>
    <w:rsid w:val="007C612D"/>
    <w:rsid w:val="007C70F9"/>
    <w:rsid w:val="007C737B"/>
    <w:rsid w:val="007D2C65"/>
    <w:rsid w:val="007D3351"/>
    <w:rsid w:val="007D3A14"/>
    <w:rsid w:val="007D4342"/>
    <w:rsid w:val="007D5201"/>
    <w:rsid w:val="007D54E2"/>
    <w:rsid w:val="007D6B70"/>
    <w:rsid w:val="007D7ABD"/>
    <w:rsid w:val="007E0A2B"/>
    <w:rsid w:val="007E1090"/>
    <w:rsid w:val="007E344C"/>
    <w:rsid w:val="007E3A8E"/>
    <w:rsid w:val="007E5037"/>
    <w:rsid w:val="007E5572"/>
    <w:rsid w:val="007E5C83"/>
    <w:rsid w:val="007E62CE"/>
    <w:rsid w:val="007E6C4B"/>
    <w:rsid w:val="007F0E7D"/>
    <w:rsid w:val="007F19FC"/>
    <w:rsid w:val="007F1E32"/>
    <w:rsid w:val="007F3705"/>
    <w:rsid w:val="007F3F24"/>
    <w:rsid w:val="007F4CF2"/>
    <w:rsid w:val="007F5CF5"/>
    <w:rsid w:val="007F60C5"/>
    <w:rsid w:val="007F732C"/>
    <w:rsid w:val="00800739"/>
    <w:rsid w:val="00800FBC"/>
    <w:rsid w:val="00801165"/>
    <w:rsid w:val="008023C2"/>
    <w:rsid w:val="00805EFB"/>
    <w:rsid w:val="008060AF"/>
    <w:rsid w:val="008066C5"/>
    <w:rsid w:val="00806F98"/>
    <w:rsid w:val="0081007D"/>
    <w:rsid w:val="00812DB6"/>
    <w:rsid w:val="00812F3D"/>
    <w:rsid w:val="008133BD"/>
    <w:rsid w:val="00813E44"/>
    <w:rsid w:val="00815613"/>
    <w:rsid w:val="00815631"/>
    <w:rsid w:val="00815B4C"/>
    <w:rsid w:val="00823653"/>
    <w:rsid w:val="00823791"/>
    <w:rsid w:val="008241C9"/>
    <w:rsid w:val="0082453E"/>
    <w:rsid w:val="00824981"/>
    <w:rsid w:val="00831A08"/>
    <w:rsid w:val="00831E46"/>
    <w:rsid w:val="00832267"/>
    <w:rsid w:val="008326C5"/>
    <w:rsid w:val="00832AAB"/>
    <w:rsid w:val="00832CCF"/>
    <w:rsid w:val="008330DB"/>
    <w:rsid w:val="008332C2"/>
    <w:rsid w:val="00834206"/>
    <w:rsid w:val="00834742"/>
    <w:rsid w:val="00834DBF"/>
    <w:rsid w:val="008374B5"/>
    <w:rsid w:val="00837964"/>
    <w:rsid w:val="00837AA0"/>
    <w:rsid w:val="00840C5C"/>
    <w:rsid w:val="00840DC6"/>
    <w:rsid w:val="00842DBF"/>
    <w:rsid w:val="0084396A"/>
    <w:rsid w:val="00843B28"/>
    <w:rsid w:val="00845646"/>
    <w:rsid w:val="00845B65"/>
    <w:rsid w:val="00845B7B"/>
    <w:rsid w:val="00847364"/>
    <w:rsid w:val="00851653"/>
    <w:rsid w:val="00851BF6"/>
    <w:rsid w:val="00854417"/>
    <w:rsid w:val="008562CD"/>
    <w:rsid w:val="00856468"/>
    <w:rsid w:val="0085650F"/>
    <w:rsid w:val="00856F0D"/>
    <w:rsid w:val="0085739D"/>
    <w:rsid w:val="0086033C"/>
    <w:rsid w:val="00860781"/>
    <w:rsid w:val="00860B55"/>
    <w:rsid w:val="00862C1E"/>
    <w:rsid w:val="00864522"/>
    <w:rsid w:val="0086518C"/>
    <w:rsid w:val="00866A7E"/>
    <w:rsid w:val="00866BDF"/>
    <w:rsid w:val="00867001"/>
    <w:rsid w:val="008676E5"/>
    <w:rsid w:val="008700C1"/>
    <w:rsid w:val="0087127C"/>
    <w:rsid w:val="0087178A"/>
    <w:rsid w:val="00872D13"/>
    <w:rsid w:val="00874B18"/>
    <w:rsid w:val="008756F9"/>
    <w:rsid w:val="00875976"/>
    <w:rsid w:val="00875E3C"/>
    <w:rsid w:val="008775ED"/>
    <w:rsid w:val="008823C1"/>
    <w:rsid w:val="008826E3"/>
    <w:rsid w:val="00883811"/>
    <w:rsid w:val="00883BEC"/>
    <w:rsid w:val="00883FC4"/>
    <w:rsid w:val="008855AA"/>
    <w:rsid w:val="008855C5"/>
    <w:rsid w:val="00885F87"/>
    <w:rsid w:val="00886344"/>
    <w:rsid w:val="0088695E"/>
    <w:rsid w:val="00887A0D"/>
    <w:rsid w:val="00887D06"/>
    <w:rsid w:val="00887F70"/>
    <w:rsid w:val="008908D2"/>
    <w:rsid w:val="00890937"/>
    <w:rsid w:val="00891C8C"/>
    <w:rsid w:val="00893CB4"/>
    <w:rsid w:val="00894F5C"/>
    <w:rsid w:val="008A08A0"/>
    <w:rsid w:val="008A09C1"/>
    <w:rsid w:val="008A4435"/>
    <w:rsid w:val="008A7A92"/>
    <w:rsid w:val="008A7B2A"/>
    <w:rsid w:val="008A7F50"/>
    <w:rsid w:val="008A7FFB"/>
    <w:rsid w:val="008B2FAE"/>
    <w:rsid w:val="008B3064"/>
    <w:rsid w:val="008B4E3F"/>
    <w:rsid w:val="008B622B"/>
    <w:rsid w:val="008C1C14"/>
    <w:rsid w:val="008C2226"/>
    <w:rsid w:val="008C32AE"/>
    <w:rsid w:val="008C3A1C"/>
    <w:rsid w:val="008C4466"/>
    <w:rsid w:val="008C447B"/>
    <w:rsid w:val="008C4812"/>
    <w:rsid w:val="008C49A4"/>
    <w:rsid w:val="008C4CCC"/>
    <w:rsid w:val="008C4FDA"/>
    <w:rsid w:val="008C6A03"/>
    <w:rsid w:val="008C6C4B"/>
    <w:rsid w:val="008C7321"/>
    <w:rsid w:val="008C75BE"/>
    <w:rsid w:val="008D0198"/>
    <w:rsid w:val="008D03F7"/>
    <w:rsid w:val="008D0CA6"/>
    <w:rsid w:val="008D1093"/>
    <w:rsid w:val="008D1C90"/>
    <w:rsid w:val="008D36F3"/>
    <w:rsid w:val="008D3B20"/>
    <w:rsid w:val="008D413B"/>
    <w:rsid w:val="008D4842"/>
    <w:rsid w:val="008D510C"/>
    <w:rsid w:val="008D52F9"/>
    <w:rsid w:val="008D5541"/>
    <w:rsid w:val="008D5C88"/>
    <w:rsid w:val="008E01F4"/>
    <w:rsid w:val="008E1823"/>
    <w:rsid w:val="008E2C94"/>
    <w:rsid w:val="008E38AA"/>
    <w:rsid w:val="008E7D83"/>
    <w:rsid w:val="008F02E5"/>
    <w:rsid w:val="008F0D38"/>
    <w:rsid w:val="008F287E"/>
    <w:rsid w:val="008F4BC5"/>
    <w:rsid w:val="008F5496"/>
    <w:rsid w:val="008F71DA"/>
    <w:rsid w:val="008F7DFA"/>
    <w:rsid w:val="009006B2"/>
    <w:rsid w:val="00900F1F"/>
    <w:rsid w:val="00901F04"/>
    <w:rsid w:val="009027D3"/>
    <w:rsid w:val="009036AF"/>
    <w:rsid w:val="00903BF8"/>
    <w:rsid w:val="00904470"/>
    <w:rsid w:val="009048C6"/>
    <w:rsid w:val="0090532B"/>
    <w:rsid w:val="0091137A"/>
    <w:rsid w:val="00911E69"/>
    <w:rsid w:val="009120D7"/>
    <w:rsid w:val="00912D22"/>
    <w:rsid w:val="00913448"/>
    <w:rsid w:val="009135F3"/>
    <w:rsid w:val="00913617"/>
    <w:rsid w:val="00914C2E"/>
    <w:rsid w:val="00915407"/>
    <w:rsid w:val="0091761B"/>
    <w:rsid w:val="00920F2B"/>
    <w:rsid w:val="00921005"/>
    <w:rsid w:val="0092168E"/>
    <w:rsid w:val="00924117"/>
    <w:rsid w:val="00924B90"/>
    <w:rsid w:val="00925E5B"/>
    <w:rsid w:val="0092669C"/>
    <w:rsid w:val="00931853"/>
    <w:rsid w:val="009334F1"/>
    <w:rsid w:val="0093418B"/>
    <w:rsid w:val="00934CBE"/>
    <w:rsid w:val="00934E22"/>
    <w:rsid w:val="009351BC"/>
    <w:rsid w:val="0093566F"/>
    <w:rsid w:val="00935982"/>
    <w:rsid w:val="00936FF2"/>
    <w:rsid w:val="009404AF"/>
    <w:rsid w:val="0094130B"/>
    <w:rsid w:val="00941B23"/>
    <w:rsid w:val="00941FA8"/>
    <w:rsid w:val="0094315D"/>
    <w:rsid w:val="00945E30"/>
    <w:rsid w:val="00946362"/>
    <w:rsid w:val="00947064"/>
    <w:rsid w:val="0095093B"/>
    <w:rsid w:val="00951335"/>
    <w:rsid w:val="00952CC6"/>
    <w:rsid w:val="00955116"/>
    <w:rsid w:val="009558B2"/>
    <w:rsid w:val="009564E6"/>
    <w:rsid w:val="00960B3C"/>
    <w:rsid w:val="00960C81"/>
    <w:rsid w:val="00962C43"/>
    <w:rsid w:val="00964A62"/>
    <w:rsid w:val="00964CA5"/>
    <w:rsid w:val="00964E66"/>
    <w:rsid w:val="00965311"/>
    <w:rsid w:val="00965D38"/>
    <w:rsid w:val="00966C02"/>
    <w:rsid w:val="00970BD4"/>
    <w:rsid w:val="00972D83"/>
    <w:rsid w:val="00973582"/>
    <w:rsid w:val="00976220"/>
    <w:rsid w:val="00976779"/>
    <w:rsid w:val="00977C18"/>
    <w:rsid w:val="00981E45"/>
    <w:rsid w:val="009822A6"/>
    <w:rsid w:val="009823C8"/>
    <w:rsid w:val="00985C11"/>
    <w:rsid w:val="00985CFF"/>
    <w:rsid w:val="00985DB4"/>
    <w:rsid w:val="0098655F"/>
    <w:rsid w:val="00987025"/>
    <w:rsid w:val="00987157"/>
    <w:rsid w:val="00987EA5"/>
    <w:rsid w:val="009906AF"/>
    <w:rsid w:val="0099127A"/>
    <w:rsid w:val="00991291"/>
    <w:rsid w:val="00991876"/>
    <w:rsid w:val="00991DE1"/>
    <w:rsid w:val="00992AE0"/>
    <w:rsid w:val="00992AEC"/>
    <w:rsid w:val="00994C55"/>
    <w:rsid w:val="00995F75"/>
    <w:rsid w:val="00997CC9"/>
    <w:rsid w:val="009A1371"/>
    <w:rsid w:val="009A1F21"/>
    <w:rsid w:val="009A2083"/>
    <w:rsid w:val="009A2B1B"/>
    <w:rsid w:val="009A3191"/>
    <w:rsid w:val="009A35CD"/>
    <w:rsid w:val="009A3920"/>
    <w:rsid w:val="009A4690"/>
    <w:rsid w:val="009A59A3"/>
    <w:rsid w:val="009A635B"/>
    <w:rsid w:val="009A794F"/>
    <w:rsid w:val="009B1239"/>
    <w:rsid w:val="009B350C"/>
    <w:rsid w:val="009B3EE4"/>
    <w:rsid w:val="009B436A"/>
    <w:rsid w:val="009B5CC2"/>
    <w:rsid w:val="009B6832"/>
    <w:rsid w:val="009C34BB"/>
    <w:rsid w:val="009C3A2D"/>
    <w:rsid w:val="009C3A3E"/>
    <w:rsid w:val="009C4AAF"/>
    <w:rsid w:val="009C5457"/>
    <w:rsid w:val="009C61CC"/>
    <w:rsid w:val="009C6BCB"/>
    <w:rsid w:val="009D0653"/>
    <w:rsid w:val="009D0C7F"/>
    <w:rsid w:val="009D3440"/>
    <w:rsid w:val="009D364A"/>
    <w:rsid w:val="009D3B80"/>
    <w:rsid w:val="009D4EA0"/>
    <w:rsid w:val="009D5A25"/>
    <w:rsid w:val="009D715D"/>
    <w:rsid w:val="009D77E9"/>
    <w:rsid w:val="009D7811"/>
    <w:rsid w:val="009E0EE2"/>
    <w:rsid w:val="009E1741"/>
    <w:rsid w:val="009E2948"/>
    <w:rsid w:val="009E3C8E"/>
    <w:rsid w:val="009E3E67"/>
    <w:rsid w:val="009E4EEA"/>
    <w:rsid w:val="009E77AC"/>
    <w:rsid w:val="009F016F"/>
    <w:rsid w:val="009F170D"/>
    <w:rsid w:val="009F17CE"/>
    <w:rsid w:val="009F1C4A"/>
    <w:rsid w:val="009F5210"/>
    <w:rsid w:val="009F5FD2"/>
    <w:rsid w:val="009F6AD9"/>
    <w:rsid w:val="009F7B8F"/>
    <w:rsid w:val="009F7FA6"/>
    <w:rsid w:val="00A005B4"/>
    <w:rsid w:val="00A01334"/>
    <w:rsid w:val="00A0173D"/>
    <w:rsid w:val="00A02687"/>
    <w:rsid w:val="00A031FD"/>
    <w:rsid w:val="00A034B0"/>
    <w:rsid w:val="00A04526"/>
    <w:rsid w:val="00A06DA9"/>
    <w:rsid w:val="00A06FF2"/>
    <w:rsid w:val="00A07448"/>
    <w:rsid w:val="00A12029"/>
    <w:rsid w:val="00A1225E"/>
    <w:rsid w:val="00A12554"/>
    <w:rsid w:val="00A12615"/>
    <w:rsid w:val="00A13C52"/>
    <w:rsid w:val="00A15110"/>
    <w:rsid w:val="00A1527F"/>
    <w:rsid w:val="00A17948"/>
    <w:rsid w:val="00A20009"/>
    <w:rsid w:val="00A212A9"/>
    <w:rsid w:val="00A23FAB"/>
    <w:rsid w:val="00A25515"/>
    <w:rsid w:val="00A2772D"/>
    <w:rsid w:val="00A3030F"/>
    <w:rsid w:val="00A320BC"/>
    <w:rsid w:val="00A323AE"/>
    <w:rsid w:val="00A33BF4"/>
    <w:rsid w:val="00A340C5"/>
    <w:rsid w:val="00A3484D"/>
    <w:rsid w:val="00A35148"/>
    <w:rsid w:val="00A357FA"/>
    <w:rsid w:val="00A35FA0"/>
    <w:rsid w:val="00A36998"/>
    <w:rsid w:val="00A40590"/>
    <w:rsid w:val="00A40747"/>
    <w:rsid w:val="00A40B1F"/>
    <w:rsid w:val="00A41A82"/>
    <w:rsid w:val="00A41AEF"/>
    <w:rsid w:val="00A42B58"/>
    <w:rsid w:val="00A43762"/>
    <w:rsid w:val="00A44278"/>
    <w:rsid w:val="00A44641"/>
    <w:rsid w:val="00A44987"/>
    <w:rsid w:val="00A459D8"/>
    <w:rsid w:val="00A45FA4"/>
    <w:rsid w:val="00A47B10"/>
    <w:rsid w:val="00A50A88"/>
    <w:rsid w:val="00A50D4B"/>
    <w:rsid w:val="00A51134"/>
    <w:rsid w:val="00A53D55"/>
    <w:rsid w:val="00A54017"/>
    <w:rsid w:val="00A540BB"/>
    <w:rsid w:val="00A54957"/>
    <w:rsid w:val="00A54EBC"/>
    <w:rsid w:val="00A55A27"/>
    <w:rsid w:val="00A607D1"/>
    <w:rsid w:val="00A60801"/>
    <w:rsid w:val="00A6158B"/>
    <w:rsid w:val="00A63918"/>
    <w:rsid w:val="00A64A20"/>
    <w:rsid w:val="00A66C81"/>
    <w:rsid w:val="00A67358"/>
    <w:rsid w:val="00A67578"/>
    <w:rsid w:val="00A67D22"/>
    <w:rsid w:val="00A70F11"/>
    <w:rsid w:val="00A734DA"/>
    <w:rsid w:val="00A73C61"/>
    <w:rsid w:val="00A75A14"/>
    <w:rsid w:val="00A76415"/>
    <w:rsid w:val="00A814F6"/>
    <w:rsid w:val="00A81EBB"/>
    <w:rsid w:val="00A84522"/>
    <w:rsid w:val="00A8454A"/>
    <w:rsid w:val="00A878D0"/>
    <w:rsid w:val="00A87A3D"/>
    <w:rsid w:val="00A904A1"/>
    <w:rsid w:val="00A90652"/>
    <w:rsid w:val="00A9072A"/>
    <w:rsid w:val="00A91480"/>
    <w:rsid w:val="00A91BEC"/>
    <w:rsid w:val="00A92AC6"/>
    <w:rsid w:val="00A93707"/>
    <w:rsid w:val="00A95577"/>
    <w:rsid w:val="00A95B5D"/>
    <w:rsid w:val="00A95F69"/>
    <w:rsid w:val="00A96104"/>
    <w:rsid w:val="00A970A0"/>
    <w:rsid w:val="00A970D2"/>
    <w:rsid w:val="00AA1DCA"/>
    <w:rsid w:val="00AA20CB"/>
    <w:rsid w:val="00AA3159"/>
    <w:rsid w:val="00AA3791"/>
    <w:rsid w:val="00AA3DE9"/>
    <w:rsid w:val="00AA43C0"/>
    <w:rsid w:val="00AA4503"/>
    <w:rsid w:val="00AA57BB"/>
    <w:rsid w:val="00AA5DBE"/>
    <w:rsid w:val="00AA609A"/>
    <w:rsid w:val="00AB0708"/>
    <w:rsid w:val="00AB1936"/>
    <w:rsid w:val="00AB270A"/>
    <w:rsid w:val="00AB27B6"/>
    <w:rsid w:val="00AB4C21"/>
    <w:rsid w:val="00AB714E"/>
    <w:rsid w:val="00AC07AC"/>
    <w:rsid w:val="00AC127B"/>
    <w:rsid w:val="00AC16A9"/>
    <w:rsid w:val="00AC1E12"/>
    <w:rsid w:val="00AC20C4"/>
    <w:rsid w:val="00AC2B73"/>
    <w:rsid w:val="00AC3511"/>
    <w:rsid w:val="00AC3545"/>
    <w:rsid w:val="00AC3D8E"/>
    <w:rsid w:val="00AC444F"/>
    <w:rsid w:val="00AC5E62"/>
    <w:rsid w:val="00AC7520"/>
    <w:rsid w:val="00AC7CA3"/>
    <w:rsid w:val="00AD0B01"/>
    <w:rsid w:val="00AD12E8"/>
    <w:rsid w:val="00AD3631"/>
    <w:rsid w:val="00AD3988"/>
    <w:rsid w:val="00AD3B94"/>
    <w:rsid w:val="00AD443C"/>
    <w:rsid w:val="00AD534D"/>
    <w:rsid w:val="00AD6369"/>
    <w:rsid w:val="00AD6E2C"/>
    <w:rsid w:val="00AD7664"/>
    <w:rsid w:val="00AD79AB"/>
    <w:rsid w:val="00AD7FE4"/>
    <w:rsid w:val="00AE0614"/>
    <w:rsid w:val="00AE0824"/>
    <w:rsid w:val="00AE1B44"/>
    <w:rsid w:val="00AE5638"/>
    <w:rsid w:val="00AE7532"/>
    <w:rsid w:val="00AF1C46"/>
    <w:rsid w:val="00AF33F7"/>
    <w:rsid w:val="00AF5FBB"/>
    <w:rsid w:val="00AF6E57"/>
    <w:rsid w:val="00AF72AD"/>
    <w:rsid w:val="00AF7B9F"/>
    <w:rsid w:val="00AF7D0C"/>
    <w:rsid w:val="00B0171C"/>
    <w:rsid w:val="00B01A70"/>
    <w:rsid w:val="00B02AEA"/>
    <w:rsid w:val="00B03077"/>
    <w:rsid w:val="00B04576"/>
    <w:rsid w:val="00B04FE3"/>
    <w:rsid w:val="00B053E2"/>
    <w:rsid w:val="00B0586A"/>
    <w:rsid w:val="00B06EFC"/>
    <w:rsid w:val="00B11CC4"/>
    <w:rsid w:val="00B13E11"/>
    <w:rsid w:val="00B15AB6"/>
    <w:rsid w:val="00B16E79"/>
    <w:rsid w:val="00B17098"/>
    <w:rsid w:val="00B17302"/>
    <w:rsid w:val="00B20161"/>
    <w:rsid w:val="00B2020A"/>
    <w:rsid w:val="00B20595"/>
    <w:rsid w:val="00B21C6B"/>
    <w:rsid w:val="00B23749"/>
    <w:rsid w:val="00B23AC9"/>
    <w:rsid w:val="00B23E37"/>
    <w:rsid w:val="00B23F8E"/>
    <w:rsid w:val="00B24DFC"/>
    <w:rsid w:val="00B25091"/>
    <w:rsid w:val="00B2532A"/>
    <w:rsid w:val="00B26797"/>
    <w:rsid w:val="00B2777D"/>
    <w:rsid w:val="00B30578"/>
    <w:rsid w:val="00B305EB"/>
    <w:rsid w:val="00B3153E"/>
    <w:rsid w:val="00B34760"/>
    <w:rsid w:val="00B367C1"/>
    <w:rsid w:val="00B36ECD"/>
    <w:rsid w:val="00B3728C"/>
    <w:rsid w:val="00B37653"/>
    <w:rsid w:val="00B40454"/>
    <w:rsid w:val="00B4242A"/>
    <w:rsid w:val="00B453CD"/>
    <w:rsid w:val="00B45D0B"/>
    <w:rsid w:val="00B45EC0"/>
    <w:rsid w:val="00B46F26"/>
    <w:rsid w:val="00B5033B"/>
    <w:rsid w:val="00B51DFE"/>
    <w:rsid w:val="00B52986"/>
    <w:rsid w:val="00B56A6D"/>
    <w:rsid w:val="00B57FD4"/>
    <w:rsid w:val="00B610A8"/>
    <w:rsid w:val="00B62555"/>
    <w:rsid w:val="00B62673"/>
    <w:rsid w:val="00B62777"/>
    <w:rsid w:val="00B632FE"/>
    <w:rsid w:val="00B6337C"/>
    <w:rsid w:val="00B663C8"/>
    <w:rsid w:val="00B668C1"/>
    <w:rsid w:val="00B67BEB"/>
    <w:rsid w:val="00B70C68"/>
    <w:rsid w:val="00B70F95"/>
    <w:rsid w:val="00B71E87"/>
    <w:rsid w:val="00B72A21"/>
    <w:rsid w:val="00B72A5C"/>
    <w:rsid w:val="00B72C79"/>
    <w:rsid w:val="00B744CC"/>
    <w:rsid w:val="00B75254"/>
    <w:rsid w:val="00B77D1D"/>
    <w:rsid w:val="00B77FC9"/>
    <w:rsid w:val="00B8056A"/>
    <w:rsid w:val="00B80FCD"/>
    <w:rsid w:val="00B82BC3"/>
    <w:rsid w:val="00B84EA6"/>
    <w:rsid w:val="00B90EC1"/>
    <w:rsid w:val="00B9328B"/>
    <w:rsid w:val="00B9363A"/>
    <w:rsid w:val="00B936C9"/>
    <w:rsid w:val="00B93C72"/>
    <w:rsid w:val="00B9455E"/>
    <w:rsid w:val="00B94E2E"/>
    <w:rsid w:val="00B958AF"/>
    <w:rsid w:val="00B96D51"/>
    <w:rsid w:val="00BA14E0"/>
    <w:rsid w:val="00BA2FE0"/>
    <w:rsid w:val="00BA332D"/>
    <w:rsid w:val="00BA40D5"/>
    <w:rsid w:val="00BA4C80"/>
    <w:rsid w:val="00BA5A7E"/>
    <w:rsid w:val="00BA63CA"/>
    <w:rsid w:val="00BA6681"/>
    <w:rsid w:val="00BB0E57"/>
    <w:rsid w:val="00BB0EE5"/>
    <w:rsid w:val="00BB15E5"/>
    <w:rsid w:val="00BB1BA9"/>
    <w:rsid w:val="00BB298E"/>
    <w:rsid w:val="00BB3830"/>
    <w:rsid w:val="00BB3E8F"/>
    <w:rsid w:val="00BB4E09"/>
    <w:rsid w:val="00BB5057"/>
    <w:rsid w:val="00BB5A73"/>
    <w:rsid w:val="00BB5B57"/>
    <w:rsid w:val="00BC06E9"/>
    <w:rsid w:val="00BC20AF"/>
    <w:rsid w:val="00BC2D6B"/>
    <w:rsid w:val="00BC3806"/>
    <w:rsid w:val="00BC4DE4"/>
    <w:rsid w:val="00BC672B"/>
    <w:rsid w:val="00BC73FC"/>
    <w:rsid w:val="00BC7F1B"/>
    <w:rsid w:val="00BD0AFF"/>
    <w:rsid w:val="00BD1FD8"/>
    <w:rsid w:val="00BD29CE"/>
    <w:rsid w:val="00BD3BBC"/>
    <w:rsid w:val="00BD4451"/>
    <w:rsid w:val="00BD516D"/>
    <w:rsid w:val="00BD54E3"/>
    <w:rsid w:val="00BD5C40"/>
    <w:rsid w:val="00BD633E"/>
    <w:rsid w:val="00BD6AC7"/>
    <w:rsid w:val="00BD6D20"/>
    <w:rsid w:val="00BD71F7"/>
    <w:rsid w:val="00BE0A51"/>
    <w:rsid w:val="00BE4379"/>
    <w:rsid w:val="00BE6BD0"/>
    <w:rsid w:val="00BF24B9"/>
    <w:rsid w:val="00BF2629"/>
    <w:rsid w:val="00BF55B9"/>
    <w:rsid w:val="00BF7260"/>
    <w:rsid w:val="00C008DF"/>
    <w:rsid w:val="00C01DC1"/>
    <w:rsid w:val="00C0388B"/>
    <w:rsid w:val="00C04A94"/>
    <w:rsid w:val="00C051EB"/>
    <w:rsid w:val="00C05DDC"/>
    <w:rsid w:val="00C06169"/>
    <w:rsid w:val="00C064B6"/>
    <w:rsid w:val="00C07196"/>
    <w:rsid w:val="00C079FA"/>
    <w:rsid w:val="00C13403"/>
    <w:rsid w:val="00C14B1F"/>
    <w:rsid w:val="00C15CEB"/>
    <w:rsid w:val="00C16C06"/>
    <w:rsid w:val="00C16D7E"/>
    <w:rsid w:val="00C208B8"/>
    <w:rsid w:val="00C21766"/>
    <w:rsid w:val="00C21EE3"/>
    <w:rsid w:val="00C24317"/>
    <w:rsid w:val="00C27355"/>
    <w:rsid w:val="00C3103D"/>
    <w:rsid w:val="00C311B3"/>
    <w:rsid w:val="00C3196A"/>
    <w:rsid w:val="00C31D0F"/>
    <w:rsid w:val="00C32A44"/>
    <w:rsid w:val="00C32B48"/>
    <w:rsid w:val="00C32F16"/>
    <w:rsid w:val="00C35A1F"/>
    <w:rsid w:val="00C35EAB"/>
    <w:rsid w:val="00C36E38"/>
    <w:rsid w:val="00C37E00"/>
    <w:rsid w:val="00C40B84"/>
    <w:rsid w:val="00C41427"/>
    <w:rsid w:val="00C41C57"/>
    <w:rsid w:val="00C42831"/>
    <w:rsid w:val="00C434BB"/>
    <w:rsid w:val="00C4382E"/>
    <w:rsid w:val="00C4403E"/>
    <w:rsid w:val="00C44826"/>
    <w:rsid w:val="00C45D04"/>
    <w:rsid w:val="00C46784"/>
    <w:rsid w:val="00C4799E"/>
    <w:rsid w:val="00C5009C"/>
    <w:rsid w:val="00C51213"/>
    <w:rsid w:val="00C543BA"/>
    <w:rsid w:val="00C55730"/>
    <w:rsid w:val="00C55A8B"/>
    <w:rsid w:val="00C57D87"/>
    <w:rsid w:val="00C57E0D"/>
    <w:rsid w:val="00C62691"/>
    <w:rsid w:val="00C6343D"/>
    <w:rsid w:val="00C64328"/>
    <w:rsid w:val="00C64B0A"/>
    <w:rsid w:val="00C65F77"/>
    <w:rsid w:val="00C67F1A"/>
    <w:rsid w:val="00C706AA"/>
    <w:rsid w:val="00C72CD9"/>
    <w:rsid w:val="00C76819"/>
    <w:rsid w:val="00C80B1A"/>
    <w:rsid w:val="00C8210F"/>
    <w:rsid w:val="00C830B8"/>
    <w:rsid w:val="00C832F0"/>
    <w:rsid w:val="00C83816"/>
    <w:rsid w:val="00C83C28"/>
    <w:rsid w:val="00C843DC"/>
    <w:rsid w:val="00C84603"/>
    <w:rsid w:val="00C877FF"/>
    <w:rsid w:val="00C87AEE"/>
    <w:rsid w:val="00C914E6"/>
    <w:rsid w:val="00C91A4E"/>
    <w:rsid w:val="00C9466F"/>
    <w:rsid w:val="00C94F46"/>
    <w:rsid w:val="00C95D12"/>
    <w:rsid w:val="00C96744"/>
    <w:rsid w:val="00C967B4"/>
    <w:rsid w:val="00C97F2B"/>
    <w:rsid w:val="00CA128D"/>
    <w:rsid w:val="00CA1718"/>
    <w:rsid w:val="00CA2E7D"/>
    <w:rsid w:val="00CA4A10"/>
    <w:rsid w:val="00CA4AEF"/>
    <w:rsid w:val="00CA55C5"/>
    <w:rsid w:val="00CA5651"/>
    <w:rsid w:val="00CA64B9"/>
    <w:rsid w:val="00CA6E7C"/>
    <w:rsid w:val="00CA78AC"/>
    <w:rsid w:val="00CA7C25"/>
    <w:rsid w:val="00CB25D8"/>
    <w:rsid w:val="00CB36E1"/>
    <w:rsid w:val="00CB3A1B"/>
    <w:rsid w:val="00CB5016"/>
    <w:rsid w:val="00CC0F6B"/>
    <w:rsid w:val="00CC1916"/>
    <w:rsid w:val="00CC2156"/>
    <w:rsid w:val="00CC2C04"/>
    <w:rsid w:val="00CC3F5C"/>
    <w:rsid w:val="00CC420C"/>
    <w:rsid w:val="00CC54E7"/>
    <w:rsid w:val="00CC619F"/>
    <w:rsid w:val="00CC6379"/>
    <w:rsid w:val="00CC66FF"/>
    <w:rsid w:val="00CC709B"/>
    <w:rsid w:val="00CD08FD"/>
    <w:rsid w:val="00CD0CE4"/>
    <w:rsid w:val="00CD1774"/>
    <w:rsid w:val="00CD51F5"/>
    <w:rsid w:val="00CD54A9"/>
    <w:rsid w:val="00CD572C"/>
    <w:rsid w:val="00CD57EB"/>
    <w:rsid w:val="00CD5C0C"/>
    <w:rsid w:val="00CD6250"/>
    <w:rsid w:val="00CD63E5"/>
    <w:rsid w:val="00CD657F"/>
    <w:rsid w:val="00CD691F"/>
    <w:rsid w:val="00CD7A4C"/>
    <w:rsid w:val="00CE0236"/>
    <w:rsid w:val="00CE05F4"/>
    <w:rsid w:val="00CE0726"/>
    <w:rsid w:val="00CE133A"/>
    <w:rsid w:val="00CE1B94"/>
    <w:rsid w:val="00CE265F"/>
    <w:rsid w:val="00CE569B"/>
    <w:rsid w:val="00CE7892"/>
    <w:rsid w:val="00CF1939"/>
    <w:rsid w:val="00CF4336"/>
    <w:rsid w:val="00CF5A7D"/>
    <w:rsid w:val="00CF60C2"/>
    <w:rsid w:val="00D003FE"/>
    <w:rsid w:val="00D0181C"/>
    <w:rsid w:val="00D04289"/>
    <w:rsid w:val="00D04351"/>
    <w:rsid w:val="00D04AFC"/>
    <w:rsid w:val="00D072D2"/>
    <w:rsid w:val="00D1013D"/>
    <w:rsid w:val="00D1072A"/>
    <w:rsid w:val="00D10C36"/>
    <w:rsid w:val="00D11509"/>
    <w:rsid w:val="00D1165D"/>
    <w:rsid w:val="00D12637"/>
    <w:rsid w:val="00D12A7C"/>
    <w:rsid w:val="00D15695"/>
    <w:rsid w:val="00D16145"/>
    <w:rsid w:val="00D161D2"/>
    <w:rsid w:val="00D20706"/>
    <w:rsid w:val="00D21C99"/>
    <w:rsid w:val="00D21F3B"/>
    <w:rsid w:val="00D22221"/>
    <w:rsid w:val="00D23319"/>
    <w:rsid w:val="00D23610"/>
    <w:rsid w:val="00D236ED"/>
    <w:rsid w:val="00D25068"/>
    <w:rsid w:val="00D25595"/>
    <w:rsid w:val="00D25793"/>
    <w:rsid w:val="00D2672C"/>
    <w:rsid w:val="00D267C6"/>
    <w:rsid w:val="00D26B19"/>
    <w:rsid w:val="00D26C08"/>
    <w:rsid w:val="00D27109"/>
    <w:rsid w:val="00D278ED"/>
    <w:rsid w:val="00D27B97"/>
    <w:rsid w:val="00D300B5"/>
    <w:rsid w:val="00D30BD8"/>
    <w:rsid w:val="00D3227A"/>
    <w:rsid w:val="00D32F66"/>
    <w:rsid w:val="00D33B03"/>
    <w:rsid w:val="00D33C23"/>
    <w:rsid w:val="00D36971"/>
    <w:rsid w:val="00D40937"/>
    <w:rsid w:val="00D414FD"/>
    <w:rsid w:val="00D429E7"/>
    <w:rsid w:val="00D4506C"/>
    <w:rsid w:val="00D453D8"/>
    <w:rsid w:val="00D454C4"/>
    <w:rsid w:val="00D46F93"/>
    <w:rsid w:val="00D50989"/>
    <w:rsid w:val="00D51489"/>
    <w:rsid w:val="00D51678"/>
    <w:rsid w:val="00D516A4"/>
    <w:rsid w:val="00D51957"/>
    <w:rsid w:val="00D5256B"/>
    <w:rsid w:val="00D530E7"/>
    <w:rsid w:val="00D54F41"/>
    <w:rsid w:val="00D556A6"/>
    <w:rsid w:val="00D55CC4"/>
    <w:rsid w:val="00D55CDD"/>
    <w:rsid w:val="00D55DBA"/>
    <w:rsid w:val="00D564F7"/>
    <w:rsid w:val="00D56875"/>
    <w:rsid w:val="00D622DF"/>
    <w:rsid w:val="00D65421"/>
    <w:rsid w:val="00D7030C"/>
    <w:rsid w:val="00D705FB"/>
    <w:rsid w:val="00D71D57"/>
    <w:rsid w:val="00D74BC2"/>
    <w:rsid w:val="00D76E04"/>
    <w:rsid w:val="00D81C1F"/>
    <w:rsid w:val="00D8232E"/>
    <w:rsid w:val="00D824AC"/>
    <w:rsid w:val="00D836E0"/>
    <w:rsid w:val="00D84D98"/>
    <w:rsid w:val="00D85FCF"/>
    <w:rsid w:val="00D86D61"/>
    <w:rsid w:val="00D87C98"/>
    <w:rsid w:val="00D903E0"/>
    <w:rsid w:val="00D90B57"/>
    <w:rsid w:val="00D90DF4"/>
    <w:rsid w:val="00D91167"/>
    <w:rsid w:val="00D93239"/>
    <w:rsid w:val="00D93945"/>
    <w:rsid w:val="00D943F7"/>
    <w:rsid w:val="00D94403"/>
    <w:rsid w:val="00D9576A"/>
    <w:rsid w:val="00D9775E"/>
    <w:rsid w:val="00D97C7C"/>
    <w:rsid w:val="00DA0813"/>
    <w:rsid w:val="00DA202C"/>
    <w:rsid w:val="00DA2625"/>
    <w:rsid w:val="00DA2E88"/>
    <w:rsid w:val="00DA33DD"/>
    <w:rsid w:val="00DA4B5D"/>
    <w:rsid w:val="00DA4DA6"/>
    <w:rsid w:val="00DB06EE"/>
    <w:rsid w:val="00DB06FE"/>
    <w:rsid w:val="00DB09FD"/>
    <w:rsid w:val="00DB14CF"/>
    <w:rsid w:val="00DB2116"/>
    <w:rsid w:val="00DB248C"/>
    <w:rsid w:val="00DB41B1"/>
    <w:rsid w:val="00DB501F"/>
    <w:rsid w:val="00DB6697"/>
    <w:rsid w:val="00DB72FF"/>
    <w:rsid w:val="00DB798D"/>
    <w:rsid w:val="00DC084B"/>
    <w:rsid w:val="00DC1AC2"/>
    <w:rsid w:val="00DC2155"/>
    <w:rsid w:val="00DC2AB5"/>
    <w:rsid w:val="00DC3A7E"/>
    <w:rsid w:val="00DC6378"/>
    <w:rsid w:val="00DC6D02"/>
    <w:rsid w:val="00DC7347"/>
    <w:rsid w:val="00DC7876"/>
    <w:rsid w:val="00DD0EA8"/>
    <w:rsid w:val="00DD122F"/>
    <w:rsid w:val="00DD167C"/>
    <w:rsid w:val="00DD24A9"/>
    <w:rsid w:val="00DD27E9"/>
    <w:rsid w:val="00DD2CA0"/>
    <w:rsid w:val="00DD3540"/>
    <w:rsid w:val="00DD5BC2"/>
    <w:rsid w:val="00DD5DAE"/>
    <w:rsid w:val="00DD6B7F"/>
    <w:rsid w:val="00DD71E6"/>
    <w:rsid w:val="00DD7234"/>
    <w:rsid w:val="00DD792B"/>
    <w:rsid w:val="00DE074D"/>
    <w:rsid w:val="00DE0D4F"/>
    <w:rsid w:val="00DE2E67"/>
    <w:rsid w:val="00DE2EE9"/>
    <w:rsid w:val="00DE3AD5"/>
    <w:rsid w:val="00DE3FD6"/>
    <w:rsid w:val="00DE4C32"/>
    <w:rsid w:val="00DE52E0"/>
    <w:rsid w:val="00DE550E"/>
    <w:rsid w:val="00DE5524"/>
    <w:rsid w:val="00DE5C72"/>
    <w:rsid w:val="00DE724B"/>
    <w:rsid w:val="00DF2125"/>
    <w:rsid w:val="00DF3C40"/>
    <w:rsid w:val="00DF5DA7"/>
    <w:rsid w:val="00DF6E24"/>
    <w:rsid w:val="00DF6E56"/>
    <w:rsid w:val="00E02933"/>
    <w:rsid w:val="00E03AEB"/>
    <w:rsid w:val="00E043A1"/>
    <w:rsid w:val="00E04BAF"/>
    <w:rsid w:val="00E05CD5"/>
    <w:rsid w:val="00E05FE6"/>
    <w:rsid w:val="00E0736C"/>
    <w:rsid w:val="00E07893"/>
    <w:rsid w:val="00E12E93"/>
    <w:rsid w:val="00E160F9"/>
    <w:rsid w:val="00E165CD"/>
    <w:rsid w:val="00E17EF4"/>
    <w:rsid w:val="00E20636"/>
    <w:rsid w:val="00E21A61"/>
    <w:rsid w:val="00E22767"/>
    <w:rsid w:val="00E229FC"/>
    <w:rsid w:val="00E23C44"/>
    <w:rsid w:val="00E23FBE"/>
    <w:rsid w:val="00E240CE"/>
    <w:rsid w:val="00E24E03"/>
    <w:rsid w:val="00E26B6F"/>
    <w:rsid w:val="00E27568"/>
    <w:rsid w:val="00E3054B"/>
    <w:rsid w:val="00E31C87"/>
    <w:rsid w:val="00E32366"/>
    <w:rsid w:val="00E3363A"/>
    <w:rsid w:val="00E3615A"/>
    <w:rsid w:val="00E3737A"/>
    <w:rsid w:val="00E3764C"/>
    <w:rsid w:val="00E37849"/>
    <w:rsid w:val="00E37B48"/>
    <w:rsid w:val="00E40121"/>
    <w:rsid w:val="00E40479"/>
    <w:rsid w:val="00E405A0"/>
    <w:rsid w:val="00E411A4"/>
    <w:rsid w:val="00E41388"/>
    <w:rsid w:val="00E41A89"/>
    <w:rsid w:val="00E43391"/>
    <w:rsid w:val="00E436CE"/>
    <w:rsid w:val="00E43C0F"/>
    <w:rsid w:val="00E44888"/>
    <w:rsid w:val="00E44CA8"/>
    <w:rsid w:val="00E456EA"/>
    <w:rsid w:val="00E476B2"/>
    <w:rsid w:val="00E47E12"/>
    <w:rsid w:val="00E503D2"/>
    <w:rsid w:val="00E5136F"/>
    <w:rsid w:val="00E52CC7"/>
    <w:rsid w:val="00E533E8"/>
    <w:rsid w:val="00E535A3"/>
    <w:rsid w:val="00E5383B"/>
    <w:rsid w:val="00E56832"/>
    <w:rsid w:val="00E6078B"/>
    <w:rsid w:val="00E607D9"/>
    <w:rsid w:val="00E62E7E"/>
    <w:rsid w:val="00E62EC1"/>
    <w:rsid w:val="00E63D0C"/>
    <w:rsid w:val="00E64001"/>
    <w:rsid w:val="00E64521"/>
    <w:rsid w:val="00E655BB"/>
    <w:rsid w:val="00E66F4F"/>
    <w:rsid w:val="00E67F33"/>
    <w:rsid w:val="00E72294"/>
    <w:rsid w:val="00E722B8"/>
    <w:rsid w:val="00E72639"/>
    <w:rsid w:val="00E74892"/>
    <w:rsid w:val="00E75C73"/>
    <w:rsid w:val="00E75CCB"/>
    <w:rsid w:val="00E76416"/>
    <w:rsid w:val="00E76EC5"/>
    <w:rsid w:val="00E77787"/>
    <w:rsid w:val="00E7780D"/>
    <w:rsid w:val="00E77B35"/>
    <w:rsid w:val="00E77DA3"/>
    <w:rsid w:val="00E77E9D"/>
    <w:rsid w:val="00E82C97"/>
    <w:rsid w:val="00E838B4"/>
    <w:rsid w:val="00E83A21"/>
    <w:rsid w:val="00E83F85"/>
    <w:rsid w:val="00E84968"/>
    <w:rsid w:val="00E8538D"/>
    <w:rsid w:val="00E85EB1"/>
    <w:rsid w:val="00E86C64"/>
    <w:rsid w:val="00E87D90"/>
    <w:rsid w:val="00E87EE0"/>
    <w:rsid w:val="00E91337"/>
    <w:rsid w:val="00E91468"/>
    <w:rsid w:val="00E927F9"/>
    <w:rsid w:val="00E929B5"/>
    <w:rsid w:val="00E92DE4"/>
    <w:rsid w:val="00E96B7C"/>
    <w:rsid w:val="00EA0F4C"/>
    <w:rsid w:val="00EA22F6"/>
    <w:rsid w:val="00EA4075"/>
    <w:rsid w:val="00EA4BC9"/>
    <w:rsid w:val="00EA4C5C"/>
    <w:rsid w:val="00EB283B"/>
    <w:rsid w:val="00EB4BBC"/>
    <w:rsid w:val="00EB53F8"/>
    <w:rsid w:val="00EB5913"/>
    <w:rsid w:val="00EB6C7C"/>
    <w:rsid w:val="00EC0757"/>
    <w:rsid w:val="00EC0A26"/>
    <w:rsid w:val="00EC12F8"/>
    <w:rsid w:val="00EC1A36"/>
    <w:rsid w:val="00EC1BFF"/>
    <w:rsid w:val="00EC2F41"/>
    <w:rsid w:val="00EC336C"/>
    <w:rsid w:val="00EC34F3"/>
    <w:rsid w:val="00EC3665"/>
    <w:rsid w:val="00EC47F5"/>
    <w:rsid w:val="00EC50BF"/>
    <w:rsid w:val="00EC6BF3"/>
    <w:rsid w:val="00EC6F3A"/>
    <w:rsid w:val="00EC7EEF"/>
    <w:rsid w:val="00ED04BE"/>
    <w:rsid w:val="00ED2D02"/>
    <w:rsid w:val="00ED398B"/>
    <w:rsid w:val="00ED43BE"/>
    <w:rsid w:val="00ED4BCA"/>
    <w:rsid w:val="00ED5FC4"/>
    <w:rsid w:val="00ED64D9"/>
    <w:rsid w:val="00ED654A"/>
    <w:rsid w:val="00ED6629"/>
    <w:rsid w:val="00EE04F5"/>
    <w:rsid w:val="00EE0811"/>
    <w:rsid w:val="00EE11CF"/>
    <w:rsid w:val="00EE2C5A"/>
    <w:rsid w:val="00EE2DB1"/>
    <w:rsid w:val="00EE344B"/>
    <w:rsid w:val="00EE3C84"/>
    <w:rsid w:val="00EE5313"/>
    <w:rsid w:val="00EE63DD"/>
    <w:rsid w:val="00EE6B9D"/>
    <w:rsid w:val="00EE7329"/>
    <w:rsid w:val="00EE77D5"/>
    <w:rsid w:val="00EF0369"/>
    <w:rsid w:val="00EF08F4"/>
    <w:rsid w:val="00EF0D75"/>
    <w:rsid w:val="00EF0EE6"/>
    <w:rsid w:val="00EF1C28"/>
    <w:rsid w:val="00EF2402"/>
    <w:rsid w:val="00EF267D"/>
    <w:rsid w:val="00EF37B6"/>
    <w:rsid w:val="00EF4C9D"/>
    <w:rsid w:val="00EF7B85"/>
    <w:rsid w:val="00F0021F"/>
    <w:rsid w:val="00F019E1"/>
    <w:rsid w:val="00F03187"/>
    <w:rsid w:val="00F03D01"/>
    <w:rsid w:val="00F03E0F"/>
    <w:rsid w:val="00F055A6"/>
    <w:rsid w:val="00F06FC7"/>
    <w:rsid w:val="00F075B8"/>
    <w:rsid w:val="00F100EF"/>
    <w:rsid w:val="00F101AD"/>
    <w:rsid w:val="00F12474"/>
    <w:rsid w:val="00F12899"/>
    <w:rsid w:val="00F138C8"/>
    <w:rsid w:val="00F13C1B"/>
    <w:rsid w:val="00F142CB"/>
    <w:rsid w:val="00F149DA"/>
    <w:rsid w:val="00F15421"/>
    <w:rsid w:val="00F1772F"/>
    <w:rsid w:val="00F20709"/>
    <w:rsid w:val="00F2155E"/>
    <w:rsid w:val="00F2180F"/>
    <w:rsid w:val="00F21977"/>
    <w:rsid w:val="00F21ED7"/>
    <w:rsid w:val="00F226C2"/>
    <w:rsid w:val="00F232A3"/>
    <w:rsid w:val="00F237C2"/>
    <w:rsid w:val="00F260A3"/>
    <w:rsid w:val="00F264C4"/>
    <w:rsid w:val="00F3091E"/>
    <w:rsid w:val="00F31492"/>
    <w:rsid w:val="00F33818"/>
    <w:rsid w:val="00F363C4"/>
    <w:rsid w:val="00F36FCB"/>
    <w:rsid w:val="00F37C82"/>
    <w:rsid w:val="00F400F5"/>
    <w:rsid w:val="00F40FB6"/>
    <w:rsid w:val="00F43186"/>
    <w:rsid w:val="00F46444"/>
    <w:rsid w:val="00F46B6C"/>
    <w:rsid w:val="00F46F21"/>
    <w:rsid w:val="00F473B8"/>
    <w:rsid w:val="00F47490"/>
    <w:rsid w:val="00F47BCF"/>
    <w:rsid w:val="00F51117"/>
    <w:rsid w:val="00F5412E"/>
    <w:rsid w:val="00F57571"/>
    <w:rsid w:val="00F579B4"/>
    <w:rsid w:val="00F600F4"/>
    <w:rsid w:val="00F60F04"/>
    <w:rsid w:val="00F60F0A"/>
    <w:rsid w:val="00F61FA9"/>
    <w:rsid w:val="00F62844"/>
    <w:rsid w:val="00F62C2A"/>
    <w:rsid w:val="00F63EFD"/>
    <w:rsid w:val="00F64E9B"/>
    <w:rsid w:val="00F65529"/>
    <w:rsid w:val="00F66897"/>
    <w:rsid w:val="00F66BCF"/>
    <w:rsid w:val="00F74364"/>
    <w:rsid w:val="00F748B6"/>
    <w:rsid w:val="00F800FB"/>
    <w:rsid w:val="00F80EA4"/>
    <w:rsid w:val="00F80EE3"/>
    <w:rsid w:val="00F83B28"/>
    <w:rsid w:val="00F83CED"/>
    <w:rsid w:val="00F83D71"/>
    <w:rsid w:val="00F84354"/>
    <w:rsid w:val="00F84CE6"/>
    <w:rsid w:val="00F8586C"/>
    <w:rsid w:val="00F85B4C"/>
    <w:rsid w:val="00F860CC"/>
    <w:rsid w:val="00F920E8"/>
    <w:rsid w:val="00F92128"/>
    <w:rsid w:val="00F93E44"/>
    <w:rsid w:val="00F95078"/>
    <w:rsid w:val="00F95A97"/>
    <w:rsid w:val="00F95BC1"/>
    <w:rsid w:val="00F95C27"/>
    <w:rsid w:val="00F971F6"/>
    <w:rsid w:val="00FA1EFA"/>
    <w:rsid w:val="00FA2884"/>
    <w:rsid w:val="00FA294F"/>
    <w:rsid w:val="00FA5228"/>
    <w:rsid w:val="00FA57BE"/>
    <w:rsid w:val="00FA66F9"/>
    <w:rsid w:val="00FA6AD4"/>
    <w:rsid w:val="00FA7E6E"/>
    <w:rsid w:val="00FB054C"/>
    <w:rsid w:val="00FB296F"/>
    <w:rsid w:val="00FB2CC5"/>
    <w:rsid w:val="00FB39C3"/>
    <w:rsid w:val="00FB4A84"/>
    <w:rsid w:val="00FB6B9B"/>
    <w:rsid w:val="00FB7B9B"/>
    <w:rsid w:val="00FC0BAB"/>
    <w:rsid w:val="00FC2BB5"/>
    <w:rsid w:val="00FC33B8"/>
    <w:rsid w:val="00FC347E"/>
    <w:rsid w:val="00FC381D"/>
    <w:rsid w:val="00FC3ABC"/>
    <w:rsid w:val="00FC55FC"/>
    <w:rsid w:val="00FC5F08"/>
    <w:rsid w:val="00FC6136"/>
    <w:rsid w:val="00FC7A8D"/>
    <w:rsid w:val="00FD06DF"/>
    <w:rsid w:val="00FD075F"/>
    <w:rsid w:val="00FD0796"/>
    <w:rsid w:val="00FD2394"/>
    <w:rsid w:val="00FD4F0B"/>
    <w:rsid w:val="00FD5816"/>
    <w:rsid w:val="00FD5B6A"/>
    <w:rsid w:val="00FD76FE"/>
    <w:rsid w:val="00FE1567"/>
    <w:rsid w:val="00FE1FDD"/>
    <w:rsid w:val="00FE2CA1"/>
    <w:rsid w:val="00FE2EA3"/>
    <w:rsid w:val="00FE3427"/>
    <w:rsid w:val="00FE3699"/>
    <w:rsid w:val="00FE37A6"/>
    <w:rsid w:val="00FE549A"/>
    <w:rsid w:val="00FE60F8"/>
    <w:rsid w:val="00FE6DFC"/>
    <w:rsid w:val="00FE764A"/>
    <w:rsid w:val="00FE77EF"/>
    <w:rsid w:val="00FE7A26"/>
    <w:rsid w:val="00FF1292"/>
    <w:rsid w:val="00FF456B"/>
    <w:rsid w:val="00FF55B1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 strokecolor="#1f1a17">
      <v:fill color="#ffc"/>
      <v:stroke color="#1f1a17" weight="0"/>
    </o:shapedefaults>
    <o:shapelayout v:ext="edit">
      <o:idmap v:ext="edit" data="1"/>
    </o:shapelayout>
  </w:shapeDefaults>
  <w:decimalSymbol w:val="."/>
  <w:listSeparator w:val=","/>
  <w14:docId w14:val="36E27788"/>
  <w15:docId w15:val="{270C9AD0-66DE-4B3A-ACC2-76549644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5A7E"/>
    <w:pPr>
      <w:widowControl w:val="0"/>
      <w:spacing w:line="240" w:lineRule="atLeast"/>
    </w:pPr>
    <w:rPr>
      <w:rFonts w:ascii="Angsana New" w:hAnsi="Angsana New"/>
      <w:sz w:val="32"/>
      <w:szCs w:val="3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373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3737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E3737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E3737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3737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E3737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3737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3737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3737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AC3"/>
    <w:rPr>
      <w:rFonts w:ascii="Arial" w:hAnsi="Arial"/>
      <w:b/>
      <w:sz w:val="24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A44641"/>
    <w:rPr>
      <w:rFonts w:ascii="Arial" w:hAnsi="Arial"/>
      <w:b/>
      <w:szCs w:val="32"/>
      <w:lang w:bidi="ar-SA"/>
    </w:rPr>
  </w:style>
  <w:style w:type="paragraph" w:styleId="BodyText">
    <w:name w:val="Body Text"/>
    <w:basedOn w:val="Normal"/>
    <w:link w:val="BodyTextChar"/>
    <w:rsid w:val="00E3737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B467A"/>
    <w:rPr>
      <w:rFonts w:ascii="Angsana New" w:hAnsi="Angsana New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EF7B85"/>
    <w:rPr>
      <w:rFonts w:ascii="Arial" w:hAnsi="Arial"/>
      <w:i/>
      <w:szCs w:val="32"/>
      <w:lang w:bidi="ar-SA"/>
    </w:rPr>
  </w:style>
  <w:style w:type="character" w:customStyle="1" w:styleId="Heading4Char">
    <w:name w:val="Heading 4 Char"/>
    <w:basedOn w:val="DefaultParagraphFont"/>
    <w:link w:val="Heading4"/>
    <w:rsid w:val="00F138C8"/>
    <w:rPr>
      <w:rFonts w:ascii="Arial" w:hAnsi="Arial"/>
      <w:szCs w:val="32"/>
      <w:lang w:bidi="ar-SA"/>
    </w:rPr>
  </w:style>
  <w:style w:type="character" w:customStyle="1" w:styleId="Heading5Char">
    <w:name w:val="Heading 5 Char"/>
    <w:basedOn w:val="DefaultParagraphFont"/>
    <w:link w:val="Heading5"/>
    <w:rsid w:val="00F138C8"/>
    <w:rPr>
      <w:rFonts w:ascii="Angsana New" w:hAnsi="Angsana New"/>
      <w:sz w:val="22"/>
      <w:szCs w:val="32"/>
      <w:lang w:bidi="ar-SA"/>
    </w:rPr>
  </w:style>
  <w:style w:type="character" w:customStyle="1" w:styleId="Heading6Char">
    <w:name w:val="Heading 6 Char"/>
    <w:basedOn w:val="DefaultParagraphFont"/>
    <w:link w:val="Heading6"/>
    <w:rsid w:val="00F138C8"/>
    <w:rPr>
      <w:rFonts w:ascii="Angsana New" w:hAnsi="Angsana New"/>
      <w:i/>
      <w:sz w:val="22"/>
      <w:szCs w:val="32"/>
      <w:lang w:bidi="ar-SA"/>
    </w:rPr>
  </w:style>
  <w:style w:type="character" w:customStyle="1" w:styleId="Heading7Char">
    <w:name w:val="Heading 7 Char"/>
    <w:basedOn w:val="DefaultParagraphFont"/>
    <w:link w:val="Heading7"/>
    <w:rsid w:val="00F138C8"/>
    <w:rPr>
      <w:rFonts w:ascii="Angsana New" w:hAnsi="Angsana New"/>
      <w:sz w:val="32"/>
      <w:szCs w:val="32"/>
      <w:lang w:bidi="ar-SA"/>
    </w:rPr>
  </w:style>
  <w:style w:type="character" w:customStyle="1" w:styleId="Heading8Char">
    <w:name w:val="Heading 8 Char"/>
    <w:basedOn w:val="DefaultParagraphFont"/>
    <w:link w:val="Heading8"/>
    <w:rsid w:val="00F138C8"/>
    <w:rPr>
      <w:rFonts w:ascii="Angsana New" w:hAnsi="Angsana New"/>
      <w:i/>
      <w:sz w:val="32"/>
      <w:szCs w:val="32"/>
      <w:lang w:bidi="ar-SA"/>
    </w:rPr>
  </w:style>
  <w:style w:type="character" w:customStyle="1" w:styleId="Heading9Char">
    <w:name w:val="Heading 9 Char"/>
    <w:basedOn w:val="DefaultParagraphFont"/>
    <w:link w:val="Heading9"/>
    <w:rsid w:val="00F138C8"/>
    <w:rPr>
      <w:rFonts w:ascii="Angsana New" w:hAnsi="Angsana New"/>
      <w:b/>
      <w:i/>
      <w:sz w:val="18"/>
      <w:szCs w:val="32"/>
      <w:lang w:bidi="ar-SA"/>
    </w:rPr>
  </w:style>
  <w:style w:type="paragraph" w:customStyle="1" w:styleId="Paragraph2">
    <w:name w:val="Paragraph2"/>
    <w:basedOn w:val="Normal"/>
    <w:rsid w:val="00E3737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E3737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23E37"/>
    <w:rPr>
      <w:rFonts w:ascii="Arial" w:hAnsi="Arial"/>
      <w:b/>
      <w:sz w:val="36"/>
      <w:szCs w:val="32"/>
      <w:lang w:bidi="ar-SA"/>
    </w:rPr>
  </w:style>
  <w:style w:type="paragraph" w:styleId="Subtitle">
    <w:name w:val="Subtitle"/>
    <w:basedOn w:val="Normal"/>
    <w:link w:val="SubtitleChar"/>
    <w:qFormat/>
    <w:rsid w:val="00E3737A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F138C8"/>
    <w:rPr>
      <w:rFonts w:ascii="Arial" w:hAnsi="Arial"/>
      <w:i/>
      <w:sz w:val="36"/>
      <w:szCs w:val="32"/>
      <w:lang w:val="en-AU" w:bidi="ar-SA"/>
    </w:rPr>
  </w:style>
  <w:style w:type="paragraph" w:styleId="NormalIndent">
    <w:name w:val="Normal Indent"/>
    <w:basedOn w:val="Normal"/>
    <w:rsid w:val="00E3737A"/>
    <w:pPr>
      <w:ind w:left="900" w:hanging="900"/>
    </w:pPr>
  </w:style>
  <w:style w:type="paragraph" w:styleId="TOC1">
    <w:name w:val="toc 1"/>
    <w:basedOn w:val="Normal"/>
    <w:next w:val="Normal"/>
    <w:uiPriority w:val="39"/>
    <w:rsid w:val="00E3737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3737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3737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E37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9E"/>
    <w:rPr>
      <w:rFonts w:ascii="Angsana New" w:hAnsi="Angsana New"/>
      <w:sz w:val="32"/>
      <w:szCs w:val="32"/>
      <w:lang w:bidi="ar-SA"/>
    </w:rPr>
  </w:style>
  <w:style w:type="paragraph" w:styleId="Footer">
    <w:name w:val="footer"/>
    <w:basedOn w:val="Normal"/>
    <w:link w:val="FooterChar"/>
    <w:rsid w:val="00E37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38C8"/>
    <w:rPr>
      <w:rFonts w:ascii="Angsana New" w:hAnsi="Angsana New"/>
      <w:sz w:val="32"/>
      <w:szCs w:val="32"/>
      <w:lang w:bidi="ar-SA"/>
    </w:rPr>
  </w:style>
  <w:style w:type="character" w:styleId="PageNumber">
    <w:name w:val="page number"/>
    <w:basedOn w:val="DefaultParagraphFont"/>
    <w:rsid w:val="00E3737A"/>
  </w:style>
  <w:style w:type="paragraph" w:customStyle="1" w:styleId="Bullet1">
    <w:name w:val="Bullet1"/>
    <w:basedOn w:val="Normal"/>
    <w:rsid w:val="00E3737A"/>
    <w:pPr>
      <w:ind w:left="720" w:hanging="432"/>
    </w:pPr>
  </w:style>
  <w:style w:type="paragraph" w:customStyle="1" w:styleId="Bullet2">
    <w:name w:val="Bullet2"/>
    <w:basedOn w:val="Normal"/>
    <w:rsid w:val="00E3737A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737A"/>
    <w:pPr>
      <w:keepLines/>
      <w:spacing w:after="120"/>
    </w:pPr>
  </w:style>
  <w:style w:type="paragraph" w:styleId="DocumentMap">
    <w:name w:val="Document Map"/>
    <w:basedOn w:val="Normal"/>
    <w:link w:val="DocumentMapChar"/>
    <w:semiHidden/>
    <w:rsid w:val="00E3737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138C8"/>
    <w:rPr>
      <w:rFonts w:ascii="Tahoma" w:hAnsi="Tahoma"/>
      <w:sz w:val="32"/>
      <w:szCs w:val="32"/>
      <w:shd w:val="clear" w:color="auto" w:fill="000080"/>
      <w:lang w:bidi="ar-SA"/>
    </w:rPr>
  </w:style>
  <w:style w:type="character" w:styleId="FootnoteReference">
    <w:name w:val="footnote reference"/>
    <w:basedOn w:val="DefaultParagraphFont"/>
    <w:semiHidden/>
    <w:rsid w:val="00E3737A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E3737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F138C8"/>
    <w:rPr>
      <w:rFonts w:ascii="Helvetica" w:hAnsi="Helvetica"/>
      <w:sz w:val="16"/>
      <w:szCs w:val="32"/>
      <w:lang w:bidi="ar-SA"/>
    </w:rPr>
  </w:style>
  <w:style w:type="paragraph" w:customStyle="1" w:styleId="MainTitle">
    <w:name w:val="Main Title"/>
    <w:basedOn w:val="Normal"/>
    <w:rsid w:val="00E3737A"/>
    <w:pPr>
      <w:spacing w:before="480" w:after="60" w:line="240" w:lineRule="auto"/>
      <w:jc w:val="center"/>
    </w:pPr>
    <w:rPr>
      <w:rFonts w:ascii="Arial" w:hAnsi="Arial"/>
      <w:b/>
      <w:kern w:val="28"/>
    </w:rPr>
  </w:style>
  <w:style w:type="paragraph" w:customStyle="1" w:styleId="Paragraph1">
    <w:name w:val="Paragraph1"/>
    <w:basedOn w:val="Normal"/>
    <w:rsid w:val="00E3737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737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737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3737A"/>
    <w:pPr>
      <w:ind w:left="600"/>
    </w:pPr>
  </w:style>
  <w:style w:type="paragraph" w:styleId="TOC5">
    <w:name w:val="toc 5"/>
    <w:basedOn w:val="Normal"/>
    <w:next w:val="Normal"/>
    <w:uiPriority w:val="39"/>
    <w:rsid w:val="00E3737A"/>
    <w:pPr>
      <w:ind w:left="800"/>
    </w:pPr>
  </w:style>
  <w:style w:type="paragraph" w:styleId="TOC6">
    <w:name w:val="toc 6"/>
    <w:basedOn w:val="Normal"/>
    <w:next w:val="Normal"/>
    <w:semiHidden/>
    <w:rsid w:val="00E3737A"/>
    <w:pPr>
      <w:ind w:left="1000"/>
    </w:pPr>
  </w:style>
  <w:style w:type="paragraph" w:styleId="TOC7">
    <w:name w:val="toc 7"/>
    <w:basedOn w:val="Normal"/>
    <w:next w:val="Normal"/>
    <w:semiHidden/>
    <w:rsid w:val="00E3737A"/>
    <w:pPr>
      <w:ind w:left="1200"/>
    </w:pPr>
  </w:style>
  <w:style w:type="paragraph" w:styleId="TOC8">
    <w:name w:val="toc 8"/>
    <w:basedOn w:val="Normal"/>
    <w:next w:val="Normal"/>
    <w:semiHidden/>
    <w:rsid w:val="00E3737A"/>
    <w:pPr>
      <w:ind w:left="1400"/>
    </w:pPr>
  </w:style>
  <w:style w:type="paragraph" w:styleId="TOC9">
    <w:name w:val="toc 9"/>
    <w:basedOn w:val="Normal"/>
    <w:next w:val="Normal"/>
    <w:semiHidden/>
    <w:rsid w:val="00E3737A"/>
    <w:pPr>
      <w:ind w:left="1600"/>
    </w:pPr>
  </w:style>
  <w:style w:type="paragraph" w:styleId="BodyText2">
    <w:name w:val="Body Text 2"/>
    <w:basedOn w:val="Normal"/>
    <w:link w:val="BodyText2Char"/>
    <w:rsid w:val="00E3737A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F138C8"/>
    <w:rPr>
      <w:rFonts w:ascii="Angsana New" w:hAnsi="Angsana New"/>
      <w:i/>
      <w:color w:val="0000FF"/>
      <w:sz w:val="32"/>
      <w:szCs w:val="32"/>
      <w:lang w:bidi="ar-SA"/>
    </w:rPr>
  </w:style>
  <w:style w:type="paragraph" w:styleId="BodyTextIndent">
    <w:name w:val="Body Text Indent"/>
    <w:basedOn w:val="Normal"/>
    <w:link w:val="BodyTextIndentChar"/>
    <w:rsid w:val="00E3737A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3D2E9E"/>
    <w:rPr>
      <w:rFonts w:ascii="Angsana New" w:hAnsi="Angsana New"/>
      <w:i/>
      <w:color w:val="0000FF"/>
      <w:sz w:val="32"/>
      <w:szCs w:val="32"/>
      <w:u w:val="single"/>
      <w:lang w:bidi="ar-SA"/>
    </w:rPr>
  </w:style>
  <w:style w:type="paragraph" w:customStyle="1" w:styleId="Body">
    <w:name w:val="Body"/>
    <w:basedOn w:val="Normal"/>
    <w:rsid w:val="00E3737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737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3737A"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E373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737A"/>
    <w:rPr>
      <w:b/>
      <w:bCs/>
    </w:rPr>
  </w:style>
  <w:style w:type="paragraph" w:styleId="BodyTextIndent2">
    <w:name w:val="Body Text Indent 2"/>
    <w:basedOn w:val="Normal"/>
    <w:link w:val="BodyTextIndent2Char"/>
    <w:rsid w:val="00E3737A"/>
    <w:pPr>
      <w:ind w:left="1800"/>
    </w:pPr>
  </w:style>
  <w:style w:type="character" w:customStyle="1" w:styleId="BodyTextIndent2Char">
    <w:name w:val="Body Text Indent 2 Char"/>
    <w:basedOn w:val="DefaultParagraphFont"/>
    <w:link w:val="BodyTextIndent2"/>
    <w:rsid w:val="00F138C8"/>
    <w:rPr>
      <w:rFonts w:ascii="Angsana New" w:hAnsi="Angsana New"/>
      <w:sz w:val="32"/>
      <w:szCs w:val="32"/>
      <w:lang w:bidi="ar-SA"/>
    </w:rPr>
  </w:style>
  <w:style w:type="paragraph" w:styleId="Caption">
    <w:name w:val="caption"/>
    <w:basedOn w:val="Normal"/>
    <w:next w:val="Normal"/>
    <w:qFormat/>
    <w:rsid w:val="00E3737A"/>
    <w:pPr>
      <w:spacing w:before="120" w:after="120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E65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138C8"/>
    <w:rPr>
      <w:rFonts w:ascii="Tahoma" w:hAnsi="Tahoma" w:cs="Tahoma"/>
      <w:sz w:val="16"/>
      <w:szCs w:val="16"/>
      <w:lang w:bidi="ar-SA"/>
    </w:rPr>
  </w:style>
  <w:style w:type="character" w:styleId="Emphasis">
    <w:name w:val="Emphasis"/>
    <w:basedOn w:val="DefaultParagraphFont"/>
    <w:qFormat/>
    <w:rsid w:val="003603A5"/>
    <w:rPr>
      <w:i/>
      <w:iCs/>
    </w:rPr>
  </w:style>
  <w:style w:type="paragraph" w:customStyle="1" w:styleId="2">
    <w:name w:val="ลักษณะ2"/>
    <w:basedOn w:val="Heading1"/>
    <w:rsid w:val="00F101AD"/>
    <w:pPr>
      <w:widowControl/>
      <w:numPr>
        <w:numId w:val="0"/>
      </w:numPr>
      <w:spacing w:before="240" w:after="0" w:line="240" w:lineRule="auto"/>
      <w:jc w:val="center"/>
    </w:pPr>
    <w:rPr>
      <w:rFonts w:ascii="CordiaUPC" w:hAnsi="CordiaUPC" w:cs="CordiaUPC"/>
      <w:bCs/>
      <w:i/>
      <w:iCs/>
      <w:sz w:val="48"/>
      <w:szCs w:val="48"/>
      <w:u w:val="single"/>
      <w:lang w:bidi="th-TH"/>
    </w:rPr>
  </w:style>
  <w:style w:type="paragraph" w:customStyle="1" w:styleId="4">
    <w:name w:val="ลักษณะ4"/>
    <w:basedOn w:val="Heading1"/>
    <w:autoRedefine/>
    <w:rsid w:val="00F101AD"/>
    <w:pPr>
      <w:widowControl/>
      <w:numPr>
        <w:numId w:val="0"/>
      </w:numPr>
      <w:spacing w:before="240" w:after="0" w:line="240" w:lineRule="auto"/>
      <w:jc w:val="center"/>
    </w:pPr>
    <w:rPr>
      <w:rFonts w:ascii="CordiaUPC" w:hAnsi="CordiaUPC" w:cs="CordiaUPC"/>
      <w:bCs/>
      <w:i/>
      <w:iCs/>
      <w:sz w:val="40"/>
      <w:szCs w:val="40"/>
      <w:u w:val="single"/>
      <w:lang w:bidi="th-TH"/>
    </w:rPr>
  </w:style>
  <w:style w:type="table" w:styleId="TableGrid">
    <w:name w:val="Table Grid"/>
    <w:basedOn w:val="TableNormal"/>
    <w:uiPriority w:val="59"/>
    <w:rsid w:val="00F10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EF7B85"/>
    <w:pPr>
      <w:widowControl/>
      <w:spacing w:line="240" w:lineRule="auto"/>
    </w:pPr>
    <w:rPr>
      <w:lang w:bidi="th-TH"/>
    </w:rPr>
  </w:style>
  <w:style w:type="character" w:customStyle="1" w:styleId="Style1Char">
    <w:name w:val="Style1 Char"/>
    <w:basedOn w:val="DefaultParagraphFont"/>
    <w:link w:val="Style1"/>
    <w:rsid w:val="00EF7B85"/>
    <w:rPr>
      <w:rFonts w:ascii="Angsana New" w:hAnsi="Angsana New" w:cs="Angsana New"/>
      <w:sz w:val="32"/>
      <w:szCs w:val="32"/>
      <w:lang w:val="en-US" w:eastAsia="en-US" w:bidi="th-TH"/>
    </w:rPr>
  </w:style>
  <w:style w:type="character" w:customStyle="1" w:styleId="style9">
    <w:name w:val="style9"/>
    <w:basedOn w:val="DefaultParagraphFont"/>
    <w:rsid w:val="00B23E37"/>
  </w:style>
  <w:style w:type="paragraph" w:customStyle="1" w:styleId="Style4">
    <w:name w:val="Style4"/>
    <w:basedOn w:val="Normal"/>
    <w:rsid w:val="003D2E9E"/>
    <w:rPr>
      <w:rFonts w:ascii="Arial" w:hAnsi="Arial"/>
      <w:b/>
      <w:bCs/>
      <w:sz w:val="20"/>
    </w:rPr>
  </w:style>
  <w:style w:type="character" w:customStyle="1" w:styleId="style121">
    <w:name w:val="style121"/>
    <w:basedOn w:val="DefaultParagraphFont"/>
    <w:rsid w:val="003D2E9E"/>
    <w:rPr>
      <w:color w:val="FFFFFF"/>
      <w:sz w:val="20"/>
      <w:szCs w:val="20"/>
    </w:rPr>
  </w:style>
  <w:style w:type="character" w:customStyle="1" w:styleId="style101">
    <w:name w:val="style101"/>
    <w:basedOn w:val="DefaultParagraphFont"/>
    <w:rsid w:val="003D2E9E"/>
    <w:rPr>
      <w:sz w:val="20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3D2E9E"/>
    <w:rPr>
      <w:rFonts w:ascii="Calibri" w:eastAsia="Calibri" w:hAnsi="Calibri" w:cs="Cordia New"/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0">
    <w:name w:val="เส้นตาราง2"/>
    <w:basedOn w:val="TableNormal"/>
    <w:next w:val="TableGrid"/>
    <w:uiPriority w:val="59"/>
    <w:rsid w:val="003D2E9E"/>
    <w:rPr>
      <w:rFonts w:ascii="Calibri" w:eastAsia="Calibri" w:hAnsi="Calibri" w:cs="Cordia New"/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D2E9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Cordia New"/>
      <w:vanish/>
      <w:sz w:val="16"/>
      <w:szCs w:val="20"/>
      <w:lang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D2E9E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D2E9E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Cordia New"/>
      <w:vanish/>
      <w:sz w:val="16"/>
      <w:szCs w:val="20"/>
      <w:lang w:bidi="th-TH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D2E9E"/>
    <w:rPr>
      <w:rFonts w:ascii="Arial" w:hAnsi="Arial" w:cs="Cordia New"/>
      <w:vanish/>
      <w:sz w:val="16"/>
    </w:rPr>
  </w:style>
  <w:style w:type="paragraph" w:customStyle="1" w:styleId="h11">
    <w:name w:val="h_11"/>
    <w:basedOn w:val="Normal"/>
    <w:rsid w:val="003D2E9E"/>
    <w:pPr>
      <w:widowControl/>
      <w:shd w:val="clear" w:color="auto" w:fill="FFCC66"/>
      <w:spacing w:before="75" w:line="240" w:lineRule="auto"/>
      <w:jc w:val="center"/>
    </w:pPr>
    <w:rPr>
      <w:color w:val="BC4949"/>
      <w:sz w:val="28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EE344B"/>
    <w:pPr>
      <w:widowControl/>
      <w:spacing w:after="200" w:line="276" w:lineRule="auto"/>
      <w:ind w:left="720"/>
      <w:contextualSpacing/>
    </w:pPr>
    <w:rPr>
      <w:rFonts w:ascii="Calibri" w:eastAsia="MS Mincho" w:hAnsi="Calibri" w:cs="Cordia New"/>
      <w:sz w:val="22"/>
      <w:szCs w:val="28"/>
      <w:lang w:bidi="th-TH"/>
    </w:rPr>
  </w:style>
  <w:style w:type="character" w:customStyle="1" w:styleId="apple-style-span">
    <w:name w:val="apple-style-span"/>
    <w:rsid w:val="007A3EEB"/>
  </w:style>
  <w:style w:type="table" w:styleId="MediumShading2-Accent2">
    <w:name w:val="Medium Shading 2 Accent 2"/>
    <w:basedOn w:val="TableNormal"/>
    <w:uiPriority w:val="64"/>
    <w:rsid w:val="00E5383B"/>
    <w:rPr>
      <w:rFonts w:ascii="Arial" w:eastAsiaTheme="minorHAnsi" w:hAnsi="Arial" w:cs="TH SarabunPSK"/>
      <w:szCs w:val="3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E68D8"/>
    <w:rPr>
      <w:color w:val="808080"/>
    </w:rPr>
  </w:style>
  <w:style w:type="table" w:styleId="MediumShading1-Accent2">
    <w:name w:val="Medium Shading 1 Accent 2"/>
    <w:basedOn w:val="TableNormal"/>
    <w:uiPriority w:val="63"/>
    <w:rsid w:val="002F163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0013B2"/>
    <w:rPr>
      <w:rFonts w:ascii="Calibri" w:eastAsia="Calibri" w:hAnsi="Calibri"/>
      <w:sz w:val="22"/>
      <w:szCs w:val="28"/>
    </w:rPr>
  </w:style>
  <w:style w:type="character" w:customStyle="1" w:styleId="NoSpacingChar">
    <w:name w:val="No Spacing Char"/>
    <w:link w:val="NoSpacing"/>
    <w:uiPriority w:val="1"/>
    <w:rsid w:val="000013B2"/>
    <w:rPr>
      <w:rFonts w:ascii="Calibri" w:eastAsia="Calibri" w:hAnsi="Calibri"/>
      <w:sz w:val="22"/>
      <w:szCs w:val="28"/>
    </w:rPr>
  </w:style>
  <w:style w:type="table" w:customStyle="1" w:styleId="1-11">
    <w:name w:val="รายการขนาดปานกลาง 1 - เน้น 11"/>
    <w:basedOn w:val="TableNormal"/>
    <w:uiPriority w:val="65"/>
    <w:rsid w:val="00B0457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11">
    <w:name w:val="รายการขนาดปานกลาง 11"/>
    <w:basedOn w:val="TableNormal"/>
    <w:uiPriority w:val="65"/>
    <w:rsid w:val="00D2672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41711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138C8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th-TH"/>
    </w:rPr>
  </w:style>
  <w:style w:type="character" w:customStyle="1" w:styleId="fontstyle01">
    <w:name w:val="fontstyle01"/>
    <w:basedOn w:val="DefaultParagraphFont"/>
    <w:rsid w:val="00C008DF"/>
    <w:rPr>
      <w:rFonts w:ascii="THSarabunNew-Bold" w:hAnsi="THSarabunNew-Bold" w:hint="default"/>
      <w:b/>
      <w:bCs/>
      <w:i w:val="0"/>
      <w:iCs w:val="0"/>
      <w:color w:val="000000"/>
      <w:sz w:val="48"/>
      <w:szCs w:val="48"/>
    </w:rPr>
  </w:style>
  <w:style w:type="character" w:styleId="CommentReference">
    <w:name w:val="annotation reference"/>
    <w:basedOn w:val="DefaultParagraphFont"/>
    <w:semiHidden/>
    <w:unhideWhenUsed/>
    <w:rsid w:val="00575B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75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75B89"/>
    <w:rPr>
      <w:rFonts w:ascii="Angsana New" w:hAnsi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5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5B89"/>
    <w:rPr>
      <w:rFonts w:ascii="Angsana New" w:hAnsi="Angsana New"/>
      <w:b/>
      <w:bCs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195BF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ational\RationalUnifiedProcess\wordtmpl\rup_wd_tmpl\req\rup_srsuc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4A979-45EF-4F29-85D2-29D5A650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rup_srsuc</Template>
  <TotalTime>444</TotalTime>
  <Pages>23</Pages>
  <Words>3554</Words>
  <Characters>20264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University of Alabama</Company>
  <LinksUpToDate>false</LinksUpToDate>
  <CharactersWithSpaces>23771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Book Exchange</dc:subject>
  <dc:creator>Rangsit Sirirangsri</dc:creator>
  <cp:lastModifiedBy>June Minimal</cp:lastModifiedBy>
  <cp:revision>19</cp:revision>
  <cp:lastPrinted>2019-05-19T18:22:00Z</cp:lastPrinted>
  <dcterms:created xsi:type="dcterms:W3CDTF">2019-05-17T11:32:00Z</dcterms:created>
  <dcterms:modified xsi:type="dcterms:W3CDTF">2019-05-19T18:23:00Z</dcterms:modified>
</cp:coreProperties>
</file>